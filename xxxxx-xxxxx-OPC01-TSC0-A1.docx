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552"/>
        <w:gridCol w:w="1134"/>
        <w:gridCol w:w="4678"/>
        <w:gridCol w:w="1701"/>
      </w:tblGrid>
      <w:tr w:rsidR="00DD2A08" w:rsidRPr="009629E1" w14:paraId="1DEDF0D2" w14:textId="77777777" w:rsidTr="009D1C64">
        <w:trPr>
          <w:cantSplit/>
          <w:trHeight w:val="432"/>
        </w:trPr>
        <w:tc>
          <w:tcPr>
            <w:tcW w:w="2552" w:type="dxa"/>
            <w:shd w:val="clear" w:color="auto" w:fill="D9D9D9"/>
            <w:vAlign w:val="center"/>
          </w:tcPr>
          <w:p w14:paraId="14D43C42" w14:textId="13F38753" w:rsidR="00DD2A08" w:rsidRPr="00DD2A08" w:rsidRDefault="00DD2A08" w:rsidP="00DD2A08">
            <w:pPr>
              <w:pStyle w:val="Normalcel"/>
              <w:keepNext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A08">
              <w:rPr>
                <w:rFonts w:asciiTheme="minorHAnsi" w:hAnsiTheme="minorHAnsi" w:cstheme="minorHAnsi"/>
                <w:b/>
                <w:szCs w:val="24"/>
                <w:lang w:val="en-IE"/>
              </w:rPr>
              <w:t>Title test script</w:t>
            </w:r>
            <w:r w:rsidRPr="00DD2A08">
              <w:rPr>
                <w:rFonts w:asciiTheme="minorHAnsi" w:hAnsiTheme="minorHAnsi" w:cstheme="minorHAnsi"/>
                <w:b/>
                <w:szCs w:val="24"/>
                <w:lang w:val="en-IE"/>
              </w:rPr>
              <w:br/>
            </w:r>
            <w:r w:rsidRPr="00DD2A08">
              <w:rPr>
                <w:rFonts w:asciiTheme="minorHAnsi" w:hAnsiTheme="minorHAnsi" w:cstheme="minorHAnsi"/>
                <w:vertAlign w:val="superscript"/>
              </w:rPr>
              <w:t>(Titel test script)</w:t>
            </w:r>
          </w:p>
        </w:tc>
        <w:tc>
          <w:tcPr>
            <w:tcW w:w="7513" w:type="dxa"/>
            <w:gridSpan w:val="3"/>
            <w:vAlign w:val="center"/>
          </w:tcPr>
          <w:p w14:paraId="2D187284" w14:textId="40596FE4" w:rsidR="00DD2A08" w:rsidRPr="00DD2A08" w:rsidRDefault="00A555E4" w:rsidP="00DD2A08">
            <w:pPr>
              <w:keepNext/>
              <w:rPr>
                <w:rFonts w:asciiTheme="minorHAnsi" w:hAnsiTheme="minorHAnsi" w:cstheme="minorHAnsi"/>
                <w:b/>
                <w:lang w:val="en-GB"/>
              </w:rPr>
            </w:pPr>
            <w:bookmarkStart w:id="0" w:name="Titel"/>
            <w:bookmarkEnd w:id="0"/>
            <w:r>
              <w:rPr>
                <w:rFonts w:asciiTheme="minorHAnsi" w:hAnsiTheme="minorHAnsi" w:cstheme="minorHAnsi"/>
                <w:b/>
                <w:lang w:val="en-GB"/>
              </w:rPr>
              <w:t>Configuration WPM</w:t>
            </w:r>
            <w:r w:rsidR="00EF075B">
              <w:rPr>
                <w:rFonts w:asciiTheme="minorHAnsi" w:hAnsiTheme="minorHAnsi" w:cstheme="minorHAnsi"/>
                <w:b/>
                <w:lang w:val="en-GB"/>
              </w:rPr>
              <w:t xml:space="preserve"> OPC tags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 for level1 equipment</w:t>
            </w:r>
          </w:p>
        </w:tc>
      </w:tr>
      <w:tr w:rsidR="00DD2A08" w:rsidRPr="009629E1" w14:paraId="6B1BBF96" w14:textId="77777777" w:rsidTr="009D1C64">
        <w:trPr>
          <w:cantSplit/>
          <w:trHeight w:val="432"/>
        </w:trPr>
        <w:tc>
          <w:tcPr>
            <w:tcW w:w="2552" w:type="dxa"/>
            <w:shd w:val="clear" w:color="auto" w:fill="D9D9D9"/>
            <w:vAlign w:val="center"/>
          </w:tcPr>
          <w:p w14:paraId="44E0C59F" w14:textId="5E808F54" w:rsidR="00DD2A08" w:rsidRPr="00DD2A08" w:rsidRDefault="00DD2A08" w:rsidP="00DD2A08">
            <w:pPr>
              <w:pStyle w:val="Normalcel"/>
              <w:keepNext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A08">
              <w:rPr>
                <w:rFonts w:asciiTheme="minorHAnsi" w:hAnsiTheme="minorHAnsi" w:cstheme="minorHAnsi"/>
                <w:lang w:val="en-IE"/>
              </w:rPr>
              <w:t>Equipment Name</w:t>
            </w:r>
            <w:r w:rsidRPr="00DD2A08">
              <w:rPr>
                <w:rFonts w:asciiTheme="minorHAnsi" w:hAnsiTheme="minorHAnsi" w:cstheme="minorHAnsi"/>
                <w:vertAlign w:val="subscript"/>
                <w:lang w:val="en-IE"/>
              </w:rPr>
              <w:br/>
            </w:r>
            <w:r w:rsidRPr="00DD2A08">
              <w:rPr>
                <w:rFonts w:asciiTheme="minorHAnsi" w:hAnsiTheme="minorHAnsi" w:cstheme="minorHAnsi"/>
                <w:vertAlign w:val="superscript"/>
                <w:lang w:val="en-IE"/>
              </w:rPr>
              <w:t>(Naam facility, utility, equipment)</w:t>
            </w:r>
          </w:p>
        </w:tc>
        <w:tc>
          <w:tcPr>
            <w:tcW w:w="7513" w:type="dxa"/>
            <w:gridSpan w:val="3"/>
            <w:vAlign w:val="center"/>
          </w:tcPr>
          <w:p w14:paraId="7E0A4591" w14:textId="4AE8405A" w:rsidR="00DD2A08" w:rsidRPr="00DD2A08" w:rsidRDefault="00DD2A08" w:rsidP="00DD2A08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1" w:name="Systeemnaam"/>
            <w:bookmarkEnd w:id="1"/>
          </w:p>
        </w:tc>
      </w:tr>
      <w:tr w:rsidR="00DD2A08" w:rsidRPr="009629E1" w14:paraId="783609F7" w14:textId="77777777" w:rsidTr="009D1C64">
        <w:trPr>
          <w:cantSplit/>
          <w:trHeight w:val="432"/>
        </w:trPr>
        <w:tc>
          <w:tcPr>
            <w:tcW w:w="2552" w:type="dxa"/>
            <w:shd w:val="clear" w:color="auto" w:fill="D9D9D9"/>
            <w:vAlign w:val="center"/>
          </w:tcPr>
          <w:p w14:paraId="50F2C769" w14:textId="086778FD" w:rsidR="00DD2A08" w:rsidRPr="00DD2A08" w:rsidRDefault="00DD2A08" w:rsidP="00DD2A08">
            <w:pPr>
              <w:pStyle w:val="Normalcel"/>
              <w:keepNext/>
              <w:jc w:val="left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D2A08">
              <w:rPr>
                <w:rFonts w:asciiTheme="minorHAnsi" w:hAnsiTheme="minorHAnsi" w:cstheme="minorHAnsi"/>
                <w:lang w:val="en-IE"/>
              </w:rPr>
              <w:t>Equipment ID</w:t>
            </w:r>
            <w:r w:rsidRPr="00DD2A08">
              <w:rPr>
                <w:rFonts w:asciiTheme="minorHAnsi" w:hAnsiTheme="minorHAnsi" w:cstheme="minorHAnsi"/>
                <w:lang w:val="en-IE"/>
              </w:rPr>
              <w:br/>
            </w:r>
            <w:r w:rsidRPr="00DD2A08">
              <w:rPr>
                <w:rFonts w:asciiTheme="minorHAnsi" w:hAnsiTheme="minorHAnsi" w:cstheme="minorHAnsi"/>
                <w:vertAlign w:val="superscript"/>
                <w:lang w:val="en-IE"/>
              </w:rPr>
              <w:t>(</w:t>
            </w:r>
            <w:r w:rsidR="00EF075B">
              <w:rPr>
                <w:rFonts w:asciiTheme="minorHAnsi" w:hAnsiTheme="minorHAnsi" w:cstheme="minorHAnsi"/>
                <w:vertAlign w:val="superscript"/>
                <w:lang w:val="en-IE"/>
              </w:rPr>
              <w:t>Asset ID</w:t>
            </w:r>
            <w:r w:rsidRPr="00DD2A08">
              <w:rPr>
                <w:rFonts w:asciiTheme="minorHAnsi" w:hAnsiTheme="minorHAnsi" w:cstheme="minorHAnsi"/>
                <w:vertAlign w:val="superscript"/>
                <w:lang w:val="en-IE"/>
              </w:rPr>
              <w:t>)</w:t>
            </w:r>
          </w:p>
        </w:tc>
        <w:tc>
          <w:tcPr>
            <w:tcW w:w="7513" w:type="dxa"/>
            <w:gridSpan w:val="3"/>
            <w:vAlign w:val="center"/>
          </w:tcPr>
          <w:p w14:paraId="0CD8E781" w14:textId="7799308B" w:rsidR="00DD2A08" w:rsidRPr="00DD2A08" w:rsidRDefault="00DD2A08" w:rsidP="00DD2A08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2" w:name="Equipment"/>
            <w:bookmarkEnd w:id="2"/>
          </w:p>
        </w:tc>
      </w:tr>
      <w:tr w:rsidR="00DD2A08" w:rsidRPr="00EF075B" w14:paraId="6D204D15" w14:textId="77777777" w:rsidTr="009D1C64">
        <w:trPr>
          <w:cantSplit/>
          <w:trHeight w:val="823"/>
        </w:trPr>
        <w:tc>
          <w:tcPr>
            <w:tcW w:w="2552" w:type="dxa"/>
            <w:shd w:val="clear" w:color="auto" w:fill="D9D9D9"/>
            <w:vAlign w:val="center"/>
          </w:tcPr>
          <w:p w14:paraId="317C2A64" w14:textId="1922B752" w:rsidR="00DD2A08" w:rsidRPr="00DD2A08" w:rsidRDefault="00DD2A08" w:rsidP="00DD2A08">
            <w:pPr>
              <w:rPr>
                <w:rFonts w:asciiTheme="minorHAnsi" w:hAnsiTheme="minorHAnsi" w:cstheme="minorHAnsi"/>
                <w:i/>
                <w:szCs w:val="24"/>
              </w:rPr>
            </w:pPr>
            <w:r w:rsidRPr="00DD2A08">
              <w:rPr>
                <w:rFonts w:asciiTheme="minorHAnsi" w:hAnsiTheme="minorHAnsi" w:cstheme="minorHAnsi"/>
                <w:szCs w:val="24"/>
                <w:lang w:val="en-IE"/>
              </w:rPr>
              <w:t>Description &amp; Purpose of this test script</w:t>
            </w:r>
            <w:r w:rsidRPr="00DD2A08">
              <w:rPr>
                <w:rFonts w:asciiTheme="minorHAnsi" w:hAnsiTheme="minorHAnsi" w:cstheme="minorHAnsi"/>
                <w:szCs w:val="24"/>
                <w:lang w:val="en-IE"/>
              </w:rPr>
              <w:br/>
            </w:r>
            <w:r w:rsidRPr="00DD2A08">
              <w:rPr>
                <w:rFonts w:asciiTheme="minorHAnsi" w:hAnsiTheme="minorHAnsi" w:cstheme="minorHAnsi"/>
                <w:vertAlign w:val="superscript"/>
                <w:lang w:val="en-IE"/>
              </w:rPr>
              <w:t>(Omschrijving &amp; doel)</w:t>
            </w:r>
          </w:p>
        </w:tc>
        <w:tc>
          <w:tcPr>
            <w:tcW w:w="7513" w:type="dxa"/>
            <w:gridSpan w:val="3"/>
            <w:vAlign w:val="center"/>
          </w:tcPr>
          <w:p w14:paraId="0372FB53" w14:textId="5000B4E0" w:rsidR="00DD2A08" w:rsidRPr="00EF075B" w:rsidRDefault="00EF075B" w:rsidP="00DD2A08">
            <w:pPr>
              <w:pStyle w:val="Header"/>
              <w:keepNext/>
              <w:keepLines/>
              <w:rPr>
                <w:rFonts w:asciiTheme="minorHAnsi" w:hAnsiTheme="minorHAnsi" w:cstheme="minorHAnsi"/>
                <w:lang w:val="en-GB"/>
              </w:rPr>
            </w:pPr>
            <w:bookmarkStart w:id="3" w:name="OmschrijvingDoel"/>
            <w:bookmarkEnd w:id="3"/>
            <w:r w:rsidRPr="00EF075B">
              <w:rPr>
                <w:rFonts w:asciiTheme="minorHAnsi" w:hAnsiTheme="minorHAnsi" w:cstheme="minorHAnsi"/>
                <w:lang w:val="en-GB"/>
              </w:rPr>
              <w:t xml:space="preserve">This testscript will </w:t>
            </w:r>
            <w:r>
              <w:rPr>
                <w:rFonts w:asciiTheme="minorHAnsi" w:hAnsiTheme="minorHAnsi" w:cstheme="minorHAnsi"/>
                <w:lang w:val="en-GB"/>
              </w:rPr>
              <w:t>verify correct</w:t>
            </w:r>
            <w:r w:rsidRPr="00EF075B">
              <w:rPr>
                <w:rFonts w:asciiTheme="minorHAnsi" w:hAnsiTheme="minorHAnsi" w:cstheme="minorHAnsi"/>
                <w:lang w:val="en-GB"/>
              </w:rPr>
              <w:t xml:space="preserve"> i</w:t>
            </w:r>
            <w:r>
              <w:rPr>
                <w:rFonts w:asciiTheme="minorHAnsi" w:hAnsiTheme="minorHAnsi" w:cstheme="minorHAnsi"/>
                <w:lang w:val="en-GB"/>
              </w:rPr>
              <w:t>mplementation of OPC-UA tags for use with Meteor</w:t>
            </w:r>
          </w:p>
        </w:tc>
      </w:tr>
      <w:tr w:rsidR="00884787" w:rsidRPr="009629E1" w14:paraId="2131FA9E" w14:textId="77777777" w:rsidTr="00884787">
        <w:trPr>
          <w:cantSplit/>
          <w:trHeight w:val="264"/>
        </w:trPr>
        <w:tc>
          <w:tcPr>
            <w:tcW w:w="2552" w:type="dxa"/>
            <w:vMerge w:val="restart"/>
            <w:shd w:val="clear" w:color="auto" w:fill="D9D9D9"/>
            <w:vAlign w:val="center"/>
          </w:tcPr>
          <w:p w14:paraId="0B3A05BC" w14:textId="77777777" w:rsidR="00884787" w:rsidRPr="00DD2A08" w:rsidRDefault="00884787" w:rsidP="00DD2A08">
            <w:pPr>
              <w:keepNext/>
              <w:rPr>
                <w:rFonts w:asciiTheme="minorHAnsi" w:hAnsiTheme="minorHAnsi" w:cstheme="minorHAnsi"/>
                <w:iCs/>
                <w:lang w:val="en-GB"/>
              </w:rPr>
            </w:pPr>
            <w:r w:rsidRPr="00DD2A08">
              <w:rPr>
                <w:rFonts w:asciiTheme="minorHAnsi" w:hAnsiTheme="minorHAnsi" w:cstheme="minorHAnsi"/>
                <w:iCs/>
                <w:lang w:val="en-GB"/>
              </w:rPr>
              <w:t>References</w:t>
            </w:r>
          </w:p>
          <w:p w14:paraId="4BFAAE60" w14:textId="77777777" w:rsidR="00884787" w:rsidRPr="00DD2A08" w:rsidRDefault="00884787" w:rsidP="00DD2A08">
            <w:pPr>
              <w:keepNext/>
              <w:rPr>
                <w:rFonts w:asciiTheme="minorHAnsi" w:hAnsiTheme="minorHAnsi" w:cstheme="minorHAnsi"/>
                <w:i/>
                <w:lang w:val="en-GB"/>
              </w:rPr>
            </w:pPr>
            <w:r w:rsidRPr="00DD2A08">
              <w:rPr>
                <w:rFonts w:asciiTheme="minorHAnsi" w:hAnsiTheme="minorHAnsi" w:cstheme="minorHAnsi"/>
                <w:i/>
                <w:iCs/>
                <w:sz w:val="16"/>
                <w:lang w:val="en-GB"/>
              </w:rPr>
              <w:t>(Referenties)</w:t>
            </w:r>
          </w:p>
        </w:tc>
        <w:tc>
          <w:tcPr>
            <w:tcW w:w="1134" w:type="dxa"/>
            <w:vAlign w:val="center"/>
          </w:tcPr>
          <w:p w14:paraId="6F4480D9" w14:textId="406B39AA" w:rsidR="00884787" w:rsidRPr="00DD2A08" w:rsidRDefault="00884787" w:rsidP="00DD2A08">
            <w:pPr>
              <w:keepNext/>
              <w:rPr>
                <w:rFonts w:asciiTheme="minorHAnsi" w:hAnsiTheme="minorHAnsi" w:cstheme="minorHAnsi"/>
                <w:i/>
                <w:iCs/>
                <w:lang w:val="en-GB"/>
              </w:rPr>
            </w:pPr>
            <w:r>
              <w:rPr>
                <w:rFonts w:asciiTheme="minorHAnsi" w:hAnsiTheme="minorHAnsi" w:cstheme="minorHAnsi"/>
                <w:i/>
                <w:iCs/>
                <w:lang w:val="en-GB"/>
              </w:rPr>
              <w:t>Document</w:t>
            </w:r>
          </w:p>
        </w:tc>
        <w:tc>
          <w:tcPr>
            <w:tcW w:w="4678" w:type="dxa"/>
            <w:vAlign w:val="center"/>
          </w:tcPr>
          <w:p w14:paraId="320FE6B1" w14:textId="27CC772C" w:rsidR="00884787" w:rsidRPr="00DD2A08" w:rsidRDefault="00884787" w:rsidP="00DD2A08">
            <w:pPr>
              <w:keepNext/>
              <w:rPr>
                <w:rFonts w:asciiTheme="minorHAnsi" w:hAnsiTheme="minorHAnsi" w:cstheme="minorHAnsi"/>
                <w:i/>
                <w:iCs/>
                <w:lang w:val="en-GB"/>
              </w:rPr>
            </w:pPr>
            <w:r>
              <w:rPr>
                <w:rFonts w:asciiTheme="minorHAnsi" w:hAnsiTheme="minorHAnsi" w:cstheme="minorHAnsi"/>
                <w:i/>
                <w:iCs/>
                <w:lang w:val="en-GB"/>
              </w:rPr>
              <w:t>Title</w:t>
            </w:r>
            <w:r w:rsidRPr="00884787">
              <w:rPr>
                <w:rFonts w:asciiTheme="minorHAnsi" w:hAnsiTheme="minorHAnsi" w:cstheme="minorHAnsi"/>
                <w:i/>
                <w:iCs/>
                <w:vertAlign w:val="subscript"/>
                <w:lang w:val="en-GB"/>
              </w:rPr>
              <w:t>(titel)</w:t>
            </w:r>
          </w:p>
        </w:tc>
        <w:tc>
          <w:tcPr>
            <w:tcW w:w="1701" w:type="dxa"/>
            <w:vAlign w:val="center"/>
          </w:tcPr>
          <w:p w14:paraId="3926D123" w14:textId="5CBC134D" w:rsidR="00884787" w:rsidRPr="00DD2A08" w:rsidRDefault="00884787" w:rsidP="00DD2A08">
            <w:pPr>
              <w:keepNext/>
              <w:rPr>
                <w:rFonts w:asciiTheme="minorHAnsi" w:hAnsiTheme="minorHAnsi" w:cstheme="minorHAnsi"/>
                <w:i/>
                <w:iCs/>
                <w:lang w:val="en-GB"/>
              </w:rPr>
            </w:pPr>
            <w:r>
              <w:rPr>
                <w:rFonts w:asciiTheme="minorHAnsi" w:hAnsiTheme="minorHAnsi" w:cstheme="minorHAnsi"/>
                <w:i/>
                <w:iCs/>
                <w:lang w:val="en-GB"/>
              </w:rPr>
              <w:t>Approved</w:t>
            </w:r>
          </w:p>
        </w:tc>
      </w:tr>
      <w:tr w:rsidR="00884787" w:rsidRPr="009629E1" w14:paraId="37DC6D73" w14:textId="77777777" w:rsidTr="00884787">
        <w:trPr>
          <w:cantSplit/>
          <w:trHeight w:val="264"/>
        </w:trPr>
        <w:tc>
          <w:tcPr>
            <w:tcW w:w="2552" w:type="dxa"/>
            <w:vMerge/>
            <w:shd w:val="clear" w:color="auto" w:fill="D9D9D9"/>
            <w:vAlign w:val="center"/>
          </w:tcPr>
          <w:p w14:paraId="2B59D3E3" w14:textId="77777777" w:rsidR="00884787" w:rsidRPr="00DD2A08" w:rsidRDefault="00884787" w:rsidP="00884787">
            <w:pPr>
              <w:keepNext/>
              <w:rPr>
                <w:rFonts w:asciiTheme="minorHAnsi" w:hAnsiTheme="minorHAnsi" w:cstheme="minorHAnsi"/>
                <w:i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3F0D9457" w14:textId="346E541F" w:rsidR="00884787" w:rsidRPr="00884787" w:rsidRDefault="00884787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4" w:name="_Hlk135998682"/>
            <w:r w:rsidRPr="00884787">
              <w:rPr>
                <w:rFonts w:asciiTheme="minorHAnsi" w:hAnsiTheme="minorHAnsi" w:cstheme="minorHAnsi"/>
                <w:lang w:val="en-GB"/>
              </w:rPr>
              <w:t>Ref doc 1:</w:t>
            </w:r>
            <w:bookmarkEnd w:id="4"/>
          </w:p>
        </w:tc>
        <w:tc>
          <w:tcPr>
            <w:tcW w:w="4678" w:type="dxa"/>
            <w:vAlign w:val="center"/>
          </w:tcPr>
          <w:p w14:paraId="0700A3B4" w14:textId="2FE0975E" w:rsidR="00884787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5" w:name="RefDoc1"/>
            <w:bookmarkEnd w:id="5"/>
            <w:r w:rsidRPr="00EF075B">
              <w:rPr>
                <w:rFonts w:asciiTheme="minorHAnsi" w:hAnsiTheme="minorHAnsi" w:cstheme="minorHAnsi"/>
                <w:lang w:val="en-GB"/>
              </w:rPr>
              <w:t>FORM-121551 ESD Requirements</w:t>
            </w:r>
            <w:r w:rsidR="00A555E4">
              <w:rPr>
                <w:rFonts w:asciiTheme="minorHAnsi" w:hAnsiTheme="minorHAnsi" w:cstheme="minorHAnsi"/>
                <w:lang w:val="en-GB"/>
              </w:rPr>
              <w:t xml:space="preserve"> version: ______</w:t>
            </w:r>
          </w:p>
        </w:tc>
        <w:tc>
          <w:tcPr>
            <w:tcW w:w="1701" w:type="dxa"/>
          </w:tcPr>
          <w:p w14:paraId="30228887" w14:textId="12E52E87" w:rsidR="00884787" w:rsidRPr="00884787" w:rsidRDefault="00C735A2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r w:rsidRPr="00140D88">
              <w:rPr>
                <w:lang w:val="en-IE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40D88">
              <w:rPr>
                <w:lang w:val="en-IE"/>
              </w:rPr>
              <w:instrText xml:space="preserve"> FORMCHECKBOX </w:instrText>
            </w:r>
            <w:r w:rsidR="00000000">
              <w:rPr>
                <w:lang w:val="en-IE"/>
              </w:rPr>
            </w:r>
            <w:r w:rsidR="00000000">
              <w:rPr>
                <w:lang w:val="en-IE"/>
              </w:rPr>
              <w:fldChar w:fldCharType="separate"/>
            </w:r>
            <w:r w:rsidRPr="00140D88">
              <w:rPr>
                <w:lang w:val="en-IE"/>
              </w:rPr>
              <w:fldChar w:fldCharType="end"/>
            </w:r>
            <w:r w:rsidR="00884787" w:rsidRPr="00140D88">
              <w:rPr>
                <w:lang w:val="en-IE"/>
              </w:rPr>
              <w:t xml:space="preserve">Yes </w:t>
            </w:r>
            <w:bookmarkStart w:id="6" w:name="_Hlk136599717"/>
            <w:r w:rsidR="00884787" w:rsidRPr="00140D88">
              <w:rPr>
                <w:lang w:val="en-IE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884787" w:rsidRPr="00140D88">
              <w:rPr>
                <w:lang w:val="en-IE"/>
              </w:rPr>
              <w:instrText xml:space="preserve"> FORMCHECKBOX </w:instrText>
            </w:r>
            <w:r w:rsidR="00000000">
              <w:rPr>
                <w:lang w:val="en-IE"/>
              </w:rPr>
            </w:r>
            <w:r w:rsidR="00000000">
              <w:rPr>
                <w:lang w:val="en-IE"/>
              </w:rPr>
              <w:fldChar w:fldCharType="separate"/>
            </w:r>
            <w:r w:rsidR="00884787" w:rsidRPr="00140D88">
              <w:rPr>
                <w:lang w:val="en-IE"/>
              </w:rPr>
              <w:fldChar w:fldCharType="end"/>
            </w:r>
            <w:bookmarkEnd w:id="6"/>
            <w:r w:rsidR="00884787" w:rsidRPr="00140D88">
              <w:rPr>
                <w:lang w:val="en-IE"/>
              </w:rPr>
              <w:t xml:space="preserve">No </w:t>
            </w:r>
            <w:r w:rsidR="00884787" w:rsidRPr="00140D88">
              <w:rPr>
                <w:lang w:val="en-IE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884787" w:rsidRPr="00140D88">
              <w:rPr>
                <w:lang w:val="en-IE"/>
              </w:rPr>
              <w:instrText xml:space="preserve"> FORMCHECKBOX </w:instrText>
            </w:r>
            <w:r w:rsidR="00000000">
              <w:rPr>
                <w:lang w:val="en-IE"/>
              </w:rPr>
            </w:r>
            <w:r w:rsidR="00000000">
              <w:rPr>
                <w:lang w:val="en-IE"/>
              </w:rPr>
              <w:fldChar w:fldCharType="separate"/>
            </w:r>
            <w:r w:rsidR="00884787" w:rsidRPr="00140D88">
              <w:rPr>
                <w:lang w:val="en-IE"/>
              </w:rPr>
              <w:fldChar w:fldCharType="end"/>
            </w:r>
            <w:r w:rsidR="00884787" w:rsidRPr="00140D88">
              <w:rPr>
                <w:lang w:val="en-IE"/>
              </w:rPr>
              <w:t>NA</w:t>
            </w:r>
          </w:p>
        </w:tc>
      </w:tr>
      <w:tr w:rsidR="00EF075B" w:rsidRPr="009629E1" w14:paraId="0DE9B23F" w14:textId="77777777" w:rsidTr="00884787">
        <w:trPr>
          <w:cantSplit/>
          <w:trHeight w:val="264"/>
        </w:trPr>
        <w:tc>
          <w:tcPr>
            <w:tcW w:w="2552" w:type="dxa"/>
            <w:vMerge/>
            <w:shd w:val="clear" w:color="auto" w:fill="D9D9D9"/>
            <w:vAlign w:val="center"/>
          </w:tcPr>
          <w:p w14:paraId="1E5F966B" w14:textId="77777777" w:rsidR="00EF075B" w:rsidRPr="00DD2A08" w:rsidRDefault="00EF075B" w:rsidP="00884787">
            <w:pPr>
              <w:keepNext/>
              <w:rPr>
                <w:rFonts w:asciiTheme="minorHAnsi" w:hAnsiTheme="minorHAnsi" w:cstheme="minorHAnsi"/>
                <w:i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15F27D65" w14:textId="514380D5" w:rsidR="00EF075B" w:rsidRPr="00884787" w:rsidRDefault="000C4C87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7" w:name="_Hlk162369906"/>
            <w:r w:rsidRPr="00884787">
              <w:rPr>
                <w:rFonts w:asciiTheme="minorHAnsi" w:hAnsiTheme="minorHAnsi" w:cstheme="minorHAnsi"/>
                <w:lang w:val="en-GB"/>
              </w:rPr>
              <w:t xml:space="preserve">Ref doc </w:t>
            </w:r>
            <w:r>
              <w:rPr>
                <w:rFonts w:asciiTheme="minorHAnsi" w:hAnsiTheme="minorHAnsi" w:cstheme="minorHAnsi"/>
                <w:lang w:val="en-GB"/>
              </w:rPr>
              <w:t>2</w:t>
            </w:r>
            <w:r w:rsidRPr="00884787">
              <w:rPr>
                <w:rFonts w:asciiTheme="minorHAnsi" w:hAnsiTheme="minorHAnsi" w:cstheme="minorHAnsi"/>
                <w:lang w:val="en-GB"/>
              </w:rPr>
              <w:t>:</w:t>
            </w:r>
            <w:bookmarkEnd w:id="7"/>
          </w:p>
        </w:tc>
        <w:tc>
          <w:tcPr>
            <w:tcW w:w="4678" w:type="dxa"/>
            <w:vAlign w:val="center"/>
          </w:tcPr>
          <w:p w14:paraId="12C140BE" w14:textId="16F5017A" w:rsidR="00EF075B" w:rsidRPr="00884787" w:rsidRDefault="000C4C87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8" w:name="RefDoc2"/>
            <w:bookmarkEnd w:id="8"/>
            <w:r>
              <w:rPr>
                <w:rFonts w:asciiTheme="minorHAnsi" w:hAnsiTheme="minorHAnsi" w:cstheme="minorHAnsi"/>
                <w:lang w:val="en-GB"/>
              </w:rPr>
              <w:t>Alarm list: ______________________</w:t>
            </w:r>
          </w:p>
        </w:tc>
        <w:tc>
          <w:tcPr>
            <w:tcW w:w="1701" w:type="dxa"/>
          </w:tcPr>
          <w:p w14:paraId="541A3ED7" w14:textId="1794D1E5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EF075B" w:rsidRPr="009629E1" w14:paraId="348A3A80" w14:textId="77777777" w:rsidTr="00884787">
        <w:trPr>
          <w:cantSplit/>
          <w:trHeight w:val="264"/>
        </w:trPr>
        <w:tc>
          <w:tcPr>
            <w:tcW w:w="2552" w:type="dxa"/>
            <w:vMerge/>
            <w:shd w:val="clear" w:color="auto" w:fill="D9D9D9"/>
            <w:vAlign w:val="center"/>
          </w:tcPr>
          <w:p w14:paraId="5967E331" w14:textId="77777777" w:rsidR="00EF075B" w:rsidRPr="00DD2A08" w:rsidRDefault="00EF075B" w:rsidP="00884787">
            <w:pPr>
              <w:keepNext/>
              <w:rPr>
                <w:rFonts w:asciiTheme="minorHAnsi" w:hAnsiTheme="minorHAnsi" w:cstheme="minorHAnsi"/>
                <w:i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33072F98" w14:textId="4CE0B326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8" w:type="dxa"/>
            <w:vAlign w:val="center"/>
          </w:tcPr>
          <w:p w14:paraId="35B99FAE" w14:textId="34424133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9" w:name="RefDoc3"/>
            <w:bookmarkEnd w:id="9"/>
          </w:p>
        </w:tc>
        <w:tc>
          <w:tcPr>
            <w:tcW w:w="1701" w:type="dxa"/>
          </w:tcPr>
          <w:p w14:paraId="0183B382" w14:textId="6FBEDDB7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EF075B" w:rsidRPr="009629E1" w14:paraId="5EFE3147" w14:textId="77777777" w:rsidTr="00884787">
        <w:trPr>
          <w:cantSplit/>
          <w:trHeight w:val="264"/>
        </w:trPr>
        <w:tc>
          <w:tcPr>
            <w:tcW w:w="2552" w:type="dxa"/>
            <w:vMerge/>
            <w:shd w:val="clear" w:color="auto" w:fill="D9D9D9"/>
            <w:vAlign w:val="center"/>
          </w:tcPr>
          <w:p w14:paraId="35F303CA" w14:textId="77777777" w:rsidR="00EF075B" w:rsidRPr="00DD2A08" w:rsidRDefault="00EF075B" w:rsidP="00884787">
            <w:pPr>
              <w:keepNext/>
              <w:rPr>
                <w:rFonts w:asciiTheme="minorHAnsi" w:hAnsiTheme="minorHAnsi" w:cstheme="minorHAnsi"/>
                <w:i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4C3EF3A" w14:textId="389A6ACC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8" w:type="dxa"/>
            <w:vAlign w:val="center"/>
          </w:tcPr>
          <w:p w14:paraId="0BBD5479" w14:textId="4C74D19E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10" w:name="RefDoc4"/>
            <w:bookmarkEnd w:id="10"/>
          </w:p>
        </w:tc>
        <w:tc>
          <w:tcPr>
            <w:tcW w:w="1701" w:type="dxa"/>
          </w:tcPr>
          <w:p w14:paraId="46E51FB5" w14:textId="5338FDFE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EF075B" w:rsidRPr="009629E1" w14:paraId="6FBFDBF3" w14:textId="77777777" w:rsidTr="00884787">
        <w:trPr>
          <w:cantSplit/>
          <w:trHeight w:val="264"/>
        </w:trPr>
        <w:tc>
          <w:tcPr>
            <w:tcW w:w="2552" w:type="dxa"/>
            <w:vMerge/>
            <w:shd w:val="clear" w:color="auto" w:fill="D9D9D9"/>
            <w:vAlign w:val="center"/>
          </w:tcPr>
          <w:p w14:paraId="58B5586B" w14:textId="77777777" w:rsidR="00EF075B" w:rsidRPr="00DD2A08" w:rsidRDefault="00EF075B" w:rsidP="00884787">
            <w:pPr>
              <w:keepNext/>
              <w:rPr>
                <w:rFonts w:asciiTheme="minorHAnsi" w:hAnsiTheme="minorHAnsi" w:cstheme="minorHAnsi"/>
                <w:iCs/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6B804DF4" w14:textId="26B8AF3F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4678" w:type="dxa"/>
            <w:vAlign w:val="center"/>
          </w:tcPr>
          <w:p w14:paraId="343B7AEF" w14:textId="72C5BB8B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  <w:bookmarkStart w:id="11" w:name="RefDoc5"/>
            <w:bookmarkEnd w:id="11"/>
          </w:p>
        </w:tc>
        <w:tc>
          <w:tcPr>
            <w:tcW w:w="1701" w:type="dxa"/>
          </w:tcPr>
          <w:p w14:paraId="400DE2BA" w14:textId="16FFEA21" w:rsidR="00EF075B" w:rsidRPr="00884787" w:rsidRDefault="00EF075B" w:rsidP="00884787">
            <w:pPr>
              <w:keepNext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22E10699" w14:textId="77777777" w:rsidR="003F42A4" w:rsidRPr="00363ECC" w:rsidRDefault="003F42A4" w:rsidP="00BF355A">
      <w:pPr>
        <w:rPr>
          <w:lang w:val="nl-BE"/>
        </w:rPr>
        <w:sectPr w:rsidR="003F42A4" w:rsidRPr="00363ECC" w:rsidSect="009D1C64">
          <w:headerReference w:type="default" r:id="rId12"/>
          <w:footerReference w:type="default" r:id="rId13"/>
          <w:pgSz w:w="11906" w:h="16838" w:code="9"/>
          <w:pgMar w:top="1701" w:right="851" w:bottom="1418" w:left="851" w:header="561" w:footer="561" w:gutter="0"/>
          <w:pgNumType w:start="1"/>
          <w:cols w:space="708"/>
          <w:docGrid w:linePitch="360"/>
        </w:sectPr>
      </w:pPr>
    </w:p>
    <w:p w14:paraId="2DC6DE7F" w14:textId="77777777" w:rsidR="003B7E7D" w:rsidRPr="00363ECC" w:rsidRDefault="003B7E7D" w:rsidP="00BF355A">
      <w:pPr>
        <w:rPr>
          <w:lang w:val="nl-BE"/>
        </w:rPr>
      </w:pPr>
    </w:p>
    <w:tbl>
      <w:tblPr>
        <w:tblW w:w="14420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3960"/>
        <w:gridCol w:w="3620"/>
        <w:gridCol w:w="3520"/>
        <w:gridCol w:w="1360"/>
        <w:gridCol w:w="700"/>
        <w:gridCol w:w="760"/>
      </w:tblGrid>
      <w:tr w:rsidR="00A555E4" w14:paraId="545BDEA1" w14:textId="77777777" w:rsidTr="00A555E4">
        <w:trPr>
          <w:trHeight w:val="96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2E933BD3" w14:textId="34FEEB00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15" w:name="TSC"/>
            <w:bookmarkEnd w:id="15"/>
            <w:r>
              <w:rPr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616AD582" w14:textId="5F51DDAD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5A8DBD7B" w14:textId="1F4F881A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Test Procedure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0AAB0F0C" w14:textId="1A328114" w:rsidR="00A555E4" w:rsidRPr="00EF075B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  <w:lang w:val="nl-BE"/>
              </w:rPr>
            </w:pPr>
            <w:r w:rsidRPr="00EF075B">
              <w:rPr>
                <w:b/>
                <w:bCs/>
                <w:color w:val="000000"/>
                <w:sz w:val="18"/>
                <w:szCs w:val="18"/>
                <w:lang w:val="nl-BE"/>
              </w:rPr>
              <w:t>Accepta</w:t>
            </w:r>
            <w:r>
              <w:rPr>
                <w:b/>
                <w:bCs/>
                <w:color w:val="000000"/>
                <w:sz w:val="18"/>
                <w:szCs w:val="18"/>
                <w:lang w:val="nl-BE"/>
              </w:rPr>
              <w:t>nce</w:t>
            </w:r>
            <w:r w:rsidRPr="00EF075B">
              <w:rPr>
                <w:b/>
                <w:bCs/>
                <w:color w:val="000000"/>
                <w:sz w:val="18"/>
                <w:szCs w:val="18"/>
                <w:lang w:val="nl-BE"/>
              </w:rPr>
              <w:t xml:space="preserve"> criteria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6D0065" w14:textId="6E399438" w:rsidR="00A555E4" w:rsidRPr="00EF075B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  <w:lang w:val="nl-BE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nl-BE"/>
              </w:rPr>
              <w:t>Test Evidence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73B51601" w14:textId="69E92360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P(ass)</w:t>
            </w:r>
            <w:r>
              <w:rPr>
                <w:b/>
                <w:bCs/>
                <w:color w:val="000000"/>
                <w:sz w:val="18"/>
                <w:szCs w:val="18"/>
              </w:rPr>
              <w:br/>
              <w:t>or</w:t>
            </w:r>
            <w:r>
              <w:rPr>
                <w:b/>
                <w:bCs/>
                <w:color w:val="000000"/>
                <w:sz w:val="18"/>
                <w:szCs w:val="18"/>
              </w:rPr>
              <w:br/>
              <w:t>F(ail)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051A131C" w14:textId="288B771F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Nr. remark.</w:t>
            </w:r>
          </w:p>
        </w:tc>
      </w:tr>
      <w:tr w:rsidR="00A555E4" w14:paraId="2A2EE6B4" w14:textId="77777777" w:rsidTr="00A555E4">
        <w:trPr>
          <w:trHeight w:val="7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8C6A" w14:textId="77777777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16" w:name="_Hlk162370290"/>
            <w:r>
              <w:rPr>
                <w:b/>
                <w:bCs/>
                <w:color w:val="000000"/>
                <w:sz w:val="18"/>
                <w:szCs w:val="18"/>
              </w:rPr>
              <w:t>001.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A335" w14:textId="24E97D9A" w:rsidR="00A555E4" w:rsidRPr="000C4C87" w:rsidRDefault="00A555E4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Alarm </w:t>
            </w:r>
            <w:r w:rsidRPr="000C4C87">
              <w:rPr>
                <w:color w:val="000000"/>
                <w:sz w:val="18"/>
                <w:szCs w:val="18"/>
                <w:lang w:val="en-GB"/>
              </w:rPr>
              <w:t xml:space="preserve">documentation </w:t>
            </w:r>
            <w:bookmarkStart w:id="17" w:name="_Hlk162370367"/>
            <w:r w:rsidRPr="000C4C87">
              <w:rPr>
                <w:color w:val="000000"/>
                <w:sz w:val="18"/>
                <w:szCs w:val="18"/>
                <w:lang w:val="en-GB"/>
              </w:rPr>
              <w:t>is a</w:t>
            </w:r>
            <w:r>
              <w:rPr>
                <w:color w:val="000000"/>
                <w:sz w:val="18"/>
                <w:szCs w:val="18"/>
                <w:lang w:val="en-GB"/>
              </w:rPr>
              <w:t>vailable from the supplier</w:t>
            </w:r>
            <w:bookmarkEnd w:id="17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6BBB" w14:textId="62A0DF1D" w:rsidR="00A555E4" w:rsidRDefault="00A555E4">
            <w:pPr>
              <w:rPr>
                <w:color w:val="000000"/>
                <w:sz w:val="18"/>
                <w:szCs w:val="18"/>
                <w:lang w:val="en-GB"/>
              </w:rPr>
            </w:pPr>
            <w:bookmarkStart w:id="18" w:name="_Hlk162370385"/>
            <w:r w:rsidRPr="000C4C87">
              <w:rPr>
                <w:color w:val="000000"/>
                <w:sz w:val="18"/>
                <w:szCs w:val="18"/>
                <w:lang w:val="en-GB"/>
              </w:rPr>
              <w:t xml:space="preserve">Verify that a </w:t>
            </w:r>
            <w:r>
              <w:rPr>
                <w:color w:val="000000"/>
                <w:sz w:val="18"/>
                <w:szCs w:val="18"/>
                <w:lang w:val="en-GB"/>
              </w:rPr>
              <w:t>list that contains the number of each alarm and a description is available.</w:t>
            </w:r>
          </w:p>
          <w:p w14:paraId="3B402D41" w14:textId="02E3ABAA" w:rsidR="00A555E4" w:rsidRPr="000C4C87" w:rsidRDefault="00A555E4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Reference the dock ID in “References” in this file</w:t>
            </w:r>
            <w:bookmarkEnd w:id="18"/>
            <w:r>
              <w:rPr>
                <w:color w:val="000000"/>
                <w:sz w:val="18"/>
                <w:szCs w:val="18"/>
                <w:lang w:val="en-GB"/>
              </w:rPr>
              <w:t>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BE728" w14:textId="77777777" w:rsidR="00A555E4" w:rsidRDefault="00A555E4">
            <w:pPr>
              <w:rPr>
                <w:color w:val="000000"/>
                <w:sz w:val="18"/>
                <w:szCs w:val="18"/>
                <w:lang w:val="nl-BE"/>
              </w:rPr>
            </w:pPr>
            <w:r>
              <w:rPr>
                <w:color w:val="000000"/>
                <w:sz w:val="18"/>
                <w:szCs w:val="18"/>
                <w:lang w:val="nl-BE"/>
              </w:rPr>
              <w:t>Alarm list is available.</w:t>
            </w:r>
          </w:p>
          <w:p w14:paraId="2814D9FA" w14:textId="7051C3BF" w:rsidR="00A555E4" w:rsidRPr="000C4C87" w:rsidRDefault="00A555E4">
            <w:pPr>
              <w:rPr>
                <w:color w:val="000000"/>
                <w:sz w:val="18"/>
                <w:szCs w:val="18"/>
                <w:lang w:val="en-GB"/>
              </w:rPr>
            </w:pPr>
            <w:r w:rsidRPr="000C4C87">
              <w:rPr>
                <w:color w:val="000000"/>
                <w:sz w:val="18"/>
                <w:szCs w:val="18"/>
                <w:lang w:val="en-GB"/>
              </w:rPr>
              <w:t>Document id is referenced to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FB0A9C" w14:textId="77777777" w:rsidR="00A555E4" w:rsidRDefault="00A555E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N.A.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E4C1" w14:textId="2E2291EA" w:rsidR="00A555E4" w:rsidRPr="000C4C87" w:rsidRDefault="00A555E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9109" w14:textId="0BCF6356" w:rsidR="00A555E4" w:rsidRPr="000C4C87" w:rsidRDefault="00A555E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555E4" w14:paraId="6878636C" w14:textId="77777777" w:rsidTr="00A555E4">
        <w:trPr>
          <w:trHeight w:val="7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F953D" w14:textId="77777777" w:rsidR="00A555E4" w:rsidRDefault="00A555E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19" w:name="_Hlk162371701"/>
            <w:bookmarkEnd w:id="16"/>
            <w:r>
              <w:rPr>
                <w:b/>
                <w:bCs/>
                <w:color w:val="000000"/>
                <w:sz w:val="18"/>
                <w:szCs w:val="18"/>
              </w:rPr>
              <w:t>002.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D0DFD" w14:textId="0BA0A253" w:rsidR="00A555E4" w:rsidRPr="000C4C87" w:rsidRDefault="00A555E4">
            <w:pPr>
              <w:rPr>
                <w:color w:val="000000"/>
                <w:sz w:val="18"/>
                <w:szCs w:val="18"/>
                <w:lang w:val="en-GB"/>
              </w:rPr>
            </w:pPr>
            <w:r w:rsidRPr="000C4C87">
              <w:rPr>
                <w:color w:val="000000"/>
                <w:sz w:val="18"/>
                <w:szCs w:val="18"/>
                <w:lang w:val="en-GB"/>
              </w:rPr>
              <w:t>OPC tag</w:t>
            </w:r>
            <w:r>
              <w:rPr>
                <w:color w:val="000000"/>
                <w:sz w:val="18"/>
                <w:szCs w:val="18"/>
                <w:lang w:val="en-GB"/>
              </w:rPr>
              <w:t>s for WPM are available in the PLC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9207" w14:textId="18089FB0" w:rsidR="00A555E4" w:rsidRPr="00A555E4" w:rsidRDefault="00A555E4" w:rsidP="00A555E4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Verify that the all necessary OPC data is available in the PLC and that the </w:t>
            </w:r>
            <w:r w:rsidR="00AD7C5C">
              <w:rPr>
                <w:color w:val="000000"/>
                <w:sz w:val="18"/>
                <w:szCs w:val="18"/>
                <w:lang w:val="en-GB"/>
              </w:rPr>
              <w:t xml:space="preserve">structure of the data block </w:t>
            </w:r>
            <w:r>
              <w:rPr>
                <w:color w:val="000000"/>
                <w:sz w:val="18"/>
                <w:szCs w:val="18"/>
                <w:lang w:val="en-GB"/>
              </w:rPr>
              <w:t>follows the requirements.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FEC5" w14:textId="1CA630BE" w:rsidR="00A555E4" w:rsidRPr="00A555E4" w:rsidRDefault="00A555E4">
            <w:pPr>
              <w:rPr>
                <w:color w:val="000000"/>
                <w:sz w:val="18"/>
                <w:szCs w:val="18"/>
                <w:lang w:val="en-GB"/>
              </w:rPr>
            </w:pPr>
            <w:r w:rsidRPr="00A555E4">
              <w:rPr>
                <w:color w:val="000000"/>
                <w:sz w:val="18"/>
                <w:szCs w:val="18"/>
                <w:lang w:val="en-GB"/>
              </w:rPr>
              <w:t>Tags necessary for WPM are available in the PLC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r w:rsidR="00AD7C5C">
              <w:rPr>
                <w:color w:val="000000"/>
                <w:sz w:val="18"/>
                <w:szCs w:val="18"/>
                <w:lang w:val="en-GB"/>
              </w:rPr>
              <w:t xml:space="preserve">according to our 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DB17 </w:t>
            </w:r>
            <w:r w:rsidR="00AD7C5C">
              <w:rPr>
                <w:color w:val="000000"/>
                <w:sz w:val="18"/>
                <w:szCs w:val="18"/>
                <w:lang w:val="en-GB"/>
              </w:rPr>
              <w:t>requirements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2E9871" w14:textId="77777777" w:rsidR="00A555E4" w:rsidRDefault="00A555E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N.A.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0ED4" w14:textId="5B46C8BD" w:rsidR="00A555E4" w:rsidRDefault="00A555E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4A485" w14:textId="1C82A6D4" w:rsidR="00A555E4" w:rsidRDefault="00A555E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AD7C5C" w14:paraId="250E43B1" w14:textId="77777777" w:rsidTr="00A555E4">
        <w:trPr>
          <w:trHeight w:val="7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F8CF" w14:textId="77777777" w:rsidR="00AD7C5C" w:rsidRDefault="00AD7C5C" w:rsidP="00AD7C5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20" w:name="_Hlk162371120"/>
            <w:r>
              <w:rPr>
                <w:b/>
                <w:bCs/>
                <w:color w:val="000000"/>
                <w:sz w:val="18"/>
                <w:szCs w:val="18"/>
              </w:rPr>
              <w:t>004.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513E2" w14:textId="21F5A1AF" w:rsidR="00AD7C5C" w:rsidRPr="00AD7C5C" w:rsidRDefault="00AD7C5C" w:rsidP="00AD7C5C">
            <w:pPr>
              <w:rPr>
                <w:color w:val="000000"/>
                <w:sz w:val="18"/>
                <w:szCs w:val="18"/>
                <w:lang w:val="en-GB"/>
              </w:rPr>
            </w:pPr>
            <w:r w:rsidRPr="00AD7C5C">
              <w:rPr>
                <w:color w:val="000000"/>
                <w:sz w:val="18"/>
                <w:szCs w:val="18"/>
                <w:lang w:val="en-GB"/>
              </w:rPr>
              <w:t>Import the OPC tags in</w:t>
            </w:r>
            <w:r>
              <w:rPr>
                <w:color w:val="000000"/>
                <w:sz w:val="18"/>
                <w:szCs w:val="18"/>
                <w:lang w:val="en-GB"/>
              </w:rPr>
              <w:t>to the OPC-UA configuration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8BA83" w14:textId="4A72BED7" w:rsidR="00AD7C5C" w:rsidRPr="00AD7C5C" w:rsidRDefault="00AD7C5C" w:rsidP="00AD7C5C">
            <w:pPr>
              <w:rPr>
                <w:color w:val="000000"/>
                <w:sz w:val="18"/>
                <w:szCs w:val="18"/>
                <w:lang w:val="en-GB"/>
              </w:rPr>
            </w:pPr>
            <w:r w:rsidRPr="00AD7C5C">
              <w:rPr>
                <w:color w:val="000000"/>
                <w:sz w:val="18"/>
                <w:szCs w:val="18"/>
                <w:lang w:val="en-GB"/>
              </w:rPr>
              <w:t>Import the OPC tags in</w:t>
            </w:r>
            <w:r>
              <w:rPr>
                <w:color w:val="000000"/>
                <w:sz w:val="18"/>
                <w:szCs w:val="18"/>
                <w:lang w:val="en-GB"/>
              </w:rPr>
              <w:t>to the OPC-UA configuration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25A2" w14:textId="5E4D74B1" w:rsidR="00AD7C5C" w:rsidRPr="00AD7C5C" w:rsidRDefault="00AD7C5C" w:rsidP="00AD7C5C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Tags are imported in OPC-UA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687CDC" w14:textId="77777777" w:rsidR="00AD7C5C" w:rsidRDefault="00AD7C5C" w:rsidP="00AD7C5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N.A.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AE8EE" w14:textId="44924AA3" w:rsidR="00AD7C5C" w:rsidRDefault="00AD7C5C" w:rsidP="00AD7C5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A03E" w14:textId="4E6CF225" w:rsidR="00AD7C5C" w:rsidRDefault="00AD7C5C" w:rsidP="00AD7C5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DB7" w14:paraId="2E723255" w14:textId="77777777" w:rsidTr="00A555E4">
        <w:trPr>
          <w:trHeight w:val="7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025B" w14:textId="47611832" w:rsidR="006C5DB7" w:rsidRDefault="006C5DB7" w:rsidP="006C5DB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21" w:name="_Hlk162371616"/>
            <w:bookmarkEnd w:id="19"/>
            <w:bookmarkEnd w:id="20"/>
            <w:r>
              <w:rPr>
                <w:b/>
                <w:bCs/>
                <w:color w:val="000000"/>
                <w:sz w:val="18"/>
                <w:szCs w:val="18"/>
              </w:rPr>
              <w:t>005.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297C" w14:textId="694DF3CA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En</w:t>
            </w:r>
            <w:bookmarkStart w:id="22" w:name="_Hlk162371623"/>
            <w:r>
              <w:rPr>
                <w:color w:val="000000"/>
                <w:sz w:val="18"/>
                <w:szCs w:val="18"/>
                <w:lang w:val="en-GB"/>
              </w:rPr>
              <w:t>able the use of OPC-UA and the link to the configured tags.</w:t>
            </w:r>
            <w:bookmarkEnd w:id="22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90482" w14:textId="77777777" w:rsidR="006C5DB7" w:rsidRPr="006C5DB7" w:rsidRDefault="006C5DB7" w:rsidP="006C5DB7">
            <w:pPr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 w:rsidRPr="006C5DB7">
              <w:rPr>
                <w:b/>
                <w:bCs/>
                <w:color w:val="000000"/>
                <w:sz w:val="18"/>
                <w:szCs w:val="18"/>
                <w:lang w:val="en-GB"/>
              </w:rPr>
              <w:t>Only if SimaticNet is used as OPC-UA server:</w:t>
            </w:r>
          </w:p>
          <w:p w14:paraId="012A5E61" w14:textId="233649A6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En</w:t>
            </w:r>
            <w:r>
              <w:rPr>
                <w:color w:val="000000"/>
                <w:sz w:val="18"/>
                <w:szCs w:val="18"/>
                <w:lang w:val="en-GB"/>
              </w:rPr>
              <w:t>able the use of OPC-UA and the link to the configured tags.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6B08" w14:textId="060EC9EC" w:rsidR="006C5DB7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OPC-US server is enabled and references to the correct tag configuration file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3DDE9CC" w14:textId="3A66378D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N.A.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1EE4" w14:textId="77777777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0B3E4" w14:textId="77777777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DB7" w14:paraId="53027999" w14:textId="77777777" w:rsidTr="00A555E4">
        <w:trPr>
          <w:trHeight w:val="7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3192" w14:textId="1A26D482" w:rsidR="006C5DB7" w:rsidRDefault="006C5DB7" w:rsidP="006C5DB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23" w:name="_Hlk162371515"/>
            <w:bookmarkEnd w:id="21"/>
            <w:r>
              <w:rPr>
                <w:b/>
                <w:bCs/>
                <w:color w:val="000000"/>
                <w:sz w:val="18"/>
                <w:szCs w:val="18"/>
              </w:rPr>
              <w:t>006.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B788" w14:textId="2F4880B2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bookmarkStart w:id="24" w:name="_Hlk162371505"/>
            <w:r>
              <w:rPr>
                <w:color w:val="000000"/>
                <w:sz w:val="18"/>
                <w:szCs w:val="18"/>
                <w:lang w:val="en-GB"/>
              </w:rPr>
              <w:t>Restart the OPC server</w:t>
            </w:r>
            <w:bookmarkEnd w:id="24"/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8C23B" w14:textId="2C0B668B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Restart the OPC 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4BF1" w14:textId="70D2E5B6" w:rsidR="006C5DB7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OPC server is restarted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F1E35B6" w14:textId="7E6DE6B3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N.A.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F8D2A" w14:textId="77777777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75C73" w14:textId="77777777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C5DB7" w14:paraId="66B1BDCE" w14:textId="77777777" w:rsidTr="006C5DB7">
        <w:trPr>
          <w:trHeight w:val="72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29E0" w14:textId="2019821C" w:rsidR="006C5DB7" w:rsidRDefault="006C5DB7" w:rsidP="006C5DB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25" w:name="_Hlk162371485"/>
            <w:bookmarkStart w:id="26" w:name="_Hlk162371757"/>
            <w:r>
              <w:rPr>
                <w:b/>
                <w:bCs/>
                <w:color w:val="000000"/>
                <w:sz w:val="18"/>
                <w:szCs w:val="18"/>
              </w:rPr>
              <w:t>007.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6797" w14:textId="375164C7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 w:rsidRPr="00AD7C5C">
              <w:rPr>
                <w:color w:val="000000"/>
                <w:sz w:val="18"/>
                <w:szCs w:val="18"/>
                <w:lang w:val="en-GB"/>
              </w:rPr>
              <w:t xml:space="preserve">Verify that tags are </w:t>
            </w:r>
            <w:r>
              <w:rPr>
                <w:color w:val="000000"/>
                <w:sz w:val="18"/>
                <w:szCs w:val="18"/>
                <w:lang w:val="en-GB"/>
              </w:rPr>
              <w:t>correctly linked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3F74D" w14:textId="5EFE7C24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Change some tags in the PLC and verify that the same changes are shown in the OPC server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79E2" w14:textId="77777777" w:rsidR="006C5DB7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Tag linking is correct</w:t>
            </w:r>
          </w:p>
          <w:p w14:paraId="2E6330F2" w14:textId="3B1FB330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Test evidence is added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983F0" w14:textId="4A2A0DC8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767BA" w14:textId="0AE74F30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26BB" w14:textId="3B4616D9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bookmarkEnd w:id="26"/>
      <w:tr w:rsidR="006C5DB7" w14:paraId="4629920A" w14:textId="77777777" w:rsidTr="00AD7C5C">
        <w:trPr>
          <w:trHeight w:val="581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8FCE" w14:textId="515E813F" w:rsidR="006C5DB7" w:rsidRDefault="006C5DB7" w:rsidP="006C5DB7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008.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C5C0" w14:textId="2B47B62F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 w:rsidRPr="00AD7C5C">
              <w:rPr>
                <w:color w:val="000000"/>
                <w:sz w:val="18"/>
                <w:szCs w:val="18"/>
                <w:lang w:val="en-GB"/>
              </w:rPr>
              <w:t>Verify that the changes d</w:t>
            </w:r>
            <w:r>
              <w:rPr>
                <w:color w:val="000000"/>
                <w:sz w:val="18"/>
                <w:szCs w:val="18"/>
                <w:lang w:val="en-GB"/>
              </w:rPr>
              <w:t>id not impact proper functionality of the OPC server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A197" w14:textId="77777777" w:rsidR="006C5DB7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Perform a download and an upload on SCADA.</w:t>
            </w:r>
          </w:p>
          <w:p w14:paraId="2DCE3084" w14:textId="468ADABE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Verify that they were executed correctly 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02A8" w14:textId="2ADEDD75" w:rsidR="006C5DB7" w:rsidRPr="00AD7C5C" w:rsidRDefault="006C5DB7" w:rsidP="006C5DB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Download and Upload executed without error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BFAC48B" w14:textId="08B1F524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N.A.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2D658" w14:textId="2BB8D79A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E39A" w14:textId="66D59B6F" w:rsidR="006C5DB7" w:rsidRDefault="006C5DB7" w:rsidP="006C5DB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bookmarkEnd w:id="23"/>
      <w:bookmarkEnd w:id="25"/>
    </w:tbl>
    <w:p w14:paraId="11A56822" w14:textId="77777777" w:rsidR="00715C3D" w:rsidRPr="00363ECC" w:rsidRDefault="00715C3D" w:rsidP="00BF355A">
      <w:pPr>
        <w:rPr>
          <w:lang w:val="nl-BE"/>
        </w:rPr>
        <w:sectPr w:rsidR="00715C3D" w:rsidRPr="00363ECC" w:rsidSect="009D1C64">
          <w:pgSz w:w="16838" w:h="11906" w:orient="landscape" w:code="9"/>
          <w:pgMar w:top="1701" w:right="851" w:bottom="1418" w:left="851" w:header="561" w:footer="561" w:gutter="0"/>
          <w:cols w:space="708"/>
          <w:docGrid w:linePitch="360"/>
        </w:sectPr>
      </w:pPr>
    </w:p>
    <w:p w14:paraId="4D55249E" w14:textId="77777777" w:rsidR="00715C3D" w:rsidRDefault="00715C3D"/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9923"/>
      </w:tblGrid>
      <w:tr w:rsidR="00BF355A" w:rsidRPr="007D3080" w14:paraId="513A1732" w14:textId="77777777" w:rsidTr="00363ECC">
        <w:trPr>
          <w:cantSplit/>
          <w:trHeight w:val="357"/>
          <w:tblHeader/>
        </w:trPr>
        <w:tc>
          <w:tcPr>
            <w:tcW w:w="10490" w:type="dxa"/>
            <w:gridSpan w:val="2"/>
            <w:shd w:val="clear" w:color="auto" w:fill="D9D9D9"/>
            <w:vAlign w:val="center"/>
          </w:tcPr>
          <w:p w14:paraId="566A9099" w14:textId="42D59587" w:rsidR="00C03DF6" w:rsidRPr="007D3080" w:rsidRDefault="00BF355A" w:rsidP="004359CC">
            <w:pPr>
              <w:pStyle w:val="Normalcel"/>
              <w:keepNext/>
              <w:tabs>
                <w:tab w:val="right" w:pos="10240"/>
              </w:tabs>
              <w:rPr>
                <w:i/>
                <w:lang w:val="en-US"/>
              </w:rPr>
            </w:pPr>
            <w:r w:rsidRPr="007D3080">
              <w:rPr>
                <w:lang w:val="en-US"/>
              </w:rPr>
              <w:br w:type="page"/>
            </w:r>
            <w:r w:rsidRPr="007D3080">
              <w:rPr>
                <w:b/>
                <w:lang w:val="en-US"/>
              </w:rPr>
              <w:t>List of Remarks</w:t>
            </w:r>
            <w:r w:rsidR="005D7207" w:rsidRPr="007D3080">
              <w:rPr>
                <w:b/>
                <w:lang w:val="en-US"/>
              </w:rPr>
              <w:t xml:space="preserve"> </w:t>
            </w:r>
            <w:r w:rsidRPr="007D3080">
              <w:rPr>
                <w:i/>
                <w:vertAlign w:val="subscript"/>
                <w:lang w:val="en-US"/>
              </w:rPr>
              <w:t>(Lijst met opmerkingen)</w:t>
            </w:r>
            <w:r w:rsidR="004359CC" w:rsidRPr="007D3080">
              <w:rPr>
                <w:vertAlign w:val="subscript"/>
              </w:rPr>
              <w:tab/>
            </w:r>
            <w:r w:rsidR="00151343" w:rsidRPr="007D3080">
              <w:rPr>
                <w:vertAlign w:val="subscript"/>
              </w:rPr>
              <w:t xml:space="preserve"> </w:t>
            </w:r>
            <w:r w:rsidR="00C03DF6" w:rsidRPr="007D3080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03DF6" w:rsidRPr="007D308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 w:rsidR="00C03DF6" w:rsidRPr="007D3080">
              <w:fldChar w:fldCharType="end"/>
            </w:r>
            <w:r w:rsidR="00C03DF6" w:rsidRPr="007D3080">
              <w:rPr>
                <w:lang w:val="en-US"/>
              </w:rPr>
              <w:t xml:space="preserve"> Section not applicable</w:t>
            </w:r>
          </w:p>
        </w:tc>
      </w:tr>
      <w:tr w:rsidR="00363ECC" w:rsidRPr="0044362B" w14:paraId="22BB201A" w14:textId="77777777" w:rsidTr="004359CC">
        <w:trPr>
          <w:cantSplit/>
          <w:trHeight w:val="331"/>
          <w:tblHeader/>
        </w:trPr>
        <w:tc>
          <w:tcPr>
            <w:tcW w:w="567" w:type="dxa"/>
            <w:shd w:val="clear" w:color="auto" w:fill="D9D9D9"/>
            <w:vAlign w:val="center"/>
          </w:tcPr>
          <w:p w14:paraId="3C98BC4B" w14:textId="31AE173A" w:rsidR="00363ECC" w:rsidRPr="00503A40" w:rsidRDefault="00363ECC" w:rsidP="00363ECC">
            <w:pPr>
              <w:pStyle w:val="TOC1"/>
              <w:ind w:left="0" w:firstLine="0"/>
              <w:jc w:val="left"/>
              <w:rPr>
                <w:bCs/>
              </w:rPr>
            </w:pPr>
            <w:r w:rsidRPr="00503A40">
              <w:rPr>
                <w:bCs/>
                <w:lang w:val="en-IE"/>
              </w:rPr>
              <w:t>Nr.</w:t>
            </w:r>
          </w:p>
        </w:tc>
        <w:tc>
          <w:tcPr>
            <w:tcW w:w="9923" w:type="dxa"/>
            <w:shd w:val="clear" w:color="auto" w:fill="D9D9D9"/>
            <w:vAlign w:val="center"/>
          </w:tcPr>
          <w:p w14:paraId="4A7C6F00" w14:textId="51F11DF1" w:rsidR="00363ECC" w:rsidRPr="00503A40" w:rsidRDefault="00363ECC" w:rsidP="00363ECC">
            <w:pPr>
              <w:pStyle w:val="Normalcel"/>
              <w:keepNext/>
              <w:rPr>
                <w:bCs/>
                <w:lang w:val="nl-BE"/>
              </w:rPr>
            </w:pPr>
            <w:r w:rsidRPr="00503A40">
              <w:rPr>
                <w:bCs/>
                <w:lang w:val="nl-BE"/>
              </w:rPr>
              <w:t>Description of Deviations, Discrepancies, Remarks, etc.</w:t>
            </w:r>
            <w:r w:rsidRPr="00503A40">
              <w:rPr>
                <w:bCs/>
                <w:vertAlign w:val="subscript"/>
                <w:lang w:val="nl-BE"/>
              </w:rPr>
              <w:t>(Omschrijving van afwijkingen, discrepanties, opmerkingen, enz.)</w:t>
            </w:r>
          </w:p>
        </w:tc>
      </w:tr>
      <w:tr w:rsidR="00BF355A" w:rsidRPr="0044362B" w14:paraId="1764D168" w14:textId="77777777" w:rsidTr="004359CC">
        <w:trPr>
          <w:cantSplit/>
          <w:trHeight w:val="288"/>
        </w:trPr>
        <w:tc>
          <w:tcPr>
            <w:tcW w:w="567" w:type="dxa"/>
            <w:vAlign w:val="center"/>
          </w:tcPr>
          <w:p w14:paraId="7FCB5BC2" w14:textId="77777777" w:rsidR="00BF355A" w:rsidRPr="007D3080" w:rsidRDefault="00BF355A" w:rsidP="002762F2">
            <w:pPr>
              <w:pStyle w:val="TOC1"/>
              <w:rPr>
                <w:lang w:val="nl-BE"/>
              </w:rPr>
            </w:pPr>
          </w:p>
        </w:tc>
        <w:tc>
          <w:tcPr>
            <w:tcW w:w="9923" w:type="dxa"/>
            <w:vAlign w:val="center"/>
          </w:tcPr>
          <w:p w14:paraId="378C2B45" w14:textId="77777777" w:rsidR="00F83994" w:rsidRPr="007D3080" w:rsidRDefault="00F83994" w:rsidP="00A0064B">
            <w:pPr>
              <w:pStyle w:val="Normalcel"/>
              <w:keepNext/>
              <w:rPr>
                <w:color w:val="D9D9D9"/>
                <w:lang w:val="nl-BE"/>
              </w:rPr>
            </w:pPr>
          </w:p>
        </w:tc>
      </w:tr>
      <w:tr w:rsidR="00305BDD" w:rsidRPr="0044362B" w14:paraId="0BC0CF31" w14:textId="77777777" w:rsidTr="004359CC">
        <w:trPr>
          <w:cantSplit/>
          <w:trHeight w:val="288"/>
        </w:trPr>
        <w:tc>
          <w:tcPr>
            <w:tcW w:w="567" w:type="dxa"/>
            <w:vAlign w:val="center"/>
          </w:tcPr>
          <w:p w14:paraId="11C2465F" w14:textId="77777777" w:rsidR="00305BDD" w:rsidRPr="007D3080" w:rsidRDefault="00305BDD" w:rsidP="002762F2">
            <w:pPr>
              <w:pStyle w:val="TOC1"/>
              <w:rPr>
                <w:lang w:val="nl-BE"/>
              </w:rPr>
            </w:pPr>
          </w:p>
        </w:tc>
        <w:tc>
          <w:tcPr>
            <w:tcW w:w="9923" w:type="dxa"/>
            <w:vAlign w:val="center"/>
          </w:tcPr>
          <w:p w14:paraId="651257D7" w14:textId="77777777" w:rsidR="00305BDD" w:rsidRPr="007D3080" w:rsidRDefault="00305BDD" w:rsidP="00A0064B">
            <w:pPr>
              <w:pStyle w:val="Normalcel"/>
              <w:keepNext/>
              <w:rPr>
                <w:color w:val="D9D9D9"/>
                <w:lang w:val="nl-BE"/>
              </w:rPr>
            </w:pPr>
          </w:p>
        </w:tc>
      </w:tr>
      <w:tr w:rsidR="00BF355A" w:rsidRPr="0044362B" w14:paraId="5EBED924" w14:textId="77777777" w:rsidTr="004359CC">
        <w:trPr>
          <w:cantSplit/>
          <w:trHeight w:val="288"/>
        </w:trPr>
        <w:tc>
          <w:tcPr>
            <w:tcW w:w="567" w:type="dxa"/>
            <w:vAlign w:val="center"/>
          </w:tcPr>
          <w:p w14:paraId="7ED9367B" w14:textId="77777777" w:rsidR="00BF355A" w:rsidRPr="007D3080" w:rsidRDefault="00BF355A" w:rsidP="002762F2">
            <w:pPr>
              <w:pStyle w:val="TOC1"/>
              <w:rPr>
                <w:color w:val="D9D9D9"/>
                <w:lang w:val="nl-BE"/>
              </w:rPr>
            </w:pPr>
          </w:p>
        </w:tc>
        <w:tc>
          <w:tcPr>
            <w:tcW w:w="9923" w:type="dxa"/>
            <w:vAlign w:val="center"/>
          </w:tcPr>
          <w:p w14:paraId="6E0C08EA" w14:textId="77777777" w:rsidR="00BF355A" w:rsidRPr="007D3080" w:rsidRDefault="00BF355A" w:rsidP="00A0064B">
            <w:pPr>
              <w:pStyle w:val="Normalcel"/>
              <w:keepNext/>
              <w:rPr>
                <w:color w:val="D9D9D9"/>
                <w:lang w:val="nl-BE"/>
              </w:rPr>
            </w:pPr>
          </w:p>
        </w:tc>
      </w:tr>
      <w:tr w:rsidR="003F42A4" w:rsidRPr="0044362B" w14:paraId="3CCC9CC3" w14:textId="77777777" w:rsidTr="004359CC">
        <w:trPr>
          <w:cantSplit/>
          <w:trHeight w:val="288"/>
        </w:trPr>
        <w:tc>
          <w:tcPr>
            <w:tcW w:w="567" w:type="dxa"/>
            <w:vAlign w:val="center"/>
          </w:tcPr>
          <w:p w14:paraId="5A9D15B7" w14:textId="77777777" w:rsidR="003F42A4" w:rsidRPr="007D3080" w:rsidRDefault="003F42A4" w:rsidP="002762F2">
            <w:pPr>
              <w:pStyle w:val="TOC1"/>
              <w:rPr>
                <w:lang w:val="nl-BE"/>
              </w:rPr>
            </w:pPr>
          </w:p>
        </w:tc>
        <w:tc>
          <w:tcPr>
            <w:tcW w:w="9923" w:type="dxa"/>
            <w:vAlign w:val="center"/>
          </w:tcPr>
          <w:p w14:paraId="5756ECF0" w14:textId="77777777" w:rsidR="003F42A4" w:rsidRPr="007D3080" w:rsidRDefault="003F42A4" w:rsidP="00A0064B">
            <w:pPr>
              <w:pStyle w:val="Normalcel"/>
              <w:keepNext/>
              <w:rPr>
                <w:color w:val="D9D9D9"/>
                <w:lang w:val="nl-BE"/>
              </w:rPr>
            </w:pPr>
          </w:p>
        </w:tc>
      </w:tr>
    </w:tbl>
    <w:p w14:paraId="10A6BC0F" w14:textId="77777777" w:rsidR="00A039DC" w:rsidRPr="00190756" w:rsidRDefault="00A039DC" w:rsidP="00BF355A">
      <w:pPr>
        <w:rPr>
          <w:szCs w:val="24"/>
          <w:lang w:val="nl-BE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45"/>
        <w:gridCol w:w="640"/>
        <w:gridCol w:w="2080"/>
        <w:gridCol w:w="7125"/>
      </w:tblGrid>
      <w:tr w:rsidR="00BF355A" w:rsidRPr="007D3080" w14:paraId="19B83F52" w14:textId="77777777" w:rsidTr="006C5DB7">
        <w:trPr>
          <w:cantSplit/>
          <w:trHeight w:val="425"/>
          <w:tblHeader/>
        </w:trPr>
        <w:tc>
          <w:tcPr>
            <w:tcW w:w="10490" w:type="dxa"/>
            <w:gridSpan w:val="4"/>
            <w:shd w:val="clear" w:color="auto" w:fill="D9D9D9"/>
            <w:vAlign w:val="center"/>
          </w:tcPr>
          <w:p w14:paraId="67894F68" w14:textId="048C5217" w:rsidR="00BF355A" w:rsidRPr="007D3080" w:rsidRDefault="00BF355A" w:rsidP="004359CC">
            <w:pPr>
              <w:pStyle w:val="Normalcel"/>
              <w:keepNext/>
              <w:tabs>
                <w:tab w:val="right" w:pos="10272"/>
              </w:tabs>
              <w:rPr>
                <w:b/>
                <w:iCs/>
                <w:lang w:val="en-US"/>
              </w:rPr>
            </w:pPr>
            <w:r w:rsidRPr="007D3080">
              <w:rPr>
                <w:b/>
                <w:iCs/>
                <w:lang w:val="en-US"/>
              </w:rPr>
              <w:t>Test Evidence</w:t>
            </w:r>
            <w:r w:rsidR="005D7207" w:rsidRPr="007D3080">
              <w:rPr>
                <w:b/>
                <w:iCs/>
                <w:lang w:val="en-US"/>
              </w:rPr>
              <w:t xml:space="preserve"> </w:t>
            </w:r>
            <w:r w:rsidRPr="007D3080">
              <w:rPr>
                <w:i/>
                <w:vertAlign w:val="subscript"/>
                <w:lang w:val="en-US"/>
              </w:rPr>
              <w:t>(Lijst met testbewijzen)</w:t>
            </w:r>
            <w:r w:rsidR="004359CC" w:rsidRPr="007D3080">
              <w:rPr>
                <w:i/>
                <w:vertAlign w:val="subscript"/>
                <w:lang w:val="en-US"/>
              </w:rPr>
              <w:tab/>
            </w:r>
            <w:bookmarkStart w:id="27" w:name="_Hlk136605554"/>
            <w:r w:rsidR="00151343" w:rsidRPr="007D3080">
              <w:rPr>
                <w:vertAlign w:val="subscript"/>
              </w:rPr>
              <w:t xml:space="preserve">  </w:t>
            </w:r>
            <w:r w:rsidR="00C03DF6" w:rsidRPr="007D3080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C03DF6" w:rsidRPr="007D3080">
              <w:rPr>
                <w:lang w:val="en-US"/>
              </w:rPr>
              <w:instrText xml:space="preserve"> FORMCHECKBOX </w:instrText>
            </w:r>
            <w:r w:rsidR="00000000">
              <w:fldChar w:fldCharType="separate"/>
            </w:r>
            <w:r w:rsidR="00C03DF6" w:rsidRPr="007D3080">
              <w:fldChar w:fldCharType="end"/>
            </w:r>
            <w:r w:rsidR="00C03DF6" w:rsidRPr="007D3080">
              <w:rPr>
                <w:lang w:val="en-US"/>
              </w:rPr>
              <w:t xml:space="preserve"> Section not applicable</w:t>
            </w:r>
            <w:bookmarkEnd w:id="27"/>
          </w:p>
        </w:tc>
      </w:tr>
      <w:tr w:rsidR="004B172D" w14:paraId="3917AB40" w14:textId="77777777" w:rsidTr="006C5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074104A9" w14:textId="77777777" w:rsidR="004B172D" w:rsidRDefault="004B172D">
            <w:pPr>
              <w:spacing w:before="0" w:after="0"/>
              <w:jc w:val="center"/>
              <w:rPr>
                <w:rFonts w:ascii="Times New Roman" w:hAnsi="Times New Roman"/>
                <w:color w:val="000000"/>
              </w:rPr>
            </w:pPr>
            <w:bookmarkStart w:id="28" w:name="Testbewijzen"/>
            <w:bookmarkEnd w:id="28"/>
            <w:r>
              <w:rPr>
                <w:color w:val="000000"/>
              </w:rPr>
              <w:t>Applicable?</w:t>
            </w:r>
            <w:r>
              <w:rPr>
                <w:color w:val="000000"/>
              </w:rPr>
              <w:br/>
              <w:t>Yes/No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45C8702" w14:textId="77777777" w:rsidR="004B172D" w:rsidRDefault="004B1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7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CB439BB" w14:textId="77777777" w:rsidR="004B172D" w:rsidRDefault="004B17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 (Omschrijving)</w:t>
            </w:r>
          </w:p>
        </w:tc>
      </w:tr>
      <w:tr w:rsidR="004B172D" w:rsidRPr="00EF075B" w14:paraId="45DC803E" w14:textId="77777777" w:rsidTr="006C5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66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19ACD" w14:textId="77777777" w:rsidR="004B172D" w:rsidRDefault="004B17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</w:rPr>
              <w:t xml:space="preserve"> Yes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CA189" w14:textId="77777777" w:rsidR="004B172D" w:rsidRDefault="004B17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DD04D" w14:textId="1FF2E757" w:rsidR="004B172D" w:rsidRDefault="004B172D">
            <w:pPr>
              <w:jc w:val="center"/>
              <w:rPr>
                <w:color w:val="000000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CD10C" w14:textId="0189D667" w:rsidR="004B172D" w:rsidRPr="00EF075B" w:rsidRDefault="004B172D">
            <w:pPr>
              <w:jc w:val="center"/>
              <w:rPr>
                <w:color w:val="000000"/>
                <w:lang w:val="nl-BE"/>
              </w:rPr>
            </w:pPr>
          </w:p>
        </w:tc>
      </w:tr>
      <w:tr w:rsidR="004B172D" w14:paraId="79439009" w14:textId="77777777" w:rsidTr="006C5D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66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09DEB" w14:textId="77777777" w:rsidR="004B172D" w:rsidRDefault="004B17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</w:rPr>
              <w:t xml:space="preserve"> Yes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72094" w14:textId="77777777" w:rsidR="004B172D" w:rsidRDefault="004B17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9B04B" w14:textId="0B12CFC7" w:rsidR="004B172D" w:rsidRDefault="004B172D">
            <w:pPr>
              <w:jc w:val="center"/>
              <w:rPr>
                <w:color w:val="000000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D27FB" w14:textId="44A1B7BE" w:rsidR="004B172D" w:rsidRDefault="004B172D">
            <w:pPr>
              <w:jc w:val="center"/>
              <w:rPr>
                <w:color w:val="000000"/>
              </w:rPr>
            </w:pPr>
          </w:p>
        </w:tc>
      </w:tr>
    </w:tbl>
    <w:p w14:paraId="4C61EDE7" w14:textId="77777777" w:rsidR="003E66A2" w:rsidRPr="007A1DD1" w:rsidRDefault="003E66A2" w:rsidP="00363ECC">
      <w:pPr>
        <w:outlineLvl w:val="0"/>
        <w:rPr>
          <w:b/>
          <w:szCs w:val="24"/>
        </w:rPr>
      </w:pPr>
    </w:p>
    <w:p w14:paraId="2A5A6B5A" w14:textId="77777777" w:rsidR="00870AFA" w:rsidRDefault="00870AFA">
      <w:r>
        <w:br w:type="page"/>
      </w:r>
    </w:p>
    <w:tbl>
      <w:tblPr>
        <w:tblW w:w="10483" w:type="dxa"/>
        <w:tblInd w:w="-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"/>
        <w:gridCol w:w="3827"/>
        <w:gridCol w:w="2695"/>
        <w:gridCol w:w="3543"/>
        <w:gridCol w:w="391"/>
      </w:tblGrid>
      <w:tr w:rsidR="0044362B" w:rsidRPr="009354AC" w14:paraId="5FBE6C15" w14:textId="77777777" w:rsidTr="006C5DB7">
        <w:trPr>
          <w:gridAfter w:val="1"/>
          <w:wAfter w:w="391" w:type="dxa"/>
          <w:cantSplit/>
          <w:trHeight w:val="497"/>
        </w:trPr>
        <w:tc>
          <w:tcPr>
            <w:tcW w:w="10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2BA4A3B" w14:textId="3B72C691" w:rsidR="0044362B" w:rsidRPr="009354AC" w:rsidRDefault="0044362B" w:rsidP="008C076E">
            <w:pPr>
              <w:keepNext/>
              <w:tabs>
                <w:tab w:val="left" w:leader="dot" w:pos="10243"/>
              </w:tabs>
              <w:rPr>
                <w:b/>
                <w:lang w:val="en-IE"/>
              </w:rPr>
            </w:pPr>
            <w:r w:rsidRPr="009354AC">
              <w:rPr>
                <w:b/>
                <w:lang w:val="en-IE"/>
              </w:rPr>
              <w:lastRenderedPageBreak/>
              <w:t>Tester</w:t>
            </w:r>
          </w:p>
        </w:tc>
      </w:tr>
      <w:tr w:rsidR="0044362B" w:rsidRPr="00503A40" w14:paraId="0953B6DD" w14:textId="77777777" w:rsidTr="006C5DB7">
        <w:trPr>
          <w:gridAfter w:val="1"/>
          <w:wAfter w:w="391" w:type="dxa"/>
          <w:cantSplit/>
          <w:trHeight w:val="497"/>
        </w:trPr>
        <w:tc>
          <w:tcPr>
            <w:tcW w:w="3854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559BE" w14:textId="38815B54" w:rsidR="0044362B" w:rsidRPr="00503A40" w:rsidRDefault="0044362B" w:rsidP="008C076E">
            <w:pPr>
              <w:keepNext/>
              <w:rPr>
                <w:bCs/>
                <w:sz w:val="14"/>
                <w:szCs w:val="14"/>
                <w:vertAlign w:val="subscript"/>
                <w:lang w:val="en-IE"/>
              </w:rPr>
            </w:pPr>
            <w:r w:rsidRPr="00503A40">
              <w:rPr>
                <w:bCs/>
                <w:szCs w:val="16"/>
                <w:lang w:val="en-IE"/>
              </w:rPr>
              <w:t>Full Name or Pfizer initials</w:t>
            </w:r>
            <w:r w:rsidRPr="00503A40">
              <w:rPr>
                <w:bCs/>
                <w:szCs w:val="16"/>
                <w:lang w:val="en-IE"/>
              </w:rPr>
              <w:br/>
            </w:r>
            <w:r w:rsidRPr="00503A40">
              <w:rPr>
                <w:bCs/>
                <w:vertAlign w:val="superscript"/>
              </w:rPr>
              <w:t>(Voor- en achternaam of Pfizer initialen)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908805" w14:textId="77777777" w:rsidR="0044362B" w:rsidRPr="00503A40" w:rsidRDefault="0044362B" w:rsidP="008C076E">
            <w:pPr>
              <w:keepNext/>
              <w:rPr>
                <w:bCs/>
                <w:i/>
                <w:sz w:val="12"/>
                <w:szCs w:val="12"/>
                <w:lang w:val="en-IE"/>
              </w:rPr>
            </w:pPr>
            <w:r w:rsidRPr="00503A40">
              <w:rPr>
                <w:bCs/>
                <w:szCs w:val="16"/>
                <w:lang w:val="en-IE"/>
              </w:rPr>
              <w:t>Test Date</w:t>
            </w:r>
            <w:r w:rsidRPr="00503A40">
              <w:rPr>
                <w:bCs/>
                <w:i/>
                <w:sz w:val="14"/>
                <w:szCs w:val="16"/>
                <w:lang w:val="en-IE"/>
              </w:rPr>
              <w:t>(Test Datum)</w:t>
            </w:r>
            <w:r w:rsidRPr="00503A40">
              <w:rPr>
                <w:bCs/>
                <w:i/>
                <w:sz w:val="14"/>
                <w:szCs w:val="16"/>
                <w:lang w:val="en-IE"/>
              </w:rPr>
              <w:br/>
            </w:r>
            <w:r w:rsidRPr="00503A40">
              <w:rPr>
                <w:bCs/>
                <w:vertAlign w:val="superscript"/>
              </w:rPr>
              <w:t>(at least 1 line per test date)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BEF1ED" w14:textId="77777777" w:rsidR="0044362B" w:rsidRPr="00503A40" w:rsidRDefault="0044362B" w:rsidP="008C076E">
            <w:pPr>
              <w:keepNext/>
              <w:rPr>
                <w:bCs/>
                <w:i/>
                <w:sz w:val="14"/>
                <w:szCs w:val="14"/>
                <w:lang w:val="en-IE"/>
              </w:rPr>
            </w:pPr>
            <w:r w:rsidRPr="00503A40">
              <w:rPr>
                <w:bCs/>
                <w:szCs w:val="16"/>
                <w:lang w:val="en-IE"/>
              </w:rPr>
              <w:t>Test Steps</w:t>
            </w:r>
            <w:r w:rsidRPr="00503A40">
              <w:rPr>
                <w:bCs/>
                <w:szCs w:val="16"/>
                <w:lang w:val="en-IE"/>
              </w:rPr>
              <w:br/>
            </w:r>
            <w:r w:rsidRPr="00503A40">
              <w:rPr>
                <w:bCs/>
                <w:vertAlign w:val="superscript"/>
              </w:rPr>
              <w:t>(Test stappen)</w:t>
            </w:r>
          </w:p>
        </w:tc>
      </w:tr>
      <w:tr w:rsidR="0044362B" w:rsidRPr="00CF5DC1" w14:paraId="58BABAEC" w14:textId="77777777" w:rsidTr="006C5DB7">
        <w:trPr>
          <w:gridAfter w:val="1"/>
          <w:wAfter w:w="391" w:type="dxa"/>
          <w:cantSplit/>
          <w:trHeight w:val="417"/>
        </w:trPr>
        <w:tc>
          <w:tcPr>
            <w:tcW w:w="3854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9B04BD" w14:textId="7C86B9ED" w:rsidR="0044362B" w:rsidRPr="00CF5DC1" w:rsidRDefault="0044362B" w:rsidP="008C076E">
            <w:pPr>
              <w:rPr>
                <w:lang w:val="en-I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11B94D" w14:textId="77777777" w:rsidR="0044362B" w:rsidRPr="00CF5DC1" w:rsidRDefault="0044362B" w:rsidP="008C076E">
            <w:pPr>
              <w:rPr>
                <w:lang w:val="en-IE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FE9585" w14:textId="77777777" w:rsidR="0044362B" w:rsidRPr="00CF5DC1" w:rsidRDefault="0044362B" w:rsidP="008C076E">
            <w:pPr>
              <w:rPr>
                <w:lang w:val="en-IE"/>
              </w:rPr>
            </w:pPr>
          </w:p>
        </w:tc>
      </w:tr>
      <w:tr w:rsidR="0044362B" w:rsidRPr="00CF5DC1" w14:paraId="4414ADC2" w14:textId="77777777" w:rsidTr="006C5DB7">
        <w:trPr>
          <w:gridAfter w:val="1"/>
          <w:wAfter w:w="391" w:type="dxa"/>
          <w:cantSplit/>
          <w:trHeight w:val="417"/>
        </w:trPr>
        <w:tc>
          <w:tcPr>
            <w:tcW w:w="385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A1E500" w14:textId="719B7CEE" w:rsidR="0044362B" w:rsidRPr="00CF5DC1" w:rsidRDefault="0044362B" w:rsidP="008C076E">
            <w:pPr>
              <w:rPr>
                <w:lang w:val="en-IE"/>
              </w:rPr>
            </w:pPr>
          </w:p>
        </w:tc>
        <w:tc>
          <w:tcPr>
            <w:tcW w:w="2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DAEEBD" w14:textId="77777777" w:rsidR="0044362B" w:rsidRPr="00CF5DC1" w:rsidRDefault="0044362B" w:rsidP="008C076E">
            <w:pPr>
              <w:rPr>
                <w:lang w:val="en-IE"/>
              </w:rPr>
            </w:pPr>
          </w:p>
        </w:tc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5BC47" w14:textId="77777777" w:rsidR="0044362B" w:rsidRPr="00CF5DC1" w:rsidRDefault="0044362B" w:rsidP="008C076E">
            <w:pPr>
              <w:rPr>
                <w:lang w:val="en-IE"/>
              </w:rPr>
            </w:pPr>
          </w:p>
        </w:tc>
      </w:tr>
      <w:tr w:rsidR="004359CC" w:rsidRPr="00CF5DC1" w14:paraId="25F424B1" w14:textId="77777777" w:rsidTr="006C5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wBefore w:w="27" w:type="dxa"/>
          <w:hidden/>
        </w:trPr>
        <w:tc>
          <w:tcPr>
            <w:tcW w:w="104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F97BD" w14:textId="77777777" w:rsidR="004359CC" w:rsidRPr="00CF5DC1" w:rsidRDefault="004359CC" w:rsidP="008C076E">
            <w:pPr>
              <w:ind w:left="709" w:right="-4" w:hanging="709"/>
              <w:outlineLvl w:val="0"/>
              <w:rPr>
                <w:vanish/>
                <w:color w:val="A6A6A6"/>
                <w:lang w:val="en-IE"/>
              </w:rPr>
            </w:pPr>
            <w:r w:rsidRPr="00CF5DC1">
              <w:rPr>
                <w:b/>
                <w:i/>
                <w:vanish/>
                <w:color w:val="A6A6A6"/>
                <w:u w:val="single"/>
                <w:lang w:val="en-IE"/>
              </w:rPr>
              <w:t>Guidance ‘Witness</w:t>
            </w:r>
            <w:r>
              <w:rPr>
                <w:b/>
                <w:i/>
                <w:vanish/>
                <w:color w:val="A6A6A6"/>
                <w:u w:val="single"/>
                <w:lang w:val="en-IE"/>
              </w:rPr>
              <w:t>/ second person verification</w:t>
            </w:r>
            <w:r w:rsidRPr="00CF5DC1">
              <w:rPr>
                <w:b/>
                <w:i/>
                <w:vanish/>
                <w:color w:val="A6A6A6"/>
                <w:u w:val="single"/>
                <w:lang w:val="en-IE"/>
              </w:rPr>
              <w:t>’:</w:t>
            </w:r>
            <w:r w:rsidRPr="00CF5DC1">
              <w:rPr>
                <w:b/>
                <w:vanish/>
                <w:color w:val="A6A6A6"/>
                <w:lang w:val="en-IE"/>
              </w:rPr>
              <w:t xml:space="preserve"> </w:t>
            </w:r>
            <w:r w:rsidRPr="00CF5DC1">
              <w:rPr>
                <w:b/>
                <w:vanish/>
                <w:color w:val="A6A6A6"/>
                <w:lang w:val="en-IE"/>
              </w:rPr>
              <w:br/>
            </w:r>
            <w:r w:rsidRPr="00CF5DC1">
              <w:rPr>
                <w:vanish/>
                <w:color w:val="A6A6A6"/>
                <w:lang w:val="en-IE"/>
              </w:rPr>
              <w:t>If no witnessing</w:t>
            </w:r>
            <w:r>
              <w:rPr>
                <w:vanish/>
                <w:color w:val="A6A6A6"/>
                <w:lang w:val="en-IE"/>
              </w:rPr>
              <w:t>/ second person verification</w:t>
            </w:r>
            <w:r w:rsidRPr="00CF5DC1">
              <w:rPr>
                <w:vanish/>
                <w:color w:val="A6A6A6"/>
                <w:lang w:val="en-IE"/>
              </w:rPr>
              <w:t xml:space="preserve"> is required: check the box ‘section not applicable’ </w:t>
            </w:r>
            <w:r w:rsidRPr="00CF5DC1">
              <w:rPr>
                <w:vanish/>
                <w:color w:val="A6A6A6"/>
                <w:u w:val="single"/>
                <w:lang w:val="en-IE"/>
              </w:rPr>
              <w:t>before pre-approval</w:t>
            </w:r>
            <w:r w:rsidRPr="00CF5DC1">
              <w:rPr>
                <w:vanish/>
                <w:color w:val="A6A6A6"/>
                <w:lang w:val="en-IE"/>
              </w:rPr>
              <w:t>.</w:t>
            </w:r>
          </w:p>
          <w:p w14:paraId="65BD3055" w14:textId="77777777" w:rsidR="004359CC" w:rsidRPr="00CF5DC1" w:rsidRDefault="004359CC" w:rsidP="004359CC">
            <w:pPr>
              <w:numPr>
                <w:ilvl w:val="0"/>
                <w:numId w:val="35"/>
              </w:numPr>
              <w:ind w:right="-4"/>
              <w:outlineLvl w:val="0"/>
              <w:rPr>
                <w:b/>
                <w:vanish/>
                <w:color w:val="A6A6A6"/>
                <w:lang w:val="en-IE"/>
              </w:rPr>
            </w:pPr>
            <w:r w:rsidRPr="00CF5DC1">
              <w:rPr>
                <w:vanish/>
                <w:color w:val="A6A6A6"/>
                <w:lang w:val="en-IE"/>
              </w:rPr>
              <w:t>Provide at least 1 line per test date.</w:t>
            </w:r>
          </w:p>
        </w:tc>
      </w:tr>
    </w:tbl>
    <w:p w14:paraId="22305ECA" w14:textId="77777777" w:rsidR="004359CC" w:rsidRDefault="004359CC" w:rsidP="004359CC">
      <w:pPr>
        <w:ind w:right="-4"/>
        <w:outlineLvl w:val="0"/>
        <w:rPr>
          <w:rFonts w:ascii="Times New Roman Bold" w:hAnsi="Times New Roman Bold"/>
          <w:b/>
          <w:vanish/>
          <w:szCs w:val="24"/>
          <w:lang w:val="en-IE"/>
        </w:rPr>
      </w:pPr>
    </w:p>
    <w:p w14:paraId="2FC73549" w14:textId="77777777" w:rsidR="004359CC" w:rsidRPr="00CF5DC1" w:rsidRDefault="004359CC" w:rsidP="004359CC">
      <w:pPr>
        <w:ind w:right="-4"/>
        <w:outlineLvl w:val="0"/>
        <w:rPr>
          <w:rFonts w:ascii="Times New Roman Bold" w:hAnsi="Times New Roman Bold"/>
          <w:b/>
          <w:vanish/>
          <w:szCs w:val="24"/>
          <w:lang w:val="en-IE"/>
        </w:rPr>
      </w:pPr>
    </w:p>
    <w:p w14:paraId="1CD6C90F" w14:textId="2628B367" w:rsidR="00503A40" w:rsidRDefault="00503A40"/>
    <w:tbl>
      <w:tblPr>
        <w:tblW w:w="10092" w:type="dxa"/>
        <w:tblInd w:w="-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43"/>
        <w:gridCol w:w="2695"/>
        <w:gridCol w:w="3854"/>
      </w:tblGrid>
      <w:tr w:rsidR="004359CC" w:rsidRPr="00CF5DC1" w14:paraId="193F3160" w14:textId="77777777" w:rsidTr="0044362B">
        <w:trPr>
          <w:cantSplit/>
          <w:trHeight w:val="497"/>
        </w:trPr>
        <w:tc>
          <w:tcPr>
            <w:tcW w:w="10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853FDE0" w14:textId="62CE3BBE" w:rsidR="004359CC" w:rsidRPr="00CF5DC1" w:rsidRDefault="004359CC" w:rsidP="0044362B">
            <w:pPr>
              <w:tabs>
                <w:tab w:val="right" w:pos="9886"/>
              </w:tabs>
              <w:rPr>
                <w:szCs w:val="16"/>
                <w:lang w:val="en-IE"/>
              </w:rPr>
            </w:pPr>
            <w:r w:rsidRPr="009354AC">
              <w:rPr>
                <w:b/>
                <w:szCs w:val="24"/>
                <w:lang w:val="en-IE"/>
              </w:rPr>
              <w:t>W</w:t>
            </w:r>
            <w:r w:rsidRPr="009354AC">
              <w:rPr>
                <w:b/>
                <w:iCs/>
                <w:szCs w:val="24"/>
                <w:lang w:val="en-IE"/>
              </w:rPr>
              <w:t>itness</w:t>
            </w:r>
            <w:r w:rsidRPr="002141D7">
              <w:rPr>
                <w:b/>
                <w:iCs/>
                <w:szCs w:val="24"/>
                <w:vertAlign w:val="superscript"/>
                <w:lang w:val="en-IE"/>
              </w:rPr>
              <w:t>1</w:t>
            </w:r>
            <w:r>
              <w:rPr>
                <w:szCs w:val="24"/>
                <w:lang w:val="en-IE"/>
              </w:rPr>
              <w:tab/>
            </w:r>
            <w:r w:rsidRPr="00CF5DC1">
              <w:rPr>
                <w:szCs w:val="24"/>
                <w:lang w:val="en-IE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F5DC1">
              <w:rPr>
                <w:szCs w:val="24"/>
                <w:lang w:val="en-IE"/>
              </w:rPr>
              <w:instrText xml:space="preserve"> FORMCHECKBOX </w:instrText>
            </w:r>
            <w:r w:rsidR="00000000">
              <w:rPr>
                <w:szCs w:val="24"/>
                <w:lang w:val="en-IE"/>
              </w:rPr>
            </w:r>
            <w:r w:rsidR="00000000">
              <w:rPr>
                <w:szCs w:val="24"/>
                <w:lang w:val="en-IE"/>
              </w:rPr>
              <w:fldChar w:fldCharType="separate"/>
            </w:r>
            <w:r w:rsidRPr="00CF5DC1">
              <w:rPr>
                <w:szCs w:val="24"/>
                <w:lang w:val="en-IE"/>
              </w:rPr>
              <w:fldChar w:fldCharType="end"/>
            </w:r>
            <w:r w:rsidRPr="00CF5DC1">
              <w:rPr>
                <w:szCs w:val="24"/>
                <w:lang w:val="en-IE"/>
              </w:rPr>
              <w:t xml:space="preserve"> Section not applicable</w:t>
            </w:r>
          </w:p>
        </w:tc>
      </w:tr>
      <w:tr w:rsidR="004359CC" w:rsidRPr="00CF5DC1" w14:paraId="7822FE04" w14:textId="77777777" w:rsidTr="0044362B">
        <w:trPr>
          <w:cantSplit/>
          <w:trHeight w:val="497"/>
        </w:trPr>
        <w:tc>
          <w:tcPr>
            <w:tcW w:w="35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55EFCA" w14:textId="77777777" w:rsidR="004359CC" w:rsidRPr="00CF5DC1" w:rsidRDefault="004359CC" w:rsidP="008C076E">
            <w:pPr>
              <w:keepNext/>
              <w:rPr>
                <w:sz w:val="14"/>
                <w:szCs w:val="14"/>
                <w:vertAlign w:val="subscript"/>
                <w:lang w:val="en-IE"/>
              </w:rPr>
            </w:pPr>
            <w:r w:rsidRPr="00CF5DC1">
              <w:rPr>
                <w:szCs w:val="16"/>
                <w:lang w:val="en-IE"/>
              </w:rPr>
              <w:t>Full Name or Pfizer initials</w:t>
            </w:r>
            <w:r>
              <w:rPr>
                <w:szCs w:val="16"/>
                <w:lang w:val="en-IE"/>
              </w:rPr>
              <w:br/>
            </w:r>
            <w:r w:rsidRPr="0030356C">
              <w:rPr>
                <w:vertAlign w:val="superscript"/>
              </w:rPr>
              <w:t>(Voor- en achternaam of Pfizer initialen)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CEFE7" w14:textId="77777777" w:rsidR="004359CC" w:rsidRPr="00CF5DC1" w:rsidRDefault="004359CC" w:rsidP="008C076E">
            <w:pPr>
              <w:keepNext/>
              <w:rPr>
                <w:i/>
                <w:sz w:val="12"/>
                <w:szCs w:val="12"/>
                <w:lang w:val="en-IE"/>
              </w:rPr>
            </w:pPr>
            <w:r w:rsidRPr="00CF5DC1">
              <w:rPr>
                <w:szCs w:val="16"/>
                <w:lang w:val="en-IE"/>
              </w:rPr>
              <w:t>Test Date</w:t>
            </w:r>
            <w:r>
              <w:rPr>
                <w:szCs w:val="16"/>
                <w:lang w:val="en-IE"/>
              </w:rPr>
              <w:t xml:space="preserve"> </w:t>
            </w:r>
            <w:r w:rsidRPr="0030356C">
              <w:rPr>
                <w:vertAlign w:val="subscript"/>
              </w:rPr>
              <w:t>(Test Datum)</w:t>
            </w:r>
            <w:r>
              <w:rPr>
                <w:i/>
                <w:sz w:val="14"/>
                <w:szCs w:val="16"/>
                <w:lang w:val="en-IE"/>
              </w:rPr>
              <w:br/>
            </w:r>
            <w:r w:rsidRPr="0030356C">
              <w:rPr>
                <w:vertAlign w:val="superscript"/>
              </w:rPr>
              <w:t>(at least 1 line per test date)</w:t>
            </w:r>
          </w:p>
        </w:tc>
        <w:tc>
          <w:tcPr>
            <w:tcW w:w="38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EC2A63" w14:textId="77777777" w:rsidR="004359CC" w:rsidRPr="00CF5DC1" w:rsidRDefault="004359CC" w:rsidP="008C076E">
            <w:pPr>
              <w:keepNext/>
              <w:rPr>
                <w:i/>
                <w:sz w:val="14"/>
                <w:szCs w:val="14"/>
                <w:lang w:val="en-IE"/>
              </w:rPr>
            </w:pPr>
            <w:r w:rsidRPr="00CF5DC1">
              <w:rPr>
                <w:szCs w:val="16"/>
                <w:lang w:val="en-IE"/>
              </w:rPr>
              <w:t>Test Steps</w:t>
            </w:r>
            <w:r>
              <w:rPr>
                <w:szCs w:val="16"/>
                <w:lang w:val="en-IE"/>
              </w:rPr>
              <w:br/>
            </w:r>
            <w:r w:rsidRPr="0030356C">
              <w:rPr>
                <w:vertAlign w:val="superscript"/>
              </w:rPr>
              <w:t>(Test stappen)</w:t>
            </w:r>
          </w:p>
        </w:tc>
      </w:tr>
      <w:tr w:rsidR="004359CC" w:rsidRPr="00CF5DC1" w14:paraId="5B9804C9" w14:textId="77777777" w:rsidTr="0044362B">
        <w:trPr>
          <w:cantSplit/>
          <w:trHeight w:val="417"/>
        </w:trPr>
        <w:tc>
          <w:tcPr>
            <w:tcW w:w="354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77C86D" w14:textId="77777777" w:rsidR="004359CC" w:rsidRPr="00CF5DC1" w:rsidRDefault="004359CC" w:rsidP="008C076E">
            <w:pPr>
              <w:rPr>
                <w:lang w:val="en-IE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50E9DF" w14:textId="77777777" w:rsidR="004359CC" w:rsidRPr="00CF5DC1" w:rsidRDefault="004359CC" w:rsidP="008C076E">
            <w:pPr>
              <w:rPr>
                <w:lang w:val="en-IE"/>
              </w:rPr>
            </w:pPr>
          </w:p>
        </w:tc>
        <w:tc>
          <w:tcPr>
            <w:tcW w:w="385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8D5A0" w14:textId="77777777" w:rsidR="004359CC" w:rsidRPr="00CF5DC1" w:rsidRDefault="004359CC" w:rsidP="008C076E">
            <w:pPr>
              <w:rPr>
                <w:lang w:val="en-IE"/>
              </w:rPr>
            </w:pPr>
          </w:p>
        </w:tc>
      </w:tr>
      <w:tr w:rsidR="004359CC" w:rsidRPr="00CF5DC1" w14:paraId="414FBAE7" w14:textId="77777777" w:rsidTr="0044362B">
        <w:trPr>
          <w:cantSplit/>
          <w:trHeight w:val="417"/>
        </w:trPr>
        <w:tc>
          <w:tcPr>
            <w:tcW w:w="3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FC6C8E" w14:textId="77777777" w:rsidR="004359CC" w:rsidRPr="00CF5DC1" w:rsidRDefault="004359CC" w:rsidP="008C076E">
            <w:pPr>
              <w:rPr>
                <w:lang w:val="en-IE"/>
              </w:rPr>
            </w:pPr>
          </w:p>
        </w:tc>
        <w:tc>
          <w:tcPr>
            <w:tcW w:w="2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DD861C" w14:textId="77777777" w:rsidR="004359CC" w:rsidRPr="00CF5DC1" w:rsidRDefault="004359CC" w:rsidP="008C076E">
            <w:pPr>
              <w:rPr>
                <w:lang w:val="en-IE"/>
              </w:rPr>
            </w:pPr>
          </w:p>
        </w:tc>
        <w:tc>
          <w:tcPr>
            <w:tcW w:w="3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6ECA31" w14:textId="77777777" w:rsidR="004359CC" w:rsidRPr="00CF5DC1" w:rsidRDefault="004359CC" w:rsidP="008C076E">
            <w:pPr>
              <w:rPr>
                <w:lang w:val="en-IE"/>
              </w:rPr>
            </w:pPr>
          </w:p>
        </w:tc>
      </w:tr>
    </w:tbl>
    <w:p w14:paraId="2AC2088F" w14:textId="77777777" w:rsidR="004359CC" w:rsidRDefault="004359CC" w:rsidP="004359CC">
      <w:pPr>
        <w:ind w:right="-4"/>
        <w:outlineLvl w:val="0"/>
        <w:rPr>
          <w:b/>
          <w:szCs w:val="24"/>
          <w:lang w:val="en-IE"/>
        </w:rPr>
      </w:pPr>
      <w:bookmarkStart w:id="29" w:name="_Hlk125379060"/>
      <w:r w:rsidRPr="00907B98">
        <w:rPr>
          <w:i/>
          <w:iCs/>
          <w:sz w:val="16"/>
          <w:szCs w:val="16"/>
          <w:vertAlign w:val="superscript"/>
        </w:rPr>
        <w:t>1</w:t>
      </w:r>
      <w:r w:rsidRPr="00907B98">
        <w:rPr>
          <w:i/>
          <w:iCs/>
          <w:sz w:val="16"/>
          <w:szCs w:val="16"/>
        </w:rPr>
        <w:t xml:space="preserve">Definitions for second person verifier and witness according to SOP-51096. Second person verification is required in case test evidence related to critical aspects or PQ tests cannot be added to the </w:t>
      </w:r>
      <w:r>
        <w:rPr>
          <w:i/>
          <w:iCs/>
          <w:sz w:val="16"/>
          <w:szCs w:val="16"/>
        </w:rPr>
        <w:t xml:space="preserve">reports </w:t>
      </w:r>
      <w:r w:rsidRPr="00907B98">
        <w:rPr>
          <w:rFonts w:ascii="Times New Roman" w:hAnsi="Times New Roman"/>
          <w:i/>
          <w:iCs/>
          <w:sz w:val="16"/>
          <w:szCs w:val="16"/>
        </w:rPr>
        <w:t>or cannot be consulted afterwards (in a data system or by means of a visual check of the system)</w:t>
      </w:r>
      <w:r>
        <w:rPr>
          <w:i/>
          <w:iCs/>
          <w:sz w:val="16"/>
          <w:szCs w:val="16"/>
        </w:rPr>
        <w:t xml:space="preserve">. </w:t>
      </w:r>
      <w:r w:rsidRPr="00907B98">
        <w:rPr>
          <w:i/>
          <w:iCs/>
          <w:sz w:val="16"/>
          <w:szCs w:val="16"/>
        </w:rPr>
        <w:t>Witnessing is required in case the tester cannot document the test results simultaneously due to the nature of the testing.</w:t>
      </w:r>
      <w:bookmarkEnd w:id="29"/>
    </w:p>
    <w:p w14:paraId="12AA9687" w14:textId="77777777" w:rsidR="00906427" w:rsidRPr="004359CC" w:rsidRDefault="00906427" w:rsidP="00BF355A">
      <w:pPr>
        <w:ind w:right="-4"/>
        <w:outlineLvl w:val="0"/>
        <w:rPr>
          <w:b/>
          <w:szCs w:val="24"/>
          <w:lang w:val="en-IE"/>
        </w:rPr>
      </w:pPr>
    </w:p>
    <w:tbl>
      <w:tblPr>
        <w:tblW w:w="10092" w:type="dxa"/>
        <w:tblInd w:w="-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21"/>
        <w:gridCol w:w="922"/>
        <w:gridCol w:w="8249"/>
      </w:tblGrid>
      <w:tr w:rsidR="004359CC" w:rsidRPr="007D3080" w14:paraId="3BD0541A" w14:textId="77777777" w:rsidTr="0044362B">
        <w:trPr>
          <w:cantSplit/>
          <w:trHeight w:val="425"/>
        </w:trPr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8E3CA20" w14:textId="77777777" w:rsidR="004359CC" w:rsidRPr="007D3080" w:rsidRDefault="004359CC" w:rsidP="008C076E">
            <w:pPr>
              <w:rPr>
                <w:b/>
                <w:lang w:val="en-IE"/>
              </w:rPr>
            </w:pPr>
            <w:r w:rsidRPr="007D3080">
              <w:rPr>
                <w:b/>
                <w:lang w:val="en-IE"/>
              </w:rPr>
              <w:t>Final conclusion</w:t>
            </w:r>
            <w:r w:rsidRPr="007D3080">
              <w:rPr>
                <w:b/>
                <w:lang w:val="en-IE"/>
              </w:rPr>
              <w:br/>
            </w:r>
            <w:r w:rsidRPr="007D3080">
              <w:rPr>
                <w:vertAlign w:val="superscript"/>
              </w:rPr>
              <w:t>(Finaal Besluit)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5CE0631" w14:textId="77777777" w:rsidR="004359CC" w:rsidRPr="007D3080" w:rsidRDefault="004359CC" w:rsidP="008C076E">
            <w:pPr>
              <w:keepNext/>
              <w:rPr>
                <w:i/>
                <w:lang w:val="en-IE"/>
              </w:rPr>
            </w:pPr>
            <w:r w:rsidRPr="007D3080">
              <w:rPr>
                <w:b/>
                <w:lang w:val="en-IE"/>
              </w:rPr>
              <w:t>Pfizer initials &amp; Date</w:t>
            </w:r>
            <w:r w:rsidRPr="007D3080">
              <w:rPr>
                <w:lang w:val="en-IE"/>
              </w:rPr>
              <w:br/>
            </w:r>
            <w:r w:rsidRPr="007D3080">
              <w:rPr>
                <w:vertAlign w:val="superscript"/>
              </w:rPr>
              <w:t>(Pfizer initialen &amp; Datum)</w:t>
            </w:r>
          </w:p>
        </w:tc>
      </w:tr>
      <w:tr w:rsidR="004359CC" w:rsidRPr="00CF5DC1" w14:paraId="75ABD0C3" w14:textId="77777777" w:rsidTr="0044362B">
        <w:trPr>
          <w:cantSplit/>
          <w:trHeight w:val="659"/>
        </w:trPr>
        <w:tc>
          <w:tcPr>
            <w:tcW w:w="92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2373C2B" w14:textId="77777777" w:rsidR="004359CC" w:rsidRPr="00CF5DC1" w:rsidRDefault="004359CC" w:rsidP="008C076E">
            <w:pPr>
              <w:rPr>
                <w:lang w:val="en-IE"/>
              </w:rPr>
            </w:pPr>
            <w:r w:rsidRPr="00CF5DC1">
              <w:rPr>
                <w:lang w:val="en-IE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F5DC1">
              <w:rPr>
                <w:lang w:val="en-IE"/>
              </w:rPr>
              <w:instrText xml:space="preserve"> FORMCHECKBOX </w:instrText>
            </w:r>
            <w:r w:rsidR="00000000">
              <w:rPr>
                <w:lang w:val="en-IE"/>
              </w:rPr>
            </w:r>
            <w:r w:rsidR="00000000">
              <w:rPr>
                <w:lang w:val="en-IE"/>
              </w:rPr>
              <w:fldChar w:fldCharType="separate"/>
            </w:r>
            <w:r w:rsidRPr="00CF5DC1">
              <w:rPr>
                <w:lang w:val="en-IE"/>
              </w:rPr>
              <w:fldChar w:fldCharType="end"/>
            </w:r>
            <w:r w:rsidRPr="00CF5DC1">
              <w:rPr>
                <w:lang w:val="en-IE"/>
              </w:rPr>
              <w:t xml:space="preserve"> PASS </w:t>
            </w:r>
          </w:p>
        </w:tc>
        <w:tc>
          <w:tcPr>
            <w:tcW w:w="922" w:type="dxa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C0C057A" w14:textId="77777777" w:rsidR="004359CC" w:rsidRPr="00CF5DC1" w:rsidRDefault="004359CC" w:rsidP="008C076E">
            <w:pPr>
              <w:rPr>
                <w:lang w:val="en-IE"/>
              </w:rPr>
            </w:pPr>
            <w:r w:rsidRPr="00CF5DC1">
              <w:rPr>
                <w:lang w:val="en-IE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CF5DC1">
              <w:rPr>
                <w:lang w:val="en-IE"/>
              </w:rPr>
              <w:instrText xml:space="preserve"> FORMCHECKBOX </w:instrText>
            </w:r>
            <w:r w:rsidR="00000000">
              <w:rPr>
                <w:lang w:val="en-IE"/>
              </w:rPr>
            </w:r>
            <w:r w:rsidR="00000000">
              <w:rPr>
                <w:lang w:val="en-IE"/>
              </w:rPr>
              <w:fldChar w:fldCharType="separate"/>
            </w:r>
            <w:r w:rsidRPr="00CF5DC1">
              <w:rPr>
                <w:lang w:val="en-IE"/>
              </w:rPr>
              <w:fldChar w:fldCharType="end"/>
            </w:r>
            <w:r w:rsidRPr="00CF5DC1">
              <w:rPr>
                <w:lang w:val="en-IE"/>
              </w:rPr>
              <w:t xml:space="preserve"> FAIL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43AFA94" w14:textId="77777777" w:rsidR="004359CC" w:rsidRPr="00CF5DC1" w:rsidRDefault="004359CC" w:rsidP="008C076E">
            <w:pPr>
              <w:pStyle w:val="Header"/>
              <w:keepNext/>
              <w:keepLines/>
              <w:rPr>
                <w:bCs/>
                <w:lang w:val="en-IE"/>
              </w:rPr>
            </w:pPr>
          </w:p>
        </w:tc>
      </w:tr>
      <w:tr w:rsidR="004359CC" w:rsidRPr="00CF5DC1" w14:paraId="7E1D9BB3" w14:textId="77777777" w:rsidTr="0044362B">
        <w:trPr>
          <w:cantSplit/>
          <w:trHeight w:val="659"/>
        </w:trPr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74B03D" w14:textId="77777777" w:rsidR="004359CC" w:rsidRPr="00CF5DC1" w:rsidRDefault="004359CC" w:rsidP="008C076E">
            <w:pPr>
              <w:rPr>
                <w:lang w:val="en-IE"/>
              </w:rPr>
            </w:pPr>
            <w:r w:rsidRPr="00CF5DC1">
              <w:rPr>
                <w:lang w:val="en-IE"/>
              </w:rPr>
              <w:t>Remark</w:t>
            </w:r>
            <w:r>
              <w:rPr>
                <w:lang w:val="en-IE"/>
              </w:rPr>
              <w:t>s</w:t>
            </w:r>
          </w:p>
        </w:tc>
        <w:tc>
          <w:tcPr>
            <w:tcW w:w="8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9A077A" w14:textId="77777777" w:rsidR="004359CC" w:rsidRPr="00CF5DC1" w:rsidRDefault="004359CC" w:rsidP="008C076E">
            <w:pPr>
              <w:pStyle w:val="Header"/>
              <w:keepNext/>
              <w:keepLines/>
              <w:rPr>
                <w:bCs/>
                <w:lang w:val="en-IE"/>
              </w:rPr>
            </w:pPr>
          </w:p>
        </w:tc>
      </w:tr>
    </w:tbl>
    <w:p w14:paraId="5A4ABA0D" w14:textId="77777777" w:rsidR="00E75586" w:rsidRDefault="00E75586" w:rsidP="00906427">
      <w:pPr>
        <w:rPr>
          <w:rFonts w:ascii="Arial" w:hAnsi="Arial" w:cs="Arial"/>
          <w:lang w:val="nl-NL"/>
        </w:rPr>
      </w:pPr>
    </w:p>
    <w:sectPr w:rsidR="00E75586" w:rsidSect="009D1C64">
      <w:pgSz w:w="11906" w:h="16838" w:code="9"/>
      <w:pgMar w:top="1701" w:right="851" w:bottom="1418" w:left="851" w:header="561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D960" w14:textId="77777777" w:rsidR="007D48BA" w:rsidRDefault="007D48BA">
      <w:r>
        <w:separator/>
      </w:r>
    </w:p>
  </w:endnote>
  <w:endnote w:type="continuationSeparator" w:id="0">
    <w:p w14:paraId="7ED9A93A" w14:textId="77777777" w:rsidR="007D48BA" w:rsidRDefault="007D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2" w:space="0" w:color="BFBFBF" w:themeColor="background1" w:themeShade="BF"/>
        <w:left w:val="single" w:sz="2" w:space="0" w:color="BFBFBF" w:themeColor="background1" w:themeShade="BF"/>
        <w:bottom w:val="single" w:sz="2" w:space="0" w:color="BFBFBF" w:themeColor="background1" w:themeShade="BF"/>
        <w:right w:val="single" w:sz="2" w:space="0" w:color="BFBFBF" w:themeColor="background1" w:themeShade="BF"/>
        <w:insideH w:val="single" w:sz="2" w:space="0" w:color="BFBFBF" w:themeColor="background1" w:themeShade="BF"/>
        <w:insideV w:val="single" w:sz="2" w:space="0" w:color="BFBFBF" w:themeColor="background1" w:themeShade="BF"/>
      </w:tblBorders>
      <w:tblLook w:val="04A0" w:firstRow="1" w:lastRow="0" w:firstColumn="1" w:lastColumn="0" w:noHBand="0" w:noVBand="1"/>
    </w:tblPr>
    <w:tblGrid>
      <w:gridCol w:w="1413"/>
      <w:gridCol w:w="5103"/>
      <w:gridCol w:w="1791"/>
      <w:gridCol w:w="423"/>
      <w:gridCol w:w="424"/>
      <w:gridCol w:w="423"/>
      <w:gridCol w:w="424"/>
    </w:tblGrid>
    <w:tr w:rsidR="00DD2A08" w:rsidRPr="00DD2A08" w14:paraId="065F4A77" w14:textId="77777777" w:rsidTr="00363ECC">
      <w:tc>
        <w:tcPr>
          <w:tcW w:w="1413" w:type="dxa"/>
        </w:tcPr>
        <w:p w14:paraId="3AE4B0E4" w14:textId="77777777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Fonts w:ascii="Arial Narrow" w:hAnsi="Arial Narrow"/>
              <w:b/>
              <w:lang w:val="en-GB"/>
            </w:rPr>
          </w:pPr>
          <w:r w:rsidRPr="00DD2A08">
            <w:rPr>
              <w:rFonts w:ascii="Arial Narrow" w:hAnsi="Arial Narrow"/>
              <w:b/>
              <w:lang w:val="en-GB"/>
            </w:rPr>
            <w:t xml:space="preserve">Testscript ID: </w:t>
          </w:r>
        </w:p>
      </w:tc>
      <w:tc>
        <w:tcPr>
          <w:tcW w:w="5103" w:type="dxa"/>
        </w:tcPr>
        <w:p w14:paraId="7262EEAC" w14:textId="231ACB9D" w:rsidR="00DD2A08" w:rsidRPr="00DD2A08" w:rsidRDefault="00EF075B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Fonts w:ascii="Arial Narrow" w:hAnsi="Arial Narrow"/>
              <w:b/>
              <w:lang w:val="en-GB"/>
            </w:rPr>
          </w:pPr>
          <w:bookmarkStart w:id="12" w:name="TSCName"/>
          <w:bookmarkEnd w:id="12"/>
          <w:r>
            <w:rPr>
              <w:rFonts w:ascii="Arial Narrow" w:hAnsi="Arial Narrow"/>
              <w:b/>
              <w:lang w:val="en-GB"/>
            </w:rPr>
            <w:t>xxxxx</w:t>
          </w:r>
          <w:r w:rsidR="004B172D">
            <w:rPr>
              <w:rFonts w:ascii="Arial Narrow" w:hAnsi="Arial Narrow"/>
              <w:b/>
              <w:lang w:val="en-GB"/>
            </w:rPr>
            <w:t>-</w:t>
          </w:r>
          <w:r>
            <w:rPr>
              <w:rFonts w:ascii="Arial Narrow" w:hAnsi="Arial Narrow"/>
              <w:b/>
              <w:lang w:val="en-GB"/>
            </w:rPr>
            <w:t>xxxxx</w:t>
          </w:r>
          <w:r w:rsidR="004B172D">
            <w:rPr>
              <w:rFonts w:ascii="Arial Narrow" w:hAnsi="Arial Narrow"/>
              <w:b/>
              <w:lang w:val="en-GB"/>
            </w:rPr>
            <w:t>-</w:t>
          </w:r>
          <w:r>
            <w:rPr>
              <w:rFonts w:ascii="Arial Narrow" w:hAnsi="Arial Narrow"/>
              <w:b/>
              <w:lang w:val="en-GB"/>
            </w:rPr>
            <w:t>OPC</w:t>
          </w:r>
          <w:r w:rsidR="004B172D">
            <w:rPr>
              <w:rFonts w:ascii="Arial Narrow" w:hAnsi="Arial Narrow"/>
              <w:b/>
              <w:lang w:val="en-GB"/>
            </w:rPr>
            <w:t>01-TSC0</w:t>
          </w:r>
        </w:p>
      </w:tc>
      <w:tc>
        <w:tcPr>
          <w:tcW w:w="1791" w:type="dxa"/>
        </w:tcPr>
        <w:p w14:paraId="586B2023" w14:textId="340660A3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Style w:val="PageNumber"/>
              <w:rFonts w:ascii="Arial Narrow" w:hAnsi="Arial Narrow"/>
              <w:b/>
              <w:lang w:val="en-GB"/>
            </w:rPr>
          </w:pPr>
          <w:r w:rsidRPr="00DD2A08">
            <w:rPr>
              <w:rFonts w:ascii="Arial Narrow" w:hAnsi="Arial Narrow"/>
              <w:b/>
              <w:lang w:val="en-GB"/>
            </w:rPr>
            <w:t xml:space="preserve">Version: </w:t>
          </w:r>
        </w:p>
      </w:tc>
      <w:tc>
        <w:tcPr>
          <w:tcW w:w="1694" w:type="dxa"/>
          <w:gridSpan w:val="4"/>
        </w:tcPr>
        <w:p w14:paraId="20BCCF09" w14:textId="56753BD4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Style w:val="PageNumber"/>
              <w:rFonts w:ascii="Arial Narrow" w:hAnsi="Arial Narrow"/>
              <w:bCs/>
              <w:lang w:val="en-GB"/>
            </w:rPr>
          </w:pPr>
          <w:r w:rsidRPr="00DD2A08">
            <w:rPr>
              <w:rFonts w:ascii="Arial Narrow" w:hAnsi="Arial Narrow"/>
              <w:bCs/>
              <w:lang w:val="en-GB"/>
            </w:rPr>
            <w:t>A1</w:t>
          </w:r>
        </w:p>
      </w:tc>
    </w:tr>
    <w:tr w:rsidR="00DD2A08" w:rsidRPr="00DD2A08" w14:paraId="7A4B9C72" w14:textId="77777777" w:rsidTr="00363ECC">
      <w:tc>
        <w:tcPr>
          <w:tcW w:w="1413" w:type="dxa"/>
        </w:tcPr>
        <w:p w14:paraId="10B86191" w14:textId="77777777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Fonts w:ascii="Arial Narrow" w:hAnsi="Arial Narrow"/>
              <w:b/>
              <w:color w:val="FF0000"/>
            </w:rPr>
          </w:pPr>
          <w:r w:rsidRPr="00DD2A08">
            <w:rPr>
              <w:rStyle w:val="PageNumber"/>
              <w:rFonts w:ascii="Arial Narrow" w:hAnsi="Arial Narrow"/>
              <w:b/>
            </w:rPr>
            <w:t xml:space="preserve">VTP ID: </w:t>
          </w:r>
        </w:p>
      </w:tc>
      <w:tc>
        <w:tcPr>
          <w:tcW w:w="5103" w:type="dxa"/>
        </w:tcPr>
        <w:p w14:paraId="0C83C335" w14:textId="679FA0A0" w:rsidR="00DD2A08" w:rsidRPr="008A6414" w:rsidRDefault="00EF075B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Fonts w:ascii="Arial Narrow" w:hAnsi="Arial Narrow"/>
              <w:b/>
              <w:lang w:val="en-GB"/>
            </w:rPr>
          </w:pPr>
          <w:bookmarkStart w:id="13" w:name="CRF"/>
          <w:bookmarkEnd w:id="13"/>
          <w:r>
            <w:rPr>
              <w:rFonts w:ascii="Arial Narrow" w:hAnsi="Arial Narrow"/>
              <w:b/>
              <w:lang w:val="en-GB"/>
            </w:rPr>
            <w:t>xxxxx</w:t>
          </w:r>
          <w:r w:rsidR="004B172D">
            <w:rPr>
              <w:rFonts w:ascii="Arial Narrow" w:hAnsi="Arial Narrow"/>
              <w:b/>
              <w:lang w:val="en-GB"/>
            </w:rPr>
            <w:t>-</w:t>
          </w:r>
          <w:r>
            <w:rPr>
              <w:rFonts w:ascii="Arial Narrow" w:hAnsi="Arial Narrow"/>
              <w:b/>
              <w:lang w:val="en-GB"/>
            </w:rPr>
            <w:t>xxxxx</w:t>
          </w:r>
          <w:r w:rsidR="004B172D">
            <w:rPr>
              <w:rFonts w:ascii="Arial Narrow" w:hAnsi="Arial Narrow"/>
              <w:b/>
              <w:lang w:val="en-GB"/>
            </w:rPr>
            <w:t>-VTRA-A1</w:t>
          </w:r>
        </w:p>
      </w:tc>
      <w:tc>
        <w:tcPr>
          <w:tcW w:w="1791" w:type="dxa"/>
        </w:tcPr>
        <w:p w14:paraId="35E47F54" w14:textId="5B24693E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rPr>
              <w:rFonts w:ascii="Arial Narrow" w:hAnsi="Arial Narrow"/>
              <w:b/>
            </w:rPr>
          </w:pPr>
          <w:r w:rsidRPr="00DD2A08">
            <w:rPr>
              <w:rFonts w:ascii="Arial Narrow" w:hAnsi="Arial Narrow"/>
              <w:b/>
            </w:rPr>
            <w:t>Execution Nr.:</w:t>
          </w:r>
        </w:p>
      </w:tc>
      <w:tc>
        <w:tcPr>
          <w:tcW w:w="423" w:type="dxa"/>
        </w:tcPr>
        <w:p w14:paraId="0EDA96D8" w14:textId="087FB181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jc w:val="center"/>
            <w:rPr>
              <w:rFonts w:ascii="Arial Narrow" w:hAnsi="Arial Narrow"/>
              <w:b/>
            </w:rPr>
          </w:pPr>
          <w:r w:rsidRPr="00DD2A08">
            <w:rPr>
              <w:rFonts w:ascii="Arial Narrow" w:hAnsi="Arial Narrow"/>
              <w:b/>
            </w:rPr>
            <w:t>1</w:t>
          </w:r>
        </w:p>
      </w:tc>
      <w:tc>
        <w:tcPr>
          <w:tcW w:w="424" w:type="dxa"/>
        </w:tcPr>
        <w:p w14:paraId="72D98AC6" w14:textId="25C95D35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jc w:val="center"/>
            <w:rPr>
              <w:rFonts w:ascii="Arial Narrow" w:hAnsi="Arial Narrow"/>
              <w:b/>
            </w:rPr>
          </w:pPr>
          <w:r w:rsidRPr="00DD2A08">
            <w:rPr>
              <w:rFonts w:ascii="Arial Narrow" w:hAnsi="Arial Narrow"/>
              <w:b/>
            </w:rPr>
            <w:t>2</w:t>
          </w:r>
        </w:p>
      </w:tc>
      <w:tc>
        <w:tcPr>
          <w:tcW w:w="423" w:type="dxa"/>
        </w:tcPr>
        <w:p w14:paraId="1EADB183" w14:textId="39098EB3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jc w:val="center"/>
            <w:rPr>
              <w:rFonts w:ascii="Arial Narrow" w:hAnsi="Arial Narrow"/>
              <w:b/>
            </w:rPr>
          </w:pPr>
          <w:r w:rsidRPr="00DD2A08">
            <w:rPr>
              <w:rFonts w:ascii="Arial Narrow" w:hAnsi="Arial Narrow"/>
              <w:b/>
            </w:rPr>
            <w:t>3</w:t>
          </w:r>
        </w:p>
      </w:tc>
      <w:tc>
        <w:tcPr>
          <w:tcW w:w="424" w:type="dxa"/>
        </w:tcPr>
        <w:p w14:paraId="19F58067" w14:textId="3EB437B4" w:rsidR="00DD2A08" w:rsidRPr="00DD2A08" w:rsidRDefault="00DD2A08" w:rsidP="00363ECC">
          <w:pPr>
            <w:pStyle w:val="Header"/>
            <w:tabs>
              <w:tab w:val="clear" w:pos="4536"/>
              <w:tab w:val="clear" w:pos="9072"/>
            </w:tabs>
            <w:spacing w:before="0" w:after="0"/>
            <w:ind w:right="56"/>
            <w:jc w:val="center"/>
            <w:rPr>
              <w:rFonts w:ascii="Arial Narrow" w:hAnsi="Arial Narrow"/>
              <w:b/>
            </w:rPr>
          </w:pPr>
          <w:r w:rsidRPr="00DD2A08">
            <w:rPr>
              <w:rFonts w:ascii="Arial Narrow" w:hAnsi="Arial Narrow"/>
              <w:b/>
            </w:rPr>
            <w:t>4</w:t>
          </w:r>
        </w:p>
      </w:tc>
    </w:tr>
  </w:tbl>
  <w:p w14:paraId="473C499F" w14:textId="7BE8E53B" w:rsidR="00A80B39" w:rsidRPr="00DD2A08" w:rsidRDefault="0049780A" w:rsidP="00363ECC">
    <w:pPr>
      <w:pStyle w:val="Header"/>
      <w:tabs>
        <w:tab w:val="left" w:pos="6300"/>
        <w:tab w:val="right" w:pos="9923"/>
      </w:tabs>
      <w:spacing w:before="0" w:after="0"/>
      <w:ind w:right="56"/>
      <w:rPr>
        <w:rFonts w:ascii="Arial Narrow" w:hAnsi="Arial Narrow"/>
        <w:b/>
        <w:lang w:val="en-GB"/>
      </w:rPr>
    </w:pPr>
    <w:r w:rsidRPr="00DD2A08">
      <w:rPr>
        <w:rFonts w:ascii="Arial Narrow" w:hAnsi="Arial Narrow" w:cs="Arial"/>
        <w:noProof/>
      </w:rPr>
      <w:drawing>
        <wp:anchor distT="0" distB="0" distL="114300" distR="114300" simplePos="0" relativeHeight="251659264" behindDoc="0" locked="0" layoutInCell="1" allowOverlap="1" wp14:anchorId="1ACCC17F" wp14:editId="3C27D5B1">
          <wp:simplePos x="0" y="0"/>
          <wp:positionH relativeFrom="column">
            <wp:posOffset>3409950</wp:posOffset>
          </wp:positionH>
          <wp:positionV relativeFrom="paragraph">
            <wp:posOffset>13970</wp:posOffset>
          </wp:positionV>
          <wp:extent cx="1600200" cy="1000125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4" w:name="Versie"/>
    <w:bookmarkEnd w:id="14"/>
  </w:p>
  <w:p w14:paraId="6EE13512" w14:textId="2832DC75" w:rsidR="00157FC4" w:rsidRPr="00DD2A08" w:rsidRDefault="00DD430C" w:rsidP="00363ECC">
    <w:pPr>
      <w:pStyle w:val="Footer"/>
      <w:tabs>
        <w:tab w:val="clear" w:pos="9072"/>
        <w:tab w:val="left" w:pos="435"/>
        <w:tab w:val="right" w:pos="9240"/>
        <w:tab w:val="right" w:pos="9354"/>
      </w:tabs>
      <w:spacing w:before="0" w:after="0"/>
      <w:ind w:left="435"/>
      <w:jc w:val="right"/>
      <w:rPr>
        <w:rFonts w:ascii="Arial Narrow" w:hAnsi="Arial Narrow" w:cs="Arial"/>
        <w:lang w:val="nl-BE"/>
      </w:rPr>
    </w:pPr>
    <w:r w:rsidRPr="00DD2A08">
      <w:rPr>
        <w:rFonts w:ascii="Arial Narrow" w:hAnsi="Arial Narrow" w:cs="Arial"/>
      </w:rPr>
      <w:tab/>
    </w:r>
    <w:r w:rsidRPr="00DD2A08">
      <w:rPr>
        <w:rFonts w:ascii="Arial Narrow" w:hAnsi="Arial Narrow" w:cs="Arial"/>
      </w:rPr>
      <w:tab/>
    </w:r>
    <w:r w:rsidR="00157FC4" w:rsidRPr="00DD2A08">
      <w:rPr>
        <w:rFonts w:ascii="Arial Narrow" w:hAnsi="Arial Narrow" w:cs="Arial"/>
        <w:lang w:val="nl-BE"/>
      </w:rPr>
      <w:t>Pfizer Internal Use</w:t>
    </w:r>
  </w:p>
  <w:p w14:paraId="50BDEB59" w14:textId="77777777" w:rsidR="00157FC4" w:rsidRPr="00DD2A08" w:rsidRDefault="00157FC4" w:rsidP="00363ECC">
    <w:pPr>
      <w:pStyle w:val="Header"/>
      <w:tabs>
        <w:tab w:val="clear" w:pos="4536"/>
        <w:tab w:val="clear" w:pos="9072"/>
        <w:tab w:val="right" w:pos="9240"/>
        <w:tab w:val="right" w:pos="14520"/>
      </w:tabs>
      <w:spacing w:before="0" w:after="0"/>
      <w:jc w:val="right"/>
      <w:rPr>
        <w:rFonts w:ascii="Arial Narrow" w:hAnsi="Arial Narrow" w:cs="Arial"/>
        <w:b/>
        <w:lang w:val="nl-BE"/>
      </w:rPr>
    </w:pPr>
    <w:r w:rsidRPr="00DD2A08">
      <w:rPr>
        <w:rFonts w:ascii="Arial Narrow" w:hAnsi="Arial Narrow" w:cs="Arial"/>
        <w:b/>
        <w:lang w:val="nl-NL"/>
      </w:rPr>
      <w:t xml:space="preserve">Page </w:t>
    </w:r>
    <w:r w:rsidR="0001118A" w:rsidRPr="00DD2A08">
      <w:rPr>
        <w:rFonts w:ascii="Arial Narrow" w:hAnsi="Arial Narrow" w:cs="Arial"/>
        <w:b/>
        <w:color w:val="000000"/>
        <w:lang w:val="nl-NL"/>
      </w:rPr>
      <w:fldChar w:fldCharType="begin"/>
    </w:r>
    <w:r w:rsidR="0001118A" w:rsidRPr="00DD2A08">
      <w:rPr>
        <w:rFonts w:ascii="Arial Narrow" w:hAnsi="Arial Narrow" w:cs="Arial"/>
        <w:b/>
        <w:color w:val="000000"/>
        <w:lang w:val="nl-NL"/>
      </w:rPr>
      <w:instrText xml:space="preserve"> PAGE   \* MERGEFORMAT </w:instrText>
    </w:r>
    <w:r w:rsidR="0001118A" w:rsidRPr="00DD2A08">
      <w:rPr>
        <w:rFonts w:ascii="Arial Narrow" w:hAnsi="Arial Narrow" w:cs="Arial"/>
        <w:b/>
        <w:color w:val="000000"/>
        <w:lang w:val="nl-NL"/>
      </w:rPr>
      <w:fldChar w:fldCharType="separate"/>
    </w:r>
    <w:r w:rsidR="00C172CC" w:rsidRPr="00DD2A08">
      <w:rPr>
        <w:rFonts w:ascii="Arial Narrow" w:hAnsi="Arial Narrow" w:cs="Arial"/>
        <w:b/>
        <w:noProof/>
        <w:color w:val="000000"/>
        <w:lang w:val="nl-NL"/>
      </w:rPr>
      <w:t>4</w:t>
    </w:r>
    <w:r w:rsidR="0001118A" w:rsidRPr="00DD2A08">
      <w:rPr>
        <w:rFonts w:ascii="Arial Narrow" w:hAnsi="Arial Narrow" w:cs="Arial"/>
        <w:b/>
        <w:color w:val="000000"/>
        <w:lang w:val="nl-NL"/>
      </w:rPr>
      <w:fldChar w:fldCharType="end"/>
    </w:r>
    <w:r w:rsidR="0001118A" w:rsidRPr="00DD2A08">
      <w:rPr>
        <w:rFonts w:ascii="Arial Narrow" w:hAnsi="Arial Narrow" w:cs="Arial"/>
        <w:b/>
        <w:color w:val="000000"/>
        <w:lang w:val="nl-NL"/>
      </w:rPr>
      <w:t>/</w:t>
    </w:r>
    <w:r w:rsidR="0001118A" w:rsidRPr="00DD2A08">
      <w:rPr>
        <w:rFonts w:ascii="Arial Narrow" w:hAnsi="Arial Narrow" w:cs="Arial"/>
      </w:rPr>
      <w:fldChar w:fldCharType="begin"/>
    </w:r>
    <w:r w:rsidR="0001118A" w:rsidRPr="00DD2A08">
      <w:rPr>
        <w:rFonts w:ascii="Arial Narrow" w:hAnsi="Arial Narrow" w:cs="Arial"/>
        <w:lang w:val="nl-BE"/>
      </w:rPr>
      <w:instrText xml:space="preserve"> NUMPAGES   \* MERGEFORMAT </w:instrText>
    </w:r>
    <w:r w:rsidR="0001118A" w:rsidRPr="00DD2A08">
      <w:rPr>
        <w:rFonts w:ascii="Arial Narrow" w:hAnsi="Arial Narrow" w:cs="Arial"/>
      </w:rPr>
      <w:fldChar w:fldCharType="separate"/>
    </w:r>
    <w:r w:rsidR="00C172CC" w:rsidRPr="00DD2A08">
      <w:rPr>
        <w:rFonts w:ascii="Arial Narrow" w:hAnsi="Arial Narrow" w:cs="Arial"/>
        <w:b/>
        <w:noProof/>
        <w:color w:val="000000"/>
        <w:lang w:val="nl-NL"/>
      </w:rPr>
      <w:t>4</w:t>
    </w:r>
    <w:r w:rsidR="0001118A" w:rsidRPr="00DD2A08">
      <w:rPr>
        <w:rFonts w:ascii="Arial Narrow" w:hAnsi="Arial Narrow" w:cs="Arial"/>
        <w:b/>
        <w:noProof/>
        <w:color w:val="000000"/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5D2D" w14:textId="77777777" w:rsidR="007D48BA" w:rsidRDefault="007D48BA">
      <w:r>
        <w:separator/>
      </w:r>
    </w:p>
  </w:footnote>
  <w:footnote w:type="continuationSeparator" w:id="0">
    <w:p w14:paraId="35C903EF" w14:textId="77777777" w:rsidR="007D48BA" w:rsidRDefault="007D4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6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57"/>
      <w:gridCol w:w="1216"/>
      <w:gridCol w:w="1736"/>
      <w:gridCol w:w="2849"/>
    </w:tblGrid>
    <w:tr w:rsidR="00EF075B" w:rsidRPr="00414A08" w14:paraId="3B17A686" w14:textId="77777777" w:rsidTr="00EF075B">
      <w:trPr>
        <w:trHeight w:val="135"/>
      </w:trPr>
      <w:tc>
        <w:tcPr>
          <w:tcW w:w="857" w:type="dxa"/>
        </w:tcPr>
        <w:p w14:paraId="034772E3" w14:textId="77777777" w:rsidR="00EF075B" w:rsidRPr="00414A08" w:rsidRDefault="00EF075B" w:rsidP="00DD2A08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 w:rsidRPr="00414A08">
            <w:rPr>
              <w:rFonts w:ascii="Times New Roman" w:hAnsi="Times New Roman"/>
              <w:b/>
              <w:sz w:val="24"/>
              <w:szCs w:val="24"/>
            </w:rPr>
            <w:t>Status</w:t>
          </w:r>
        </w:p>
      </w:tc>
      <w:tc>
        <w:tcPr>
          <w:tcW w:w="1216" w:type="dxa"/>
        </w:tcPr>
        <w:p w14:paraId="670F174C" w14:textId="753018DB" w:rsidR="00EF075B" w:rsidRPr="00414A08" w:rsidRDefault="00EF075B" w:rsidP="00DD2A08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Ready for review</w:t>
          </w:r>
        </w:p>
      </w:tc>
      <w:tc>
        <w:tcPr>
          <w:tcW w:w="1736" w:type="dxa"/>
        </w:tcPr>
        <w:p w14:paraId="48FDBE97" w14:textId="77777777" w:rsidR="00EF075B" w:rsidRPr="00414A08" w:rsidRDefault="00EF075B" w:rsidP="00DD2A08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 w:rsidRPr="00414A08">
            <w:rPr>
              <w:rFonts w:ascii="Times New Roman" w:hAnsi="Times New Roman"/>
              <w:b/>
              <w:sz w:val="24"/>
              <w:szCs w:val="24"/>
            </w:rPr>
            <w:t>Effective Date</w:t>
          </w:r>
        </w:p>
      </w:tc>
      <w:tc>
        <w:tcPr>
          <w:tcW w:w="2849" w:type="dxa"/>
        </w:tcPr>
        <w:p w14:paraId="49857AA0" w14:textId="77777777" w:rsidR="00EF075B" w:rsidRPr="00414A08" w:rsidRDefault="00EF075B" w:rsidP="00DD2A08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14A08">
            <w:rPr>
              <w:rFonts w:ascii="Times New Roman" w:hAnsi="Times New Roman"/>
              <w:sz w:val="24"/>
              <w:szCs w:val="24"/>
            </w:rPr>
            <w:t>-</w:t>
          </w:r>
        </w:p>
      </w:tc>
    </w:tr>
  </w:tbl>
  <w:p w14:paraId="77D42BCE" w14:textId="77777777" w:rsidR="00157FC4" w:rsidRDefault="00157FC4" w:rsidP="00DD2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4A38"/>
    <w:multiLevelType w:val="hybridMultilevel"/>
    <w:tmpl w:val="6D12D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157B"/>
    <w:multiLevelType w:val="hybridMultilevel"/>
    <w:tmpl w:val="FB2C7580"/>
    <w:lvl w:ilvl="0" w:tplc="BBE867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E24B6"/>
    <w:multiLevelType w:val="hybridMultilevel"/>
    <w:tmpl w:val="0D2E2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62DCE"/>
    <w:multiLevelType w:val="hybridMultilevel"/>
    <w:tmpl w:val="4776E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1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900127"/>
    <w:multiLevelType w:val="hybridMultilevel"/>
    <w:tmpl w:val="DBE21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1E4895"/>
    <w:multiLevelType w:val="hybridMultilevel"/>
    <w:tmpl w:val="6EDC8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500F7"/>
    <w:multiLevelType w:val="multilevel"/>
    <w:tmpl w:val="78C4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6A1101"/>
    <w:multiLevelType w:val="multilevel"/>
    <w:tmpl w:val="F79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AC2368"/>
    <w:multiLevelType w:val="multilevel"/>
    <w:tmpl w:val="118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0940B1"/>
    <w:multiLevelType w:val="hybridMultilevel"/>
    <w:tmpl w:val="296C7EFE"/>
    <w:lvl w:ilvl="0" w:tplc="E078DC3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F22"/>
    <w:multiLevelType w:val="multilevel"/>
    <w:tmpl w:val="34E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E477E9"/>
    <w:multiLevelType w:val="hybridMultilevel"/>
    <w:tmpl w:val="0AD6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E0FCE"/>
    <w:multiLevelType w:val="hybridMultilevel"/>
    <w:tmpl w:val="51DCDC36"/>
    <w:lvl w:ilvl="0" w:tplc="88B86B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1589F"/>
    <w:multiLevelType w:val="hybridMultilevel"/>
    <w:tmpl w:val="FF92155A"/>
    <w:lvl w:ilvl="0" w:tplc="78F845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A6A6A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6C7B6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108BE"/>
    <w:multiLevelType w:val="hybridMultilevel"/>
    <w:tmpl w:val="A7A87DD0"/>
    <w:lvl w:ilvl="0" w:tplc="F8BA871C">
      <w:start w:val="1"/>
      <w:numFmt w:val="bullet"/>
      <w:pStyle w:val="BulletText3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A66E1C"/>
    <w:multiLevelType w:val="multilevel"/>
    <w:tmpl w:val="E97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4E5A5A"/>
    <w:multiLevelType w:val="multilevel"/>
    <w:tmpl w:val="E40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F96F74"/>
    <w:multiLevelType w:val="hybridMultilevel"/>
    <w:tmpl w:val="E6AC0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673DDF"/>
    <w:multiLevelType w:val="hybridMultilevel"/>
    <w:tmpl w:val="777A1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B0DB2"/>
    <w:multiLevelType w:val="hybridMultilevel"/>
    <w:tmpl w:val="54EC7B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479AF"/>
    <w:multiLevelType w:val="hybridMultilevel"/>
    <w:tmpl w:val="11D68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987A4A"/>
    <w:multiLevelType w:val="hybridMultilevel"/>
    <w:tmpl w:val="600665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58D3859"/>
    <w:multiLevelType w:val="hybridMultilevel"/>
    <w:tmpl w:val="1C66D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A0E02"/>
    <w:multiLevelType w:val="hybridMultilevel"/>
    <w:tmpl w:val="CC14A554"/>
    <w:lvl w:ilvl="0" w:tplc="E5E8A5B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i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A29C6"/>
    <w:multiLevelType w:val="hybridMultilevel"/>
    <w:tmpl w:val="B40A6260"/>
    <w:lvl w:ilvl="0" w:tplc="65F02DD6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6B02AF"/>
    <w:multiLevelType w:val="singleLevel"/>
    <w:tmpl w:val="07EC2F36"/>
    <w:lvl w:ilvl="0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7" w15:restartNumberingAfterBreak="0">
    <w:nsid w:val="6E5C1509"/>
    <w:multiLevelType w:val="hybridMultilevel"/>
    <w:tmpl w:val="73CE1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B3377E"/>
    <w:multiLevelType w:val="hybridMultilevel"/>
    <w:tmpl w:val="2532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37DA"/>
    <w:multiLevelType w:val="hybridMultilevel"/>
    <w:tmpl w:val="7C6842F6"/>
    <w:lvl w:ilvl="0" w:tplc="C5AC0054">
      <w:start w:val="1"/>
      <w:numFmt w:val="decimal"/>
      <w:lvlText w:val="%1)"/>
      <w:lvlJc w:val="left"/>
      <w:pPr>
        <w:ind w:left="360" w:hanging="360"/>
      </w:pPr>
      <w:rPr>
        <w:rFonts w:hint="default"/>
        <w:i/>
      </w:rPr>
    </w:lvl>
    <w:lvl w:ilvl="1" w:tplc="627EE836">
      <w:start w:val="1"/>
      <w:numFmt w:val="decimal"/>
      <w:lvlText w:val="%2.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407290"/>
    <w:multiLevelType w:val="singleLevel"/>
    <w:tmpl w:val="5BE4CC3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768351695">
    <w:abstractNumId w:val="30"/>
  </w:num>
  <w:num w:numId="2" w16cid:durableId="1616449757">
    <w:abstractNumId w:val="26"/>
  </w:num>
  <w:num w:numId="3" w16cid:durableId="790897309">
    <w:abstractNumId w:val="15"/>
  </w:num>
  <w:num w:numId="4" w16cid:durableId="1192376525">
    <w:abstractNumId w:val="30"/>
  </w:num>
  <w:num w:numId="5" w16cid:durableId="686835766">
    <w:abstractNumId w:val="26"/>
  </w:num>
  <w:num w:numId="6" w16cid:durableId="1433815874">
    <w:abstractNumId w:val="15"/>
  </w:num>
  <w:num w:numId="7" w16cid:durableId="1754812908">
    <w:abstractNumId w:val="30"/>
  </w:num>
  <w:num w:numId="8" w16cid:durableId="1636376441">
    <w:abstractNumId w:val="13"/>
  </w:num>
  <w:num w:numId="9" w16cid:durableId="2108036193">
    <w:abstractNumId w:val="4"/>
  </w:num>
  <w:num w:numId="10" w16cid:durableId="1710914989">
    <w:abstractNumId w:val="18"/>
  </w:num>
  <w:num w:numId="11" w16cid:durableId="61373188">
    <w:abstractNumId w:val="21"/>
  </w:num>
  <w:num w:numId="12" w16cid:durableId="1041200739">
    <w:abstractNumId w:val="25"/>
  </w:num>
  <w:num w:numId="13" w16cid:durableId="1665084077">
    <w:abstractNumId w:val="22"/>
  </w:num>
  <w:num w:numId="14" w16cid:durableId="299463865">
    <w:abstractNumId w:val="5"/>
  </w:num>
  <w:num w:numId="15" w16cid:durableId="482695508">
    <w:abstractNumId w:val="23"/>
  </w:num>
  <w:num w:numId="16" w16cid:durableId="588738761">
    <w:abstractNumId w:val="12"/>
  </w:num>
  <w:num w:numId="17" w16cid:durableId="1804811090">
    <w:abstractNumId w:val="27"/>
  </w:num>
  <w:num w:numId="18" w16cid:durableId="353387286">
    <w:abstractNumId w:val="0"/>
  </w:num>
  <w:num w:numId="19" w16cid:durableId="1032002683">
    <w:abstractNumId w:val="29"/>
  </w:num>
  <w:num w:numId="20" w16cid:durableId="643660826">
    <w:abstractNumId w:val="6"/>
  </w:num>
  <w:num w:numId="21" w16cid:durableId="1481507390">
    <w:abstractNumId w:val="28"/>
  </w:num>
  <w:num w:numId="22" w16cid:durableId="1112438036">
    <w:abstractNumId w:val="20"/>
  </w:num>
  <w:num w:numId="23" w16cid:durableId="1390953102">
    <w:abstractNumId w:val="3"/>
  </w:num>
  <w:num w:numId="24" w16cid:durableId="909343375">
    <w:abstractNumId w:val="10"/>
  </w:num>
  <w:num w:numId="25" w16cid:durableId="1744138387">
    <w:abstractNumId w:val="2"/>
  </w:num>
  <w:num w:numId="26" w16cid:durableId="715013317">
    <w:abstractNumId w:val="17"/>
  </w:num>
  <w:num w:numId="27" w16cid:durableId="719793354">
    <w:abstractNumId w:val="11"/>
  </w:num>
  <w:num w:numId="28" w16cid:durableId="2054115970">
    <w:abstractNumId w:val="24"/>
  </w:num>
  <w:num w:numId="29" w16cid:durableId="711199357">
    <w:abstractNumId w:val="8"/>
  </w:num>
  <w:num w:numId="30" w16cid:durableId="1918860180">
    <w:abstractNumId w:val="7"/>
  </w:num>
  <w:num w:numId="31" w16cid:durableId="489568028">
    <w:abstractNumId w:val="9"/>
  </w:num>
  <w:num w:numId="32" w16cid:durableId="229386249">
    <w:abstractNumId w:val="16"/>
  </w:num>
  <w:num w:numId="33" w16cid:durableId="1577200741">
    <w:abstractNumId w:val="19"/>
  </w:num>
  <w:num w:numId="34" w16cid:durableId="1165828497">
    <w:abstractNumId w:val="1"/>
  </w:num>
  <w:num w:numId="35" w16cid:durableId="494078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15"/>
    <w:rsid w:val="000006B7"/>
    <w:rsid w:val="00000EB1"/>
    <w:rsid w:val="00003101"/>
    <w:rsid w:val="00003D8D"/>
    <w:rsid w:val="00007547"/>
    <w:rsid w:val="0001118A"/>
    <w:rsid w:val="00011F1D"/>
    <w:rsid w:val="00017FD3"/>
    <w:rsid w:val="00021557"/>
    <w:rsid w:val="00023FE3"/>
    <w:rsid w:val="00024773"/>
    <w:rsid w:val="000249F5"/>
    <w:rsid w:val="00036586"/>
    <w:rsid w:val="000400DB"/>
    <w:rsid w:val="000412A2"/>
    <w:rsid w:val="00041811"/>
    <w:rsid w:val="000434CA"/>
    <w:rsid w:val="00047BB1"/>
    <w:rsid w:val="000529B1"/>
    <w:rsid w:val="00053E4B"/>
    <w:rsid w:val="00057776"/>
    <w:rsid w:val="0006088A"/>
    <w:rsid w:val="00061A99"/>
    <w:rsid w:val="0006201A"/>
    <w:rsid w:val="00062A59"/>
    <w:rsid w:val="000633F3"/>
    <w:rsid w:val="0007368F"/>
    <w:rsid w:val="0007614D"/>
    <w:rsid w:val="00076EA7"/>
    <w:rsid w:val="00080252"/>
    <w:rsid w:val="00081DBC"/>
    <w:rsid w:val="000849D9"/>
    <w:rsid w:val="000939EB"/>
    <w:rsid w:val="00095D77"/>
    <w:rsid w:val="000A02D1"/>
    <w:rsid w:val="000A6566"/>
    <w:rsid w:val="000A69E2"/>
    <w:rsid w:val="000A76DF"/>
    <w:rsid w:val="000B3151"/>
    <w:rsid w:val="000B3892"/>
    <w:rsid w:val="000B61B5"/>
    <w:rsid w:val="000C0E26"/>
    <w:rsid w:val="000C0E7A"/>
    <w:rsid w:val="000C4C87"/>
    <w:rsid w:val="000C6C19"/>
    <w:rsid w:val="000D06DF"/>
    <w:rsid w:val="000E2D1C"/>
    <w:rsid w:val="000E7445"/>
    <w:rsid w:val="000E756C"/>
    <w:rsid w:val="000F1720"/>
    <w:rsid w:val="00104BE0"/>
    <w:rsid w:val="00105E9C"/>
    <w:rsid w:val="001068A0"/>
    <w:rsid w:val="00111B27"/>
    <w:rsid w:val="0011267E"/>
    <w:rsid w:val="00112E87"/>
    <w:rsid w:val="00113BA1"/>
    <w:rsid w:val="0011518F"/>
    <w:rsid w:val="001167C7"/>
    <w:rsid w:val="00121B70"/>
    <w:rsid w:val="00130CF9"/>
    <w:rsid w:val="00151343"/>
    <w:rsid w:val="00157FC4"/>
    <w:rsid w:val="0016154F"/>
    <w:rsid w:val="00165B49"/>
    <w:rsid w:val="00167D69"/>
    <w:rsid w:val="00182204"/>
    <w:rsid w:val="001831C1"/>
    <w:rsid w:val="00183388"/>
    <w:rsid w:val="00186DF9"/>
    <w:rsid w:val="00190756"/>
    <w:rsid w:val="001926F4"/>
    <w:rsid w:val="001B50A9"/>
    <w:rsid w:val="001C4B77"/>
    <w:rsid w:val="001C7464"/>
    <w:rsid w:val="001D023A"/>
    <w:rsid w:val="001D279F"/>
    <w:rsid w:val="001D37D1"/>
    <w:rsid w:val="001D4F2C"/>
    <w:rsid w:val="001D775E"/>
    <w:rsid w:val="001E3C07"/>
    <w:rsid w:val="001F6482"/>
    <w:rsid w:val="00202DD8"/>
    <w:rsid w:val="00204C23"/>
    <w:rsid w:val="00206053"/>
    <w:rsid w:val="00224640"/>
    <w:rsid w:val="002304D7"/>
    <w:rsid w:val="00230698"/>
    <w:rsid w:val="0023357A"/>
    <w:rsid w:val="00242E71"/>
    <w:rsid w:val="00244210"/>
    <w:rsid w:val="002525F5"/>
    <w:rsid w:val="0026090B"/>
    <w:rsid w:val="00262A62"/>
    <w:rsid w:val="002726D1"/>
    <w:rsid w:val="00275B3D"/>
    <w:rsid w:val="002762F2"/>
    <w:rsid w:val="0027677A"/>
    <w:rsid w:val="0028730A"/>
    <w:rsid w:val="00291106"/>
    <w:rsid w:val="00291F76"/>
    <w:rsid w:val="00297578"/>
    <w:rsid w:val="002A0B57"/>
    <w:rsid w:val="002A2930"/>
    <w:rsid w:val="002A53F3"/>
    <w:rsid w:val="002B6515"/>
    <w:rsid w:val="002E1DDE"/>
    <w:rsid w:val="002E25E2"/>
    <w:rsid w:val="002E28A5"/>
    <w:rsid w:val="002E41BF"/>
    <w:rsid w:val="002E44F1"/>
    <w:rsid w:val="002E578C"/>
    <w:rsid w:val="002E6003"/>
    <w:rsid w:val="002F2D14"/>
    <w:rsid w:val="002F52BA"/>
    <w:rsid w:val="00300097"/>
    <w:rsid w:val="00305BDD"/>
    <w:rsid w:val="003114DC"/>
    <w:rsid w:val="00314530"/>
    <w:rsid w:val="00314A84"/>
    <w:rsid w:val="00314E71"/>
    <w:rsid w:val="00324780"/>
    <w:rsid w:val="00330AC5"/>
    <w:rsid w:val="00330C14"/>
    <w:rsid w:val="0033246F"/>
    <w:rsid w:val="0033391D"/>
    <w:rsid w:val="00334765"/>
    <w:rsid w:val="003403C6"/>
    <w:rsid w:val="00342082"/>
    <w:rsid w:val="003452F4"/>
    <w:rsid w:val="00347027"/>
    <w:rsid w:val="003576B2"/>
    <w:rsid w:val="00360534"/>
    <w:rsid w:val="00362FD0"/>
    <w:rsid w:val="00363ECC"/>
    <w:rsid w:val="003653C5"/>
    <w:rsid w:val="00365842"/>
    <w:rsid w:val="003712ED"/>
    <w:rsid w:val="003749BE"/>
    <w:rsid w:val="00380237"/>
    <w:rsid w:val="00380A39"/>
    <w:rsid w:val="00384E76"/>
    <w:rsid w:val="00386BDC"/>
    <w:rsid w:val="00391CC2"/>
    <w:rsid w:val="0039337A"/>
    <w:rsid w:val="003A403D"/>
    <w:rsid w:val="003B0381"/>
    <w:rsid w:val="003B1149"/>
    <w:rsid w:val="003B6E6E"/>
    <w:rsid w:val="003B7E7D"/>
    <w:rsid w:val="003C0279"/>
    <w:rsid w:val="003C2788"/>
    <w:rsid w:val="003D0423"/>
    <w:rsid w:val="003D2123"/>
    <w:rsid w:val="003D48B6"/>
    <w:rsid w:val="003D7BF6"/>
    <w:rsid w:val="003E2406"/>
    <w:rsid w:val="003E2A53"/>
    <w:rsid w:val="003E2F13"/>
    <w:rsid w:val="003E40C7"/>
    <w:rsid w:val="003E4CD3"/>
    <w:rsid w:val="003E66A2"/>
    <w:rsid w:val="003E696A"/>
    <w:rsid w:val="003E7D62"/>
    <w:rsid w:val="003F42A4"/>
    <w:rsid w:val="0040215A"/>
    <w:rsid w:val="00402C42"/>
    <w:rsid w:val="004063FC"/>
    <w:rsid w:val="0040654A"/>
    <w:rsid w:val="00407D72"/>
    <w:rsid w:val="0041120E"/>
    <w:rsid w:val="004165C3"/>
    <w:rsid w:val="0042541D"/>
    <w:rsid w:val="0042755F"/>
    <w:rsid w:val="00430EDF"/>
    <w:rsid w:val="004350DE"/>
    <w:rsid w:val="004359CC"/>
    <w:rsid w:val="0044362B"/>
    <w:rsid w:val="004460D2"/>
    <w:rsid w:val="00455192"/>
    <w:rsid w:val="0045544A"/>
    <w:rsid w:val="00463AD4"/>
    <w:rsid w:val="0047098F"/>
    <w:rsid w:val="00471E08"/>
    <w:rsid w:val="00476583"/>
    <w:rsid w:val="00477B71"/>
    <w:rsid w:val="00495BEB"/>
    <w:rsid w:val="0049605A"/>
    <w:rsid w:val="0049780A"/>
    <w:rsid w:val="004A11F9"/>
    <w:rsid w:val="004A51FA"/>
    <w:rsid w:val="004B1066"/>
    <w:rsid w:val="004B172D"/>
    <w:rsid w:val="004B21AF"/>
    <w:rsid w:val="004B2667"/>
    <w:rsid w:val="004B4D23"/>
    <w:rsid w:val="004B7167"/>
    <w:rsid w:val="004C62F6"/>
    <w:rsid w:val="004D0A8E"/>
    <w:rsid w:val="004D6B88"/>
    <w:rsid w:val="004E46BE"/>
    <w:rsid w:val="004F1D3F"/>
    <w:rsid w:val="004F45AC"/>
    <w:rsid w:val="004F5475"/>
    <w:rsid w:val="004F7F12"/>
    <w:rsid w:val="005001A9"/>
    <w:rsid w:val="00501E64"/>
    <w:rsid w:val="00503A40"/>
    <w:rsid w:val="00510892"/>
    <w:rsid w:val="0051501A"/>
    <w:rsid w:val="005333D4"/>
    <w:rsid w:val="00536A15"/>
    <w:rsid w:val="00542651"/>
    <w:rsid w:val="00542B41"/>
    <w:rsid w:val="005470A7"/>
    <w:rsid w:val="005640D6"/>
    <w:rsid w:val="00566F97"/>
    <w:rsid w:val="00577128"/>
    <w:rsid w:val="005831CA"/>
    <w:rsid w:val="005832C7"/>
    <w:rsid w:val="0059398B"/>
    <w:rsid w:val="00596A33"/>
    <w:rsid w:val="00597B8C"/>
    <w:rsid w:val="00597FCD"/>
    <w:rsid w:val="005A2817"/>
    <w:rsid w:val="005B13AC"/>
    <w:rsid w:val="005B2352"/>
    <w:rsid w:val="005D0C21"/>
    <w:rsid w:val="005D199D"/>
    <w:rsid w:val="005D47C6"/>
    <w:rsid w:val="005D6877"/>
    <w:rsid w:val="005D6CE7"/>
    <w:rsid w:val="005D7207"/>
    <w:rsid w:val="005F426F"/>
    <w:rsid w:val="005F47E6"/>
    <w:rsid w:val="005F6925"/>
    <w:rsid w:val="00607A51"/>
    <w:rsid w:val="00614E1A"/>
    <w:rsid w:val="00621195"/>
    <w:rsid w:val="00622B33"/>
    <w:rsid w:val="00626F23"/>
    <w:rsid w:val="006308E6"/>
    <w:rsid w:val="0064472B"/>
    <w:rsid w:val="00646FDA"/>
    <w:rsid w:val="0064752C"/>
    <w:rsid w:val="0064785D"/>
    <w:rsid w:val="00660C02"/>
    <w:rsid w:val="00661222"/>
    <w:rsid w:val="00665B9C"/>
    <w:rsid w:val="00667311"/>
    <w:rsid w:val="0067486E"/>
    <w:rsid w:val="00680A97"/>
    <w:rsid w:val="00684CC1"/>
    <w:rsid w:val="0068521D"/>
    <w:rsid w:val="006938B9"/>
    <w:rsid w:val="006938E2"/>
    <w:rsid w:val="00695954"/>
    <w:rsid w:val="006967C2"/>
    <w:rsid w:val="00696942"/>
    <w:rsid w:val="006A0559"/>
    <w:rsid w:val="006A432C"/>
    <w:rsid w:val="006B2F48"/>
    <w:rsid w:val="006B37F8"/>
    <w:rsid w:val="006B579E"/>
    <w:rsid w:val="006B6C95"/>
    <w:rsid w:val="006B7459"/>
    <w:rsid w:val="006C4E60"/>
    <w:rsid w:val="006C5475"/>
    <w:rsid w:val="006C5DB7"/>
    <w:rsid w:val="006D05EB"/>
    <w:rsid w:val="006D4E86"/>
    <w:rsid w:val="006E0EF7"/>
    <w:rsid w:val="006E17BB"/>
    <w:rsid w:val="006E2637"/>
    <w:rsid w:val="006F2DA0"/>
    <w:rsid w:val="006F4AE8"/>
    <w:rsid w:val="00703F27"/>
    <w:rsid w:val="00706AE8"/>
    <w:rsid w:val="0070752C"/>
    <w:rsid w:val="0071013D"/>
    <w:rsid w:val="00710FC4"/>
    <w:rsid w:val="00712BD0"/>
    <w:rsid w:val="00715118"/>
    <w:rsid w:val="00715C3D"/>
    <w:rsid w:val="00722183"/>
    <w:rsid w:val="007241F8"/>
    <w:rsid w:val="007248F8"/>
    <w:rsid w:val="00724E1C"/>
    <w:rsid w:val="0072542C"/>
    <w:rsid w:val="00725C23"/>
    <w:rsid w:val="007308FC"/>
    <w:rsid w:val="00733D3B"/>
    <w:rsid w:val="007417FF"/>
    <w:rsid w:val="0074777E"/>
    <w:rsid w:val="007518AE"/>
    <w:rsid w:val="00753B83"/>
    <w:rsid w:val="00762485"/>
    <w:rsid w:val="0076471F"/>
    <w:rsid w:val="00767EEF"/>
    <w:rsid w:val="007700E9"/>
    <w:rsid w:val="00770D3B"/>
    <w:rsid w:val="00782FA6"/>
    <w:rsid w:val="00791125"/>
    <w:rsid w:val="00791412"/>
    <w:rsid w:val="00792701"/>
    <w:rsid w:val="00794FBD"/>
    <w:rsid w:val="007A1DD1"/>
    <w:rsid w:val="007A6251"/>
    <w:rsid w:val="007A6F99"/>
    <w:rsid w:val="007A7DD3"/>
    <w:rsid w:val="007B2F51"/>
    <w:rsid w:val="007B55BB"/>
    <w:rsid w:val="007C3037"/>
    <w:rsid w:val="007C4AFD"/>
    <w:rsid w:val="007C513C"/>
    <w:rsid w:val="007C577B"/>
    <w:rsid w:val="007D0A7D"/>
    <w:rsid w:val="007D3080"/>
    <w:rsid w:val="007D48BA"/>
    <w:rsid w:val="007E12FA"/>
    <w:rsid w:val="007E1410"/>
    <w:rsid w:val="007E43A1"/>
    <w:rsid w:val="007E6769"/>
    <w:rsid w:val="007F55CA"/>
    <w:rsid w:val="007F72B2"/>
    <w:rsid w:val="007F7671"/>
    <w:rsid w:val="0080067B"/>
    <w:rsid w:val="00814E7C"/>
    <w:rsid w:val="00827204"/>
    <w:rsid w:val="0082781C"/>
    <w:rsid w:val="00832DDA"/>
    <w:rsid w:val="00836960"/>
    <w:rsid w:val="008373F0"/>
    <w:rsid w:val="00842EC2"/>
    <w:rsid w:val="00843182"/>
    <w:rsid w:val="00845A9A"/>
    <w:rsid w:val="00851A33"/>
    <w:rsid w:val="0085273D"/>
    <w:rsid w:val="00857C5E"/>
    <w:rsid w:val="0086126E"/>
    <w:rsid w:val="00863381"/>
    <w:rsid w:val="00863E3D"/>
    <w:rsid w:val="00864C83"/>
    <w:rsid w:val="00867EEF"/>
    <w:rsid w:val="00870AFA"/>
    <w:rsid w:val="008749E3"/>
    <w:rsid w:val="00874BD3"/>
    <w:rsid w:val="00875823"/>
    <w:rsid w:val="0088451D"/>
    <w:rsid w:val="00884787"/>
    <w:rsid w:val="00890228"/>
    <w:rsid w:val="00892387"/>
    <w:rsid w:val="008A6414"/>
    <w:rsid w:val="008B2138"/>
    <w:rsid w:val="008B54A7"/>
    <w:rsid w:val="008C664A"/>
    <w:rsid w:val="008F3DC6"/>
    <w:rsid w:val="009005F5"/>
    <w:rsid w:val="00904140"/>
    <w:rsid w:val="0090462C"/>
    <w:rsid w:val="00906427"/>
    <w:rsid w:val="009064F0"/>
    <w:rsid w:val="00911DB7"/>
    <w:rsid w:val="009209F9"/>
    <w:rsid w:val="0092213D"/>
    <w:rsid w:val="00922510"/>
    <w:rsid w:val="00924213"/>
    <w:rsid w:val="00936354"/>
    <w:rsid w:val="00961130"/>
    <w:rsid w:val="009629E1"/>
    <w:rsid w:val="00970254"/>
    <w:rsid w:val="009715D8"/>
    <w:rsid w:val="00977517"/>
    <w:rsid w:val="009777E4"/>
    <w:rsid w:val="009800FA"/>
    <w:rsid w:val="0098283A"/>
    <w:rsid w:val="00991274"/>
    <w:rsid w:val="00991477"/>
    <w:rsid w:val="009A0080"/>
    <w:rsid w:val="009A1E3B"/>
    <w:rsid w:val="009A2E4F"/>
    <w:rsid w:val="009A2EC9"/>
    <w:rsid w:val="009B71AF"/>
    <w:rsid w:val="009C38E4"/>
    <w:rsid w:val="009C7044"/>
    <w:rsid w:val="009D0B93"/>
    <w:rsid w:val="009D0DAA"/>
    <w:rsid w:val="009D1C64"/>
    <w:rsid w:val="009D435D"/>
    <w:rsid w:val="009D5D58"/>
    <w:rsid w:val="009E04EF"/>
    <w:rsid w:val="009E24E8"/>
    <w:rsid w:val="009F15AB"/>
    <w:rsid w:val="009F2A2D"/>
    <w:rsid w:val="009F2DBD"/>
    <w:rsid w:val="009F4108"/>
    <w:rsid w:val="009F51DB"/>
    <w:rsid w:val="009F6379"/>
    <w:rsid w:val="00A0064B"/>
    <w:rsid w:val="00A028BE"/>
    <w:rsid w:val="00A039DC"/>
    <w:rsid w:val="00A050CE"/>
    <w:rsid w:val="00A05AAD"/>
    <w:rsid w:val="00A06062"/>
    <w:rsid w:val="00A0667B"/>
    <w:rsid w:val="00A33AFE"/>
    <w:rsid w:val="00A41953"/>
    <w:rsid w:val="00A4342C"/>
    <w:rsid w:val="00A4553C"/>
    <w:rsid w:val="00A50731"/>
    <w:rsid w:val="00A53EF0"/>
    <w:rsid w:val="00A54A11"/>
    <w:rsid w:val="00A555DC"/>
    <w:rsid w:val="00A555E4"/>
    <w:rsid w:val="00A61EC9"/>
    <w:rsid w:val="00A628AB"/>
    <w:rsid w:val="00A62F01"/>
    <w:rsid w:val="00A63CB1"/>
    <w:rsid w:val="00A70590"/>
    <w:rsid w:val="00A710E4"/>
    <w:rsid w:val="00A75B8E"/>
    <w:rsid w:val="00A809D3"/>
    <w:rsid w:val="00A80B39"/>
    <w:rsid w:val="00A8482C"/>
    <w:rsid w:val="00A84DD7"/>
    <w:rsid w:val="00A87AD4"/>
    <w:rsid w:val="00A92388"/>
    <w:rsid w:val="00A95DEC"/>
    <w:rsid w:val="00A96F5E"/>
    <w:rsid w:val="00AA032F"/>
    <w:rsid w:val="00AA2828"/>
    <w:rsid w:val="00AA3B39"/>
    <w:rsid w:val="00AA5BE7"/>
    <w:rsid w:val="00AA5F33"/>
    <w:rsid w:val="00AB1B87"/>
    <w:rsid w:val="00AB7491"/>
    <w:rsid w:val="00AC08C2"/>
    <w:rsid w:val="00AC2C89"/>
    <w:rsid w:val="00AD143A"/>
    <w:rsid w:val="00AD3B81"/>
    <w:rsid w:val="00AD791A"/>
    <w:rsid w:val="00AD7C5C"/>
    <w:rsid w:val="00AE2251"/>
    <w:rsid w:val="00AE3D17"/>
    <w:rsid w:val="00AF1E44"/>
    <w:rsid w:val="00AF47AF"/>
    <w:rsid w:val="00AF7846"/>
    <w:rsid w:val="00B00E8D"/>
    <w:rsid w:val="00B02CA2"/>
    <w:rsid w:val="00B13794"/>
    <w:rsid w:val="00B13EB8"/>
    <w:rsid w:val="00B165E9"/>
    <w:rsid w:val="00B20149"/>
    <w:rsid w:val="00B30D75"/>
    <w:rsid w:val="00B3408D"/>
    <w:rsid w:val="00B50EE7"/>
    <w:rsid w:val="00B51026"/>
    <w:rsid w:val="00B53512"/>
    <w:rsid w:val="00B75CBD"/>
    <w:rsid w:val="00B8063E"/>
    <w:rsid w:val="00B80E91"/>
    <w:rsid w:val="00B82D3E"/>
    <w:rsid w:val="00B8577D"/>
    <w:rsid w:val="00B90C3E"/>
    <w:rsid w:val="00B976D4"/>
    <w:rsid w:val="00BA12DC"/>
    <w:rsid w:val="00BA39A7"/>
    <w:rsid w:val="00BA7CBB"/>
    <w:rsid w:val="00BB5BD5"/>
    <w:rsid w:val="00BC0526"/>
    <w:rsid w:val="00BC4E02"/>
    <w:rsid w:val="00BC5BE3"/>
    <w:rsid w:val="00BC696F"/>
    <w:rsid w:val="00BC79A0"/>
    <w:rsid w:val="00BD0D7A"/>
    <w:rsid w:val="00BD202C"/>
    <w:rsid w:val="00BD5AC1"/>
    <w:rsid w:val="00BE0243"/>
    <w:rsid w:val="00BE3774"/>
    <w:rsid w:val="00BE4EDA"/>
    <w:rsid w:val="00BE71D0"/>
    <w:rsid w:val="00BF355A"/>
    <w:rsid w:val="00BF7234"/>
    <w:rsid w:val="00C03DF6"/>
    <w:rsid w:val="00C136C5"/>
    <w:rsid w:val="00C172CC"/>
    <w:rsid w:val="00C215E2"/>
    <w:rsid w:val="00C231CD"/>
    <w:rsid w:val="00C23FF4"/>
    <w:rsid w:val="00C2453E"/>
    <w:rsid w:val="00C2641A"/>
    <w:rsid w:val="00C31F90"/>
    <w:rsid w:val="00C34E8B"/>
    <w:rsid w:val="00C36E9B"/>
    <w:rsid w:val="00C5435C"/>
    <w:rsid w:val="00C625CA"/>
    <w:rsid w:val="00C6540F"/>
    <w:rsid w:val="00C707FF"/>
    <w:rsid w:val="00C735A2"/>
    <w:rsid w:val="00C75332"/>
    <w:rsid w:val="00C75F2B"/>
    <w:rsid w:val="00C7633F"/>
    <w:rsid w:val="00C84F13"/>
    <w:rsid w:val="00C902D7"/>
    <w:rsid w:val="00C95950"/>
    <w:rsid w:val="00C97647"/>
    <w:rsid w:val="00CA0878"/>
    <w:rsid w:val="00CA6ED2"/>
    <w:rsid w:val="00CA7AFB"/>
    <w:rsid w:val="00CB3B31"/>
    <w:rsid w:val="00CB7A3A"/>
    <w:rsid w:val="00CB7FCC"/>
    <w:rsid w:val="00CC0CF9"/>
    <w:rsid w:val="00CC4FA2"/>
    <w:rsid w:val="00CC5FF1"/>
    <w:rsid w:val="00CC752F"/>
    <w:rsid w:val="00CD5CED"/>
    <w:rsid w:val="00CD647E"/>
    <w:rsid w:val="00CD7F46"/>
    <w:rsid w:val="00CE5748"/>
    <w:rsid w:val="00CF05C1"/>
    <w:rsid w:val="00CF19C2"/>
    <w:rsid w:val="00D068FD"/>
    <w:rsid w:val="00D22FEC"/>
    <w:rsid w:val="00D246CE"/>
    <w:rsid w:val="00D26913"/>
    <w:rsid w:val="00D27C9E"/>
    <w:rsid w:val="00D350B9"/>
    <w:rsid w:val="00D52C62"/>
    <w:rsid w:val="00D703E1"/>
    <w:rsid w:val="00D7591E"/>
    <w:rsid w:val="00D8281C"/>
    <w:rsid w:val="00D87DFD"/>
    <w:rsid w:val="00D924A7"/>
    <w:rsid w:val="00D955AC"/>
    <w:rsid w:val="00DA1F41"/>
    <w:rsid w:val="00DA7625"/>
    <w:rsid w:val="00DB17EF"/>
    <w:rsid w:val="00DB7FE6"/>
    <w:rsid w:val="00DC02AD"/>
    <w:rsid w:val="00DC0AAA"/>
    <w:rsid w:val="00DC3E0B"/>
    <w:rsid w:val="00DC4816"/>
    <w:rsid w:val="00DD2A08"/>
    <w:rsid w:val="00DD430C"/>
    <w:rsid w:val="00DF2E5B"/>
    <w:rsid w:val="00DF4AC6"/>
    <w:rsid w:val="00DF6F49"/>
    <w:rsid w:val="00E005A4"/>
    <w:rsid w:val="00E011AE"/>
    <w:rsid w:val="00E10950"/>
    <w:rsid w:val="00E167E6"/>
    <w:rsid w:val="00E23AD2"/>
    <w:rsid w:val="00E338E0"/>
    <w:rsid w:val="00E4440E"/>
    <w:rsid w:val="00E501E2"/>
    <w:rsid w:val="00E505E1"/>
    <w:rsid w:val="00E50F37"/>
    <w:rsid w:val="00E5382B"/>
    <w:rsid w:val="00E54D56"/>
    <w:rsid w:val="00E6516B"/>
    <w:rsid w:val="00E75586"/>
    <w:rsid w:val="00E75F7E"/>
    <w:rsid w:val="00E76F1D"/>
    <w:rsid w:val="00E77FBB"/>
    <w:rsid w:val="00E81043"/>
    <w:rsid w:val="00E81E8F"/>
    <w:rsid w:val="00E8502A"/>
    <w:rsid w:val="00E92352"/>
    <w:rsid w:val="00EA0F1E"/>
    <w:rsid w:val="00EA172D"/>
    <w:rsid w:val="00EA2366"/>
    <w:rsid w:val="00EA5045"/>
    <w:rsid w:val="00EA62D4"/>
    <w:rsid w:val="00EB61C7"/>
    <w:rsid w:val="00EC01EE"/>
    <w:rsid w:val="00EC2FD2"/>
    <w:rsid w:val="00EC4D9A"/>
    <w:rsid w:val="00EC58DE"/>
    <w:rsid w:val="00EC63EA"/>
    <w:rsid w:val="00EC77BF"/>
    <w:rsid w:val="00ED181B"/>
    <w:rsid w:val="00EE0AF4"/>
    <w:rsid w:val="00EE60AE"/>
    <w:rsid w:val="00EF075B"/>
    <w:rsid w:val="00EF559F"/>
    <w:rsid w:val="00EF7D3A"/>
    <w:rsid w:val="00F04DE7"/>
    <w:rsid w:val="00F0574A"/>
    <w:rsid w:val="00F07DCA"/>
    <w:rsid w:val="00F10447"/>
    <w:rsid w:val="00F13B55"/>
    <w:rsid w:val="00F15D25"/>
    <w:rsid w:val="00F32E90"/>
    <w:rsid w:val="00F3369C"/>
    <w:rsid w:val="00F33951"/>
    <w:rsid w:val="00F35D4A"/>
    <w:rsid w:val="00F43115"/>
    <w:rsid w:val="00F44DE9"/>
    <w:rsid w:val="00F578B7"/>
    <w:rsid w:val="00F57ED5"/>
    <w:rsid w:val="00F655CE"/>
    <w:rsid w:val="00F65EB1"/>
    <w:rsid w:val="00F672ED"/>
    <w:rsid w:val="00F67FAE"/>
    <w:rsid w:val="00F71BEC"/>
    <w:rsid w:val="00F77A12"/>
    <w:rsid w:val="00F81314"/>
    <w:rsid w:val="00F82C10"/>
    <w:rsid w:val="00F83994"/>
    <w:rsid w:val="00F83D29"/>
    <w:rsid w:val="00F83DE0"/>
    <w:rsid w:val="00F902B0"/>
    <w:rsid w:val="00F9106E"/>
    <w:rsid w:val="00F9439D"/>
    <w:rsid w:val="00FA0DF3"/>
    <w:rsid w:val="00FA1A71"/>
    <w:rsid w:val="00FA36E9"/>
    <w:rsid w:val="00FA4EF9"/>
    <w:rsid w:val="00FA5FCC"/>
    <w:rsid w:val="00FA5FED"/>
    <w:rsid w:val="00FB4214"/>
    <w:rsid w:val="00FC29EA"/>
    <w:rsid w:val="00FC50F2"/>
    <w:rsid w:val="00FC7C60"/>
    <w:rsid w:val="00FD1C00"/>
    <w:rsid w:val="00FD67AA"/>
    <w:rsid w:val="00FD68F2"/>
    <w:rsid w:val="00FE13ED"/>
    <w:rsid w:val="00FE2455"/>
    <w:rsid w:val="00FF5225"/>
    <w:rsid w:val="00FF577E"/>
    <w:rsid w:val="00FF62C5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726768"/>
  <w15:docId w15:val="{6FCB3AEF-3584-4352-BECB-5CA35814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C87"/>
    <w:pPr>
      <w:spacing w:before="60" w:after="60"/>
    </w:pPr>
    <w:rPr>
      <w:rFonts w:ascii="Calibri" w:hAnsi="Calibri"/>
    </w:rPr>
  </w:style>
  <w:style w:type="paragraph" w:styleId="Heading1">
    <w:name w:val="heading 1"/>
    <w:aliases w:val="Part Title"/>
    <w:basedOn w:val="Normal"/>
    <w:next w:val="Heading4"/>
    <w:qFormat/>
    <w:rsid w:val="004F45AC"/>
    <w:pPr>
      <w:spacing w:after="240"/>
      <w:jc w:val="center"/>
      <w:outlineLvl w:val="0"/>
    </w:pPr>
    <w:rPr>
      <w:rFonts w:ascii="Arial" w:hAnsi="Arial"/>
      <w:b/>
      <w:sz w:val="32"/>
    </w:rPr>
  </w:style>
  <w:style w:type="paragraph" w:styleId="Heading2">
    <w:name w:val="heading 2"/>
    <w:aliases w:val="Chapter Title"/>
    <w:basedOn w:val="Normal"/>
    <w:next w:val="Heading4"/>
    <w:qFormat/>
    <w:rsid w:val="004F45AC"/>
    <w:pPr>
      <w:spacing w:after="240"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aliases w:val="Section Title"/>
    <w:basedOn w:val="Normal"/>
    <w:next w:val="Heading4"/>
    <w:qFormat/>
    <w:rsid w:val="004F45AC"/>
    <w:pPr>
      <w:spacing w:after="240"/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aliases w:val="Map Title"/>
    <w:basedOn w:val="Normal"/>
    <w:next w:val="Normal"/>
    <w:qFormat/>
    <w:rsid w:val="004F45AC"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qFormat/>
    <w:rsid w:val="004F45AC"/>
    <w:pPr>
      <w:outlineLvl w:val="4"/>
    </w:pPr>
    <w:rPr>
      <w:b/>
      <w:sz w:val="22"/>
    </w:rPr>
  </w:style>
  <w:style w:type="paragraph" w:styleId="Heading6">
    <w:name w:val="heading 6"/>
    <w:aliases w:val="Sub Label"/>
    <w:basedOn w:val="Heading5"/>
    <w:next w:val="Normal"/>
    <w:qFormat/>
    <w:rsid w:val="004F45AC"/>
    <w:pPr>
      <w:spacing w:before="24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4F45AC"/>
    <w:pPr>
      <w:pBdr>
        <w:top w:val="single" w:sz="6" w:space="1" w:color="auto"/>
        <w:between w:val="single" w:sz="6" w:space="1" w:color="auto"/>
      </w:pBdr>
      <w:spacing w:before="240"/>
      <w:ind w:left="1728"/>
    </w:pPr>
  </w:style>
  <w:style w:type="character" w:styleId="HTMLAcronym">
    <w:name w:val="HTML Acronym"/>
    <w:basedOn w:val="DefaultParagraphFont"/>
    <w:rsid w:val="004F45AC"/>
  </w:style>
  <w:style w:type="paragraph" w:customStyle="1" w:styleId="BlockText">
    <w:name w:val="Block_Text"/>
    <w:basedOn w:val="Normal"/>
    <w:rsid w:val="004F45AC"/>
  </w:style>
  <w:style w:type="paragraph" w:customStyle="1" w:styleId="BulletText1">
    <w:name w:val="Bullet Text 1"/>
    <w:basedOn w:val="Normal"/>
    <w:rsid w:val="004F45AC"/>
    <w:pPr>
      <w:numPr>
        <w:numId w:val="1"/>
      </w:numPr>
    </w:pPr>
  </w:style>
  <w:style w:type="paragraph" w:customStyle="1" w:styleId="BulletText2">
    <w:name w:val="Bullet Text 2"/>
    <w:basedOn w:val="Normal"/>
    <w:rsid w:val="004F45AC"/>
    <w:pPr>
      <w:numPr>
        <w:numId w:val="2"/>
      </w:numPr>
    </w:pPr>
  </w:style>
  <w:style w:type="paragraph" w:customStyle="1" w:styleId="BulletText3">
    <w:name w:val="Bullet Text 3"/>
    <w:basedOn w:val="Normal"/>
    <w:rsid w:val="004F45AC"/>
    <w:pPr>
      <w:numPr>
        <w:numId w:val="3"/>
      </w:numPr>
    </w:pPr>
  </w:style>
  <w:style w:type="paragraph" w:customStyle="1" w:styleId="ContinuedBlockLabel">
    <w:name w:val="Continued Block Label"/>
    <w:basedOn w:val="Normal"/>
    <w:rsid w:val="004F45AC"/>
    <w:rPr>
      <w:b/>
      <w:sz w:val="22"/>
    </w:rPr>
  </w:style>
  <w:style w:type="paragraph" w:customStyle="1" w:styleId="ContinuedOnNextPa">
    <w:name w:val="Continued On Next Pa"/>
    <w:basedOn w:val="Normal"/>
    <w:next w:val="Normal"/>
    <w:rsid w:val="004F45AC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</w:rPr>
  </w:style>
  <w:style w:type="paragraph" w:customStyle="1" w:styleId="ContinuedTableLabe">
    <w:name w:val="Continued Table Labe"/>
    <w:basedOn w:val="Normal"/>
    <w:rsid w:val="004F45AC"/>
    <w:rPr>
      <w:b/>
      <w:sz w:val="22"/>
    </w:rPr>
  </w:style>
  <w:style w:type="paragraph" w:customStyle="1" w:styleId="EmbeddedText">
    <w:name w:val="Embedded Text"/>
    <w:basedOn w:val="Normal"/>
    <w:rsid w:val="004F45AC"/>
  </w:style>
  <w:style w:type="paragraph" w:customStyle="1" w:styleId="IMTOC">
    <w:name w:val="IMTOC"/>
    <w:rsid w:val="004F45AC"/>
    <w:rPr>
      <w:sz w:val="24"/>
    </w:rPr>
  </w:style>
  <w:style w:type="paragraph" w:customStyle="1" w:styleId="MapTitleContinued">
    <w:name w:val="Map Title. Continued"/>
    <w:basedOn w:val="Normal"/>
    <w:rsid w:val="004F45AC"/>
    <w:pPr>
      <w:spacing w:after="240"/>
    </w:pPr>
    <w:rPr>
      <w:rFonts w:ascii="Arial" w:hAnsi="Arial"/>
      <w:b/>
      <w:sz w:val="32"/>
    </w:rPr>
  </w:style>
  <w:style w:type="paragraph" w:customStyle="1" w:styleId="MemoLine">
    <w:name w:val="Memo Line"/>
    <w:basedOn w:val="BlockLine"/>
    <w:next w:val="Normal"/>
    <w:rsid w:val="004F45AC"/>
    <w:pPr>
      <w:ind w:left="0"/>
    </w:pPr>
  </w:style>
  <w:style w:type="paragraph" w:customStyle="1" w:styleId="NoteText">
    <w:name w:val="Note Text"/>
    <w:basedOn w:val="Normal"/>
    <w:rsid w:val="004F45AC"/>
  </w:style>
  <w:style w:type="paragraph" w:customStyle="1" w:styleId="PublicationTitle">
    <w:name w:val="Publication Title"/>
    <w:basedOn w:val="Normal"/>
    <w:next w:val="Heading4"/>
    <w:rsid w:val="004F45AC"/>
    <w:pPr>
      <w:spacing w:after="240"/>
      <w:jc w:val="center"/>
    </w:pPr>
    <w:rPr>
      <w:rFonts w:ascii="Arial" w:hAnsi="Arial"/>
      <w:b/>
      <w:sz w:val="32"/>
    </w:rPr>
  </w:style>
  <w:style w:type="paragraph" w:customStyle="1" w:styleId="TableHeaderText">
    <w:name w:val="Table Header Text"/>
    <w:basedOn w:val="Normal"/>
    <w:rsid w:val="004F45AC"/>
    <w:pPr>
      <w:jc w:val="center"/>
    </w:pPr>
    <w:rPr>
      <w:b/>
    </w:rPr>
  </w:style>
  <w:style w:type="paragraph" w:customStyle="1" w:styleId="TableText">
    <w:name w:val="Table Text"/>
    <w:basedOn w:val="Normal"/>
    <w:rsid w:val="004F45AC"/>
  </w:style>
  <w:style w:type="paragraph" w:customStyle="1" w:styleId="TOCTitle">
    <w:name w:val="TOC Title"/>
    <w:basedOn w:val="Normal"/>
    <w:rsid w:val="004F45AC"/>
    <w:pPr>
      <w:widowControl w:val="0"/>
    </w:pPr>
    <w:rPr>
      <w:rFonts w:ascii="Arial" w:hAnsi="Arial"/>
      <w:b/>
      <w:sz w:val="32"/>
    </w:rPr>
  </w:style>
  <w:style w:type="paragraph" w:customStyle="1" w:styleId="TOCItem">
    <w:name w:val="TOCItem"/>
    <w:basedOn w:val="Normal"/>
    <w:rsid w:val="004F45AC"/>
    <w:pPr>
      <w:tabs>
        <w:tab w:val="left" w:leader="dot" w:pos="7061"/>
        <w:tab w:val="right" w:pos="7524"/>
      </w:tabs>
      <w:ind w:right="465"/>
    </w:pPr>
  </w:style>
  <w:style w:type="paragraph" w:customStyle="1" w:styleId="TOCStem">
    <w:name w:val="TOCStem"/>
    <w:basedOn w:val="Normal"/>
    <w:rsid w:val="004F45AC"/>
  </w:style>
  <w:style w:type="paragraph" w:styleId="Header">
    <w:name w:val="header"/>
    <w:basedOn w:val="Normal"/>
    <w:link w:val="HeaderChar"/>
    <w:rsid w:val="00A9238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9238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A9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A92388"/>
    <w:pPr>
      <w:ind w:left="720"/>
    </w:pPr>
  </w:style>
  <w:style w:type="paragraph" w:styleId="TOC5">
    <w:name w:val="toc 5"/>
    <w:basedOn w:val="Normal"/>
    <w:next w:val="Normal"/>
    <w:autoRedefine/>
    <w:semiHidden/>
    <w:rsid w:val="00A92388"/>
    <w:pPr>
      <w:ind w:left="960"/>
    </w:pPr>
  </w:style>
  <w:style w:type="character" w:styleId="Hyperlink">
    <w:name w:val="Hyperlink"/>
    <w:rsid w:val="00A92388"/>
    <w:rPr>
      <w:color w:val="0000FF"/>
      <w:u w:val="single"/>
    </w:rPr>
  </w:style>
  <w:style w:type="paragraph" w:styleId="BalloonText">
    <w:name w:val="Balloon Text"/>
    <w:basedOn w:val="Normal"/>
    <w:semiHidden/>
    <w:rsid w:val="0032478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07368F"/>
    <w:pPr>
      <w:widowControl w:val="0"/>
    </w:pPr>
    <w:rPr>
      <w:rFonts w:ascii="Courier" w:hAnsi="Courier"/>
      <w:snapToGrid w:val="0"/>
    </w:rPr>
  </w:style>
  <w:style w:type="character" w:styleId="PageNumber">
    <w:name w:val="page number"/>
    <w:basedOn w:val="DefaultParagraphFont"/>
    <w:rsid w:val="000A69E2"/>
  </w:style>
  <w:style w:type="paragraph" w:styleId="TOC1">
    <w:name w:val="toc 1"/>
    <w:basedOn w:val="Normal"/>
    <w:next w:val="Normal"/>
    <w:rsid w:val="00BF355A"/>
    <w:pPr>
      <w:tabs>
        <w:tab w:val="right" w:leader="dot" w:pos="9638"/>
      </w:tabs>
      <w:ind w:left="567" w:hanging="567"/>
      <w:jc w:val="both"/>
    </w:pPr>
    <w:rPr>
      <w:noProof/>
    </w:rPr>
  </w:style>
  <w:style w:type="paragraph" w:customStyle="1" w:styleId="Normalcel">
    <w:name w:val="Normal cel"/>
    <w:basedOn w:val="Normal"/>
    <w:rsid w:val="00BF355A"/>
    <w:pPr>
      <w:jc w:val="both"/>
    </w:pPr>
    <w:rPr>
      <w:lang w:val="en-GB"/>
    </w:rPr>
  </w:style>
  <w:style w:type="paragraph" w:customStyle="1" w:styleId="H5">
    <w:name w:val="H5"/>
    <w:basedOn w:val="Normal"/>
    <w:next w:val="Normal"/>
    <w:rsid w:val="00AD143A"/>
    <w:pPr>
      <w:keepNext/>
      <w:spacing w:before="100" w:after="100"/>
      <w:jc w:val="both"/>
      <w:outlineLvl w:val="5"/>
    </w:pPr>
    <w:rPr>
      <w:b/>
      <w:snapToGrid w:val="0"/>
      <w:lang w:val="fr-BE"/>
    </w:rPr>
  </w:style>
  <w:style w:type="character" w:styleId="CommentReference">
    <w:name w:val="annotation reference"/>
    <w:rsid w:val="000075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7547"/>
  </w:style>
  <w:style w:type="character" w:customStyle="1" w:styleId="CommentTextChar">
    <w:name w:val="Comment Text Char"/>
    <w:basedOn w:val="DefaultParagraphFont"/>
    <w:link w:val="CommentText"/>
    <w:rsid w:val="00007547"/>
  </w:style>
  <w:style w:type="paragraph" w:styleId="CommentSubject">
    <w:name w:val="annotation subject"/>
    <w:basedOn w:val="CommentText"/>
    <w:next w:val="CommentText"/>
    <w:link w:val="CommentSubjectChar"/>
    <w:rsid w:val="00007547"/>
    <w:rPr>
      <w:b/>
      <w:bCs/>
    </w:rPr>
  </w:style>
  <w:style w:type="character" w:customStyle="1" w:styleId="CommentSubjectChar">
    <w:name w:val="Comment Subject Char"/>
    <w:link w:val="CommentSubject"/>
    <w:rsid w:val="00007547"/>
    <w:rPr>
      <w:b/>
      <w:bCs/>
    </w:rPr>
  </w:style>
  <w:style w:type="character" w:customStyle="1" w:styleId="HeaderChar">
    <w:name w:val="Header Char"/>
    <w:link w:val="Header"/>
    <w:rsid w:val="00E755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epuumps\sop\Nieuw%20Document%20Systeem\Templates\Form%20(landscap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9E45E64FD464B8FD1D6FA0872FAD6" ma:contentTypeVersion="110" ma:contentTypeDescription="Create a new document." ma:contentTypeScope="" ma:versionID="44d13c24d33a7e6fdf571559959e4838">
  <xsd:schema xmlns:xsd="http://www.w3.org/2001/XMLSchema" xmlns:xs="http://www.w3.org/2001/XMLSchema" xmlns:p="http://schemas.microsoft.com/office/2006/metadata/properties" xmlns:ns2="f277dbf7-6622-4c67-a25f-4f2a2038b405" xmlns:ns4="a0a22b0c-37a7-4aea-8ade-0d654e510409" xmlns:ns5="414df581-ea72-4d3a-a2ac-7d3bd0e23aa6" targetNamespace="http://schemas.microsoft.com/office/2006/metadata/properties" ma:root="true" ma:fieldsID="030b7d914b66d8d84c40bcc91b80ca78" ns2:_="" ns4:_="" ns5:_="">
    <xsd:import namespace="f277dbf7-6622-4c67-a25f-4f2a2038b405"/>
    <xsd:import namespace="a0a22b0c-37a7-4aea-8ade-0d654e510409"/>
    <xsd:import namespace="414df581-ea72-4d3a-a2ac-7d3bd0e23aa6"/>
    <xsd:element name="properties">
      <xsd:complexType>
        <xsd:sequence>
          <xsd:element name="documentManagement">
            <xsd:complexType>
              <xsd:all>
                <xsd:element ref="ns2:dwp_abstract" minOccurs="0"/>
                <xsd:element ref="ns2:dwp_pfizer_affected_departments" minOccurs="0"/>
                <xsd:element ref="ns2:dwp_pfizer_affected_products" minOccurs="0"/>
                <xsd:element ref="ns2:dwp_pfizer_approval_type" minOccurs="0"/>
                <xsd:element ref="ns2:dwp_date_approved" minOccurs="0"/>
                <xsd:element ref="ns2:dwp_authors" minOccurs="0"/>
                <xsd:element ref="ns2:dwp_cas_report" minOccurs="0"/>
                <xsd:element ref="ns2:dwp_category" minOccurs="0"/>
                <xsd:element ref="ns2:dwp_change_req_num" minOccurs="0"/>
                <xsd:element ref="ns2:dwp_r_lock_owner" minOccurs="0"/>
                <xsd:element ref="ns2:dwp_r_lock_date" minOccurs="0"/>
                <xsd:element ref="ns2:dwp_configuration" minOccurs="0"/>
                <xsd:element ref="ns2:dwp_corr_die_dwg" minOccurs="0"/>
                <xsd:element ref="ns2:dwp_corr_tip_dwg" minOccurs="0"/>
                <xsd:element ref="ns2:dwp_r_creator_name" minOccurs="0"/>
                <xsd:element ref="ns2:dwp_pfizer_department" minOccurs="0"/>
                <xsd:element ref="ns2:dwp_sdate_dev_sponsor" minOccurs="0"/>
                <xsd:element ref="ns2:dwp_edate_dev_sponsor" minOccurs="0"/>
                <xsd:element ref="ns2:dwp_doc_alias_name" minOccurs="0"/>
                <xsd:element ref="ns2:dwp_document_class" minOccurs="0"/>
                <xsd:element ref="ns2:dwp_doc_init_num" minOccurs="0"/>
                <xsd:element ref="ns2:dwp_drawing_type" minOccurs="0"/>
                <xsd:element ref="ns2:dwp_a_effective_date" minOccurs="0"/>
                <xsd:element ref="ns2:dwp_emb_deb_desc" minOccurs="0"/>
                <xsd:element ref="ns2:dwp_a_content_type" minOccurs="0"/>
                <xsd:element ref="ns2:dwp_r_full_content_size" minOccurs="0"/>
                <xsd:element ref="ns2:dwp_a_full_text" minOccurs="0"/>
                <xsd:element ref="ns2:dwp_date_globcom_review" minOccurs="0"/>
                <xsd:element ref="ns2:dwp_date_globcom_close" minOccurs="0"/>
                <xsd:element ref="ns2:dwp_keywords" minOccurs="0"/>
                <xsd:element ref="ns2:dwp_pqs_language" minOccurs="0"/>
                <xsd:element ref="ns2:dwp_r_modify_date" minOccurs="0"/>
                <xsd:element ref="ns2:dwp_object_name" minOccurs="0"/>
                <xsd:element ref="ns2:dwp_r_object_type" minOccurs="0"/>
                <xsd:element ref="ns2:dwp_pqs_old_name" minOccurs="0"/>
                <xsd:element ref="ns2:dwp_owner_name" minOccurs="0"/>
                <xsd:element ref="ns2:dwp_plant_name" minOccurs="0"/>
                <xsd:element ref="ns2:dwp_pqs_system" minOccurs="0"/>
                <xsd:element ref="ns2:dwp_product_dosage" minOccurs="0"/>
                <xsd:element ref="ns2:dwp_product_name" minOccurs="0"/>
                <xsd:element ref="ns2:dwp_date_recd_vendor" minOccurs="0"/>
                <xsd:element ref="ns2:dwp_rec_steel_type" minOccurs="0"/>
                <xsd:element ref="ns2:dwp_related_categories" minOccurs="0"/>
                <xsd:element ref="ns2:dwp_related_external_documents" minOccurs="0"/>
                <xsd:element ref="ns2:dwp_replaces" minOccurs="0"/>
                <xsd:element ref="ns2:dwp_records_retention_policy" minOccurs="0"/>
                <xsd:element ref="ns2:dwp_revision_act_date" minOccurs="0"/>
                <xsd:element ref="ns2:dwp_revision" minOccurs="0"/>
                <xsd:element ref="ns2:dwp_scope" minOccurs="0"/>
                <xsd:element ref="ns2:dwp_shared" minOccurs="0"/>
                <xsd:element ref="ns2:dwp_shared_site" minOccurs="0"/>
                <xsd:element ref="ns2:dwp_shared_site_code" minOccurs="0"/>
                <xsd:element ref="ns2:dwp_site" minOccurs="0"/>
                <xsd:element ref="ns2:dwp_site_code" minOccurs="0"/>
                <xsd:element ref="ns2:dwp_smes" minOccurs="0"/>
                <xsd:element ref="ns2:dwp_a_status" minOccurs="0"/>
                <xsd:element ref="ns2:dwp_sub_category" minOccurs="0"/>
                <xsd:element ref="ns2:dwp_subject" minOccurs="0"/>
                <xsd:element ref="ns2:dwp_supplier_category" minOccurs="0"/>
                <xsd:element ref="ns2:dwp_supplier_location" minOccurs="0"/>
                <xsd:element ref="ns2:dwp_tablet_dimensions" minOccurs="0"/>
                <xsd:element ref="ns2:dwp_tablet_shape" minOccurs="0"/>
                <xsd:element ref="ns2:dwp_tip_load_rating" minOccurs="0"/>
                <xsd:element ref="ns2:dwp_training_required" minOccurs="0"/>
                <xsd:element ref="ns2:dwp_log_entry" minOccurs="0"/>
                <xsd:element ref="ns2:dwp_vendor_ver_num" minOccurs="0"/>
                <xsd:element ref="ns2:dwp_vendor_name" minOccurs="0"/>
                <xsd:element ref="ns2:dwp_r_version_label" minOccurs="0"/>
                <xsd:element ref="ns2:dwp_a_last_review_date" minOccurs="0"/>
                <xsd:element ref="ns2:dwp_last_review_due_date" minOccurs="0"/>
                <xsd:element ref="ns2:dwp_exempt_periodic_review" minOccurs="0"/>
                <xsd:element ref="ns2:dwp_next_review_date" minOccurs="0"/>
                <xsd:element ref="ns2:dwp_review_cycle" minOccurs="0"/>
                <xsd:element ref="ns2:dwp_review_period" minOccurs="0"/>
                <xsd:element ref="ns2:dwp_opt_data_1_label" minOccurs="0"/>
                <xsd:element ref="ns2:dwp_opt_data_1_value" minOccurs="0"/>
                <xsd:element ref="ns2:dwp_opt_data_2_label" minOccurs="0"/>
                <xsd:element ref="ns2:dwp_opt_data_2_value" minOccurs="0"/>
                <xsd:element ref="ns2:dwp_opt_data_3_label" minOccurs="0"/>
                <xsd:element ref="ns2:dwp_opt_data_3_value" minOccurs="0"/>
                <xsd:element ref="ns2:dwp_opt_data_4_label" minOccurs="0"/>
                <xsd:element ref="ns2:dwp_opt_data_4_value" minOccurs="0"/>
                <xsd:element ref="ns2:dwp_opt_data_5_label" minOccurs="0"/>
                <xsd:element ref="ns2:dwp_opt_data_5_value" minOccurs="0"/>
                <xsd:element ref="ns2:dwp_opt_data_6_label" minOccurs="0"/>
                <xsd:element ref="ns2:dwp_opt_data_6_value" minOccurs="0"/>
                <xsd:element ref="ns2:dwp_opt_data_7_label" minOccurs="0"/>
                <xsd:element ref="ns2:dwp_opt_data_7_value" minOccurs="0"/>
                <xsd:element ref="ns2:dwp_opt_data_8_label" minOccurs="0"/>
                <xsd:element ref="ns2:dwp_opt_data_8_value" minOccurs="0"/>
                <xsd:element ref="ns2:dwp_opt_data_9_label" minOccurs="0"/>
                <xsd:element ref="ns2:dwp_opt_data_9_value" minOccurs="0"/>
                <xsd:element ref="ns2:dwp_opt_data_10_label" minOccurs="0"/>
                <xsd:element ref="ns2:dwp_opt_data_10_value" minOccurs="0"/>
                <xsd:element ref="ns2:dwp_docbase" minOccurs="0"/>
                <xsd:element ref="ns2:dwp_r_object_id" minOccurs="0"/>
                <xsd:element ref="ns2:dwp_i_chronicle_id" minOccurs="0"/>
                <xsd:element ref="ns2:dwp_dwwv_relation_ids" minOccurs="0"/>
                <xsd:element ref="ns2:dwp_dwwv_relation_names" minOccurs="0"/>
                <xsd:element ref="ns2:dwp_dwwv_relation_titles" minOccurs="0"/>
                <xsd:element ref="ns2:dwp_rule_id" minOccurs="0"/>
                <xsd:element ref="ns4:Doc_x0020_Alias" minOccurs="0"/>
                <xsd:element ref="ns5:Training_x0020_Required_x0028_Non-PLS_x0029_" minOccurs="0"/>
                <xsd:element ref="ns5:PLS_x0020_Item_x0020_Prefix" minOccurs="0"/>
                <xsd:element ref="ns5:PLS_x0020_Assessment" minOccurs="0"/>
                <xsd:element ref="ns5:PLS_x0020_Item" minOccurs="0"/>
                <xsd:element ref="ns5:PLS_x0020_Item_x0020_Type" minOccurs="0"/>
                <xsd:element ref="ns5:PLS_x0020_Training_x0020_required" minOccurs="0"/>
                <xsd:element ref="ns5:Modifier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7dbf7-6622-4c67-a25f-4f2a2038b405" elementFormDefault="qualified">
    <xsd:import namespace="http://schemas.microsoft.com/office/2006/documentManagement/types"/>
    <xsd:import namespace="http://schemas.microsoft.com/office/infopath/2007/PartnerControls"/>
    <xsd:element name="dwp_abstract" ma:index="8" nillable="true" ma:displayName="Abstract" ma:description="DocWay Publisher Abstract" ma:internalName="Abstract">
      <xsd:simpleType>
        <xsd:restriction base="dms:Text">
          <xsd:maxLength value="255"/>
        </xsd:restriction>
      </xsd:simpleType>
    </xsd:element>
    <xsd:element name="dwp_pfizer_affected_departments" ma:index="9" nillable="true" ma:displayName="Affected Department(s)" ma:description="DocWay Publisher Affected Department(s)" ma:internalName="Affected_x0020_Department_x0028_s_x0029_">
      <xsd:simpleType>
        <xsd:restriction base="dms:Note">
          <xsd:maxLength value="255"/>
        </xsd:restriction>
      </xsd:simpleType>
    </xsd:element>
    <xsd:element name="dwp_pfizer_affected_products" ma:index="10" nillable="true" ma:displayName="Affected Product(s)" ma:description="DocWay Publisher Affected Product(s)" ma:internalName="Affected_x0020_Product_x0028_s_x0029_">
      <xsd:simpleType>
        <xsd:restriction base="dms:Note">
          <xsd:maxLength value="255"/>
        </xsd:restriction>
      </xsd:simpleType>
    </xsd:element>
    <xsd:element name="dwp_pfizer_approval_type" ma:index="11" nillable="true" ma:displayName="Approval Type" ma:description="DocWay Publisher Approval Type" ma:indexed="true" ma:internalName="Approval_x0020_Type">
      <xsd:simpleType>
        <xsd:restriction base="dms:Text">
          <xsd:maxLength value="128"/>
        </xsd:restriction>
      </xsd:simpleType>
    </xsd:element>
    <xsd:element name="dwp_date_approved" ma:index="12" nillable="true" ma:displayName="Approved Date" ma:description="DocWay Publisher Approved Date" ma:format="DateOnly" ma:internalName="Approved_x0020_Date">
      <xsd:simpleType>
        <xsd:restriction base="dms:DateTime"/>
      </xsd:simpleType>
    </xsd:element>
    <xsd:element name="dwp_authors" ma:index="13" nillable="true" ma:displayName="Authors" ma:description="DocWay Publisher Authors" ma:internalName="Authors">
      <xsd:simpleType>
        <xsd:restriction base="dms:Note">
          <xsd:maxLength value="255"/>
        </xsd:restriction>
      </xsd:simpleType>
    </xsd:element>
    <xsd:element name="dwp_cas_report" ma:index="14" nillable="true" ma:displayName="CAS Report" ma:description="DocWay Publisher CAS Report" ma:internalName="CAS_x0020_Report">
      <xsd:simpleType>
        <xsd:restriction base="dms:Text">
          <xsd:maxLength value="5"/>
        </xsd:restriction>
      </xsd:simpleType>
    </xsd:element>
    <xsd:element name="dwp_category" ma:index="15" nillable="true" ma:displayName="Category" ma:description="DocWay Publisher Category" ma:indexed="true" ma:internalName="Category">
      <xsd:simpleType>
        <xsd:restriction base="dms:Text">
          <xsd:maxLength value="255"/>
        </xsd:restriction>
      </xsd:simpleType>
    </xsd:element>
    <xsd:element name="dwp_change_req_num" ma:index="16" nillable="true" ma:displayName="Change Request #" ma:description="DocWay Publisher Change Request #" ma:internalName="Change_x0020_Request_x0020__x0023_">
      <xsd:simpleType>
        <xsd:restriction base="dms:Text">
          <xsd:maxLength value="32"/>
        </xsd:restriction>
      </xsd:simpleType>
    </xsd:element>
    <xsd:element name="dwp_r_lock_owner" ma:index="17" nillable="true" ma:displayName="Checked Out By" ma:description="DocWay Publisher Checked Out By" ma:internalName="Checked_x0020_Out_x0020_By">
      <xsd:simpleType>
        <xsd:restriction base="dms:Text">
          <xsd:maxLength value="32"/>
        </xsd:restriction>
      </xsd:simpleType>
    </xsd:element>
    <xsd:element name="dwp_r_lock_date" ma:index="18" nillable="true" ma:displayName="Checkout Date" ma:description="DocWay Publisher Checkout Date" ma:format="DateOnly" ma:internalName="Checkout_x0020_Date">
      <xsd:simpleType>
        <xsd:restriction base="dms:DateTime"/>
      </xsd:simpleType>
    </xsd:element>
    <xsd:element name="dwp_configuration" ma:index="19" nillable="true" ma:displayName="Configuration" ma:description="DocWay Publisher Configuration" ma:internalName="Configuration">
      <xsd:simpleType>
        <xsd:restriction base="dms:Text">
          <xsd:maxLength value="64"/>
        </xsd:restriction>
      </xsd:simpleType>
    </xsd:element>
    <xsd:element name="dwp_corr_die_dwg" ma:index="20" nillable="true" ma:displayName="Corresponding Die Dwg#" ma:description="DocWay Publisher Corresponding Die Dwg#" ma:internalName="Corresponding_x0020_Die_x0020_Dwg_x0023_">
      <xsd:simpleType>
        <xsd:restriction base="dms:Note">
          <xsd:maxLength value="255"/>
        </xsd:restriction>
      </xsd:simpleType>
    </xsd:element>
    <xsd:element name="dwp_corr_tip_dwg" ma:index="21" nillable="true" ma:displayName="Corresponding Tool Tip Dwg#" ma:description="DocWay Publisher Corresponding Tool Tip Dwg#" ma:internalName="Corresponding_x0020_Tool_x0020_Tip_x0020_Dwg_x0023_">
      <xsd:simpleType>
        <xsd:restriction base="dms:Note">
          <xsd:maxLength value="255"/>
        </xsd:restriction>
      </xsd:simpleType>
    </xsd:element>
    <xsd:element name="dwp_r_creator_name" ma:index="22" nillable="true" ma:displayName="Creator Name" ma:description="DocWay Publisher Creator Name" ma:internalName="Creator_x0020_Name">
      <xsd:simpleType>
        <xsd:restriction base="dms:Text">
          <xsd:maxLength value="32"/>
        </xsd:restriction>
      </xsd:simpleType>
    </xsd:element>
    <xsd:element name="dwp_pfizer_department" ma:index="23" nillable="true" ma:displayName="Department" ma:description="DocWay Publisher Department" ma:internalName="Department">
      <xsd:simpleType>
        <xsd:restriction base="dms:Text">
          <xsd:maxLength value="64"/>
        </xsd:restriction>
      </xsd:simpleType>
    </xsd:element>
    <xsd:element name="dwp_sdate_dev_sponsor" ma:index="24" nillable="true" ma:displayName="Development Team Dates - Start" ma:description="DocWay Publisher Development Team Dates - Start" ma:format="DateOnly" ma:internalName="Development_x0020_Team_x0020_Dates_x0020__x002d__x0020_Start">
      <xsd:simpleType>
        <xsd:restriction base="dms:DateTime"/>
      </xsd:simpleType>
    </xsd:element>
    <xsd:element name="dwp_edate_dev_sponsor" ma:index="25" nillable="true" ma:displayName="Development Team Dates - End" ma:description="DocWay Publisher Development Team Dates - End" ma:format="DateOnly" ma:internalName="Development_x0020_Team_x0020_Dates_x0020__x002d__x0020_End">
      <xsd:simpleType>
        <xsd:restriction base="dms:DateTime"/>
      </xsd:simpleType>
    </xsd:element>
    <xsd:element name="dwp_doc_alias_name" ma:index="26" nillable="true" ma:displayName="Document Alias" ma:description="DocWay Publisher Document Alias" ma:internalName="Document_x0020_Alias">
      <xsd:simpleType>
        <xsd:restriction base="dms:Text">
          <xsd:maxLength value="255"/>
        </xsd:restriction>
      </xsd:simpleType>
    </xsd:element>
    <xsd:element name="dwp_document_class" ma:index="27" nillable="true" ma:displayName="Document Class" ma:description="DocWay Publisher Document Class" ma:indexed="true" ma:internalName="Document_x0020_Class">
      <xsd:simpleType>
        <xsd:restriction base="dms:Text">
          <xsd:maxLength value="255"/>
        </xsd:restriction>
      </xsd:simpleType>
    </xsd:element>
    <xsd:element name="dwp_doc_init_num" ma:index="28" nillable="true" ma:displayName="Document Initiation #" ma:description="DocWay Publisher Document Initiation #" ma:internalName="Document_x0020_Initiation_x0020__x0023_">
      <xsd:simpleType>
        <xsd:restriction base="dms:Text">
          <xsd:maxLength value="32"/>
        </xsd:restriction>
      </xsd:simpleType>
    </xsd:element>
    <xsd:element name="dwp_drawing_type" ma:index="29" nillable="true" ma:displayName="Drawing Type" ma:description="DocWay Publisher Drawing Type" ma:internalName="Drawing_x0020_Type">
      <xsd:simpleType>
        <xsd:restriction base="dms:Text">
          <xsd:maxLength value="32"/>
        </xsd:restriction>
      </xsd:simpleType>
    </xsd:element>
    <xsd:element name="dwp_a_effective_date" ma:index="30" nillable="true" ma:displayName="Effective Date" ma:description="DocWay Publisher Effective Date" ma:internalName="Effective_x0020_Date">
      <xsd:simpleType>
        <xsd:restriction base="dms:Text">
          <xsd:maxLength value="255"/>
        </xsd:restriction>
      </xsd:simpleType>
    </xsd:element>
    <xsd:element name="dwp_emb_deb_desc" ma:index="32" nillable="true" ma:displayName="Embossing/Debossing Description" ma:description="DocWay Publisher Embossing/Debossing Description" ma:internalName="Embossing_x002f_Debossing_x0020_Description">
      <xsd:simpleType>
        <xsd:restriction base="dms:Text">
          <xsd:maxLength value="32"/>
        </xsd:restriction>
      </xsd:simpleType>
    </xsd:element>
    <xsd:element name="dwp_a_content_type" ma:index="33" nillable="true" ma:displayName="Format" ma:description="DocWay Publisher Format" ma:internalName="Format">
      <xsd:simpleType>
        <xsd:restriction base="dms:Text">
          <xsd:maxLength value="255"/>
        </xsd:restriction>
      </xsd:simpleType>
    </xsd:element>
    <xsd:element name="dwp_r_full_content_size" ma:index="34" nillable="true" ma:displayName="Full Content Size" ma:description="DocWay Publisher Full Content Size" ma:internalName="Full_x0020_Content_x0020_Size">
      <xsd:simpleType>
        <xsd:restriction base="dms:Text">
          <xsd:maxLength value="255"/>
        </xsd:restriction>
      </xsd:simpleType>
    </xsd:element>
    <xsd:element name="dwp_a_full_text" ma:index="35" nillable="true" ma:displayName="Full Text Indexed" ma:description="DocWay Publisher Full Text Indexed" ma:internalName="Full_x0020_Text_x0020_Indexed">
      <xsd:simpleType>
        <xsd:restriction base="dms:Boolean"/>
      </xsd:simpleType>
    </xsd:element>
    <xsd:element name="dwp_date_globcom_review" ma:index="36" nillable="true" ma:displayName="Global Comments Dates - Start" ma:description="DocWay Publisher Global Comments Dates - Start" ma:format="DateOnly" ma:internalName="Global_x0020_Comments_x0020_Dates_x0020__x002d__x0020_Start">
      <xsd:simpleType>
        <xsd:restriction base="dms:DateTime"/>
      </xsd:simpleType>
    </xsd:element>
    <xsd:element name="dwp_date_globcom_close" ma:index="37" nillable="true" ma:displayName="Global Comments Dates - End" ma:description="DocWay Publisher Global Comments Dates - End" ma:format="DateOnly" ma:internalName="Global_x0020_Comments_x0020_Dates_x0020__x002d__x0020_End">
      <xsd:simpleType>
        <xsd:restriction base="dms:DateTime"/>
      </xsd:simpleType>
    </xsd:element>
    <xsd:element name="dwp_keywords" ma:index="38" nillable="true" ma:displayName="Keywords" ma:description="DocWay Publisher Keywords" ma:internalName="Keywords">
      <xsd:simpleType>
        <xsd:restriction base="dms:Note">
          <xsd:maxLength value="255"/>
        </xsd:restriction>
      </xsd:simpleType>
    </xsd:element>
    <xsd:element name="dwp_pqs_language" ma:index="39" nillable="true" ma:displayName="Language" ma:description="DocWay Publisher Language" ma:internalName="Language">
      <xsd:simpleType>
        <xsd:restriction base="dms:Text">
          <xsd:maxLength value="32"/>
        </xsd:restriction>
      </xsd:simpleType>
    </xsd:element>
    <xsd:element name="dwp_r_modify_date" ma:index="40" nillable="true" ma:displayName="Modified Date" ma:description="DocWay Publisher Modified Date" ma:internalName="Modified_x0020_Date">
      <xsd:simpleType>
        <xsd:restriction base="dms:DateTime"/>
      </xsd:simpleType>
    </xsd:element>
    <xsd:element name="dwp_object_name" ma:index="41" nillable="true" ma:displayName="Object Name" ma:description="DocWay Publisher Object Name" ma:indexed="true" ma:internalName="Object_x0020_Name">
      <xsd:simpleType>
        <xsd:restriction base="dms:Text">
          <xsd:maxLength value="255"/>
        </xsd:restriction>
      </xsd:simpleType>
    </xsd:element>
    <xsd:element name="dwp_r_object_type" ma:index="42" nillable="true" ma:displayName="Object Type" ma:description="DocWay Publisher Object Type" ma:internalName="Object_x0020_Type">
      <xsd:simpleType>
        <xsd:restriction base="dms:Text">
          <xsd:maxLength value="255"/>
        </xsd:restriction>
      </xsd:simpleType>
    </xsd:element>
    <xsd:element name="dwp_pqs_old_name" ma:index="43" nillable="true" ma:displayName="Old PQS Number" ma:description="DocWay Publisher Old PQS Number" ma:internalName="Old_x0020_PQS_x0020_Number">
      <xsd:simpleType>
        <xsd:restriction base="dms:Text">
          <xsd:maxLength value="32"/>
        </xsd:restriction>
      </xsd:simpleType>
    </xsd:element>
    <xsd:element name="dwp_owner_name" ma:index="44" nillable="true" ma:displayName="Owner Name" ma:description="DocWay Publisher Owner Name" ma:internalName="Owner_x0020_Name">
      <xsd:simpleType>
        <xsd:restriction base="dms:Text">
          <xsd:maxLength value="32"/>
        </xsd:restriction>
      </xsd:simpleType>
    </xsd:element>
    <xsd:element name="dwp_plant_name" ma:index="45" nillable="true" ma:displayName="Plants" ma:description="DocWay Publisher Plants" ma:internalName="Plants">
      <xsd:simpleType>
        <xsd:restriction base="dms:Note">
          <xsd:maxLength value="255"/>
        </xsd:restriction>
      </xsd:simpleType>
    </xsd:element>
    <xsd:element name="dwp_pqs_system" ma:index="46" nillable="true" ma:displayName="PQS System" ma:description="DocWay Publisher PQS System" ma:internalName="PQS_x0020_System">
      <xsd:simpleType>
        <xsd:restriction base="dms:Text">
          <xsd:maxLength value="32"/>
        </xsd:restriction>
      </xsd:simpleType>
    </xsd:element>
    <xsd:element name="dwp_product_dosage" ma:index="47" nillable="true" ma:displayName="Product Dosage" ma:description="DocWay Publisher Product Dosage" ma:internalName="Product_x0020_Dosage">
      <xsd:simpleType>
        <xsd:restriction base="dms:Text">
          <xsd:maxLength value="32"/>
        </xsd:restriction>
      </xsd:simpleType>
    </xsd:element>
    <xsd:element name="dwp_product_name" ma:index="48" nillable="true" ma:displayName="Product Name" ma:description="DocWay Publisher Product Name" ma:internalName="Product_x0020_Name">
      <xsd:simpleType>
        <xsd:restriction base="dms:Text">
          <xsd:maxLength value="64"/>
        </xsd:restriction>
      </xsd:simpleType>
    </xsd:element>
    <xsd:element name="dwp_date_recd_vendor" ma:index="49" nillable="true" ma:displayName="Received From Vendor Date" ma:description="DocWay Publisher Received From Vendor Date" ma:format="DateOnly" ma:internalName="Received_x0020_From_x0020_Vendor_x0020_Date">
      <xsd:simpleType>
        <xsd:restriction base="dms:DateTime"/>
      </xsd:simpleType>
    </xsd:element>
    <xsd:element name="dwp_rec_steel_type" ma:index="50" nillable="true" ma:displayName="Recommended Steel Type" ma:description="DocWay Publisher Recommended Steel Type" ma:internalName="Recommended_x0020_Steel_x0020_Type">
      <xsd:simpleType>
        <xsd:restriction base="dms:Text">
          <xsd:maxLength value="32"/>
        </xsd:restriction>
      </xsd:simpleType>
    </xsd:element>
    <xsd:element name="dwp_related_categories" ma:index="51" nillable="true" ma:displayName="Related Category(ies)" ma:description="DocWay Publisher Related Category(ies)" ma:internalName="Related_x0020_Category_x0028_ies_x0029_">
      <xsd:simpleType>
        <xsd:restriction base="dms:Note">
          <xsd:maxLength value="255"/>
        </xsd:restriction>
      </xsd:simpleType>
    </xsd:element>
    <xsd:element name="dwp_related_external_documents" ma:index="52" nillable="true" ma:displayName="Related External Document(s)" ma:description="DocWay Publisher Related External Document(s)" ma:internalName="Related_x0020_External_x0020_Document_x0028_s_x0029_">
      <xsd:simpleType>
        <xsd:restriction base="dms:Note">
          <xsd:maxLength value="255"/>
        </xsd:restriction>
      </xsd:simpleType>
    </xsd:element>
    <xsd:element name="dwp_replaces" ma:index="53" nillable="true" ma:displayName="Replaces" ma:description="DocWay Publisher Replaces" ma:internalName="Replaces">
      <xsd:simpleType>
        <xsd:restriction base="dms:Note">
          <xsd:maxLength value="255"/>
        </xsd:restriction>
      </xsd:simpleType>
    </xsd:element>
    <xsd:element name="dwp_records_retention_policy" ma:index="54" nillable="true" ma:displayName="Retention Policy" ma:description="DocWay Publisher Retention Policy" ma:internalName="Retention_x0020_Policy">
      <xsd:simpleType>
        <xsd:restriction base="dms:Note">
          <xsd:maxLength value="255"/>
        </xsd:restriction>
      </xsd:simpleType>
    </xsd:element>
    <xsd:element name="dwp_revision_act_date" ma:index="55" nillable="true" ma:displayName="Revision Activation Date" ma:description="DocWay Publisher Revision Activation Date" ma:format="DateOnly" ma:internalName="Revision_x0020_Activation_x0020_Date">
      <xsd:simpleType>
        <xsd:restriction base="dms:DateTime"/>
      </xsd:simpleType>
    </xsd:element>
    <xsd:element name="dwp_revision" ma:index="56" nillable="true" ma:displayName="Revision(s)" ma:description="DocWay Publisher Revision(s)" ma:internalName="Revision_x0028_s_x0029_">
      <xsd:simpleType>
        <xsd:restriction base="dms:Note">
          <xsd:maxLength value="255"/>
        </xsd:restriction>
      </xsd:simpleType>
    </xsd:element>
    <xsd:element name="dwp_scope" ma:index="57" nillable="true" ma:displayName="Scope" ma:description="DocWay Publisher Scope" ma:internalName="Scope">
      <xsd:simpleType>
        <xsd:restriction base="dms:Note">
          <xsd:maxLength value="255"/>
        </xsd:restriction>
      </xsd:simpleType>
    </xsd:element>
    <xsd:element name="dwp_shared" ma:index="58" nillable="true" ma:displayName="Shared" ma:description="DocWay Publisher Shared" ma:internalName="Shared">
      <xsd:simpleType>
        <xsd:restriction base="dms:Boolean"/>
      </xsd:simpleType>
    </xsd:element>
    <xsd:element name="dwp_shared_site" ma:index="59" nillable="true" ma:displayName="Shared Site/Functional Area" ma:description="DocWay Publisher Shared Site/Functional Area" ma:internalName="Shared_x0020_Site_x002f_Functional_x0020_Area">
      <xsd:simpleType>
        <xsd:restriction base="dms:Note">
          <xsd:maxLength value="255"/>
        </xsd:restriction>
      </xsd:simpleType>
    </xsd:element>
    <xsd:element name="dwp_shared_site_code" ma:index="60" nillable="true" ma:displayName="Shared Site Code" ma:description="DocWay Publisher Shared Site Code" ma:internalName="Shared_x0020_Site_x0020_Code">
      <xsd:simpleType>
        <xsd:restriction base="dms:Note">
          <xsd:maxLength value="255"/>
        </xsd:restriction>
      </xsd:simpleType>
    </xsd:element>
    <xsd:element name="dwp_site" ma:index="61" nillable="true" ma:displayName="Site" ma:description="DocWay Publisher Site" ma:indexed="true" ma:internalName="Site">
      <xsd:simpleType>
        <xsd:restriction base="dms:Text">
          <xsd:maxLength value="64"/>
        </xsd:restriction>
      </xsd:simpleType>
    </xsd:element>
    <xsd:element name="dwp_site_code" ma:index="62" nillable="true" ma:displayName="Site Code" ma:description="DocWay Publisher Site Code" ma:indexed="true" ma:internalName="Site_x0020_Code">
      <xsd:simpleType>
        <xsd:restriction base="dms:Text">
          <xsd:maxLength value="8"/>
        </xsd:restriction>
      </xsd:simpleType>
    </xsd:element>
    <xsd:element name="dwp_smes" ma:index="63" nillable="true" ma:displayName="SME(s)" ma:description="DocWay Publisher SME(s)" ma:internalName="SME_x0028_s_x0029_">
      <xsd:simpleType>
        <xsd:restriction base="dms:Note">
          <xsd:maxLength value="255"/>
        </xsd:restriction>
      </xsd:simpleType>
    </xsd:element>
    <xsd:element name="dwp_a_status" ma:index="64" nillable="true" ma:displayName="Status" ma:description="DocWay Publisher Status" ma:indexed="true" ma:internalName="Status">
      <xsd:simpleType>
        <xsd:restriction base="dms:Text">
          <xsd:maxLength value="16"/>
        </xsd:restriction>
      </xsd:simpleType>
    </xsd:element>
    <xsd:element name="dwp_sub_category" ma:index="65" nillable="true" ma:displayName="Sub Category" ma:description="DocWay Publisher Sub Category" ma:internalName="Sub_x0020_Category">
      <xsd:simpleType>
        <xsd:restriction base="dms:Text">
          <xsd:maxLength value="255"/>
        </xsd:restriction>
      </xsd:simpleType>
    </xsd:element>
    <xsd:element name="dwp_subject" ma:index="66" nillable="true" ma:displayName="Subject" ma:description="DocWay Publisher Subject" ma:internalName="Subject">
      <xsd:simpleType>
        <xsd:restriction base="dms:Text">
          <xsd:maxLength value="192"/>
        </xsd:restriction>
      </xsd:simpleType>
    </xsd:element>
    <xsd:element name="dwp_supplier_category" ma:index="67" nillable="true" ma:displayName="Supplier Category" ma:description="DocWay Publisher Supplier Category" ma:internalName="Supplier_x0020_Category">
      <xsd:simpleType>
        <xsd:restriction base="dms:Note">
          <xsd:maxLength value="255"/>
        </xsd:restriction>
      </xsd:simpleType>
    </xsd:element>
    <xsd:element name="dwp_supplier_location" ma:index="68" nillable="true" ma:displayName="Supplier Location" ma:description="DocWay Publisher Supplier Location" ma:internalName="Supplier_x0020_Location">
      <xsd:simpleType>
        <xsd:restriction base="dms:Text">
          <xsd:maxLength value="255"/>
        </xsd:restriction>
      </xsd:simpleType>
    </xsd:element>
    <xsd:element name="dwp_tablet_dimensions" ma:index="69" nillable="true" ma:displayName="Tablet Dimensions" ma:description="DocWay Publisher Tablet Dimensions" ma:internalName="Tablet_x0020_Dimensions">
      <xsd:simpleType>
        <xsd:restriction base="dms:Text">
          <xsd:maxLength value="32"/>
        </xsd:restriction>
      </xsd:simpleType>
    </xsd:element>
    <xsd:element name="dwp_tablet_shape" ma:index="70" nillable="true" ma:displayName="Tablet Shape" ma:description="DocWay Publisher Tablet Shape" ma:internalName="Tablet_x0020_Shape">
      <xsd:simpleType>
        <xsd:restriction base="dms:Text">
          <xsd:maxLength value="64"/>
        </xsd:restriction>
      </xsd:simpleType>
    </xsd:element>
    <xsd:element name="dwp_tip_load_rating" ma:index="71" nillable="true" ma:displayName="Tip Load Rating (KN)" ma:description="DocWay Publisher Tip Load Rating (KN)" ma:internalName="Tip_x0020_Load_x0020_Rating_x0020__x0028_KN_x0029_">
      <xsd:simpleType>
        <xsd:restriction base="dms:Text">
          <xsd:maxLength value="32"/>
        </xsd:restriction>
      </xsd:simpleType>
    </xsd:element>
    <xsd:element name="dwp_training_required" ma:index="72" nillable="true" ma:displayName="Training Required" ma:description="DocWay Publisher Training Required" ma:internalName="Training_x0020_Required">
      <xsd:simpleType>
        <xsd:restriction base="dms:Text">
          <xsd:maxLength value="12"/>
        </xsd:restriction>
      </xsd:simpleType>
    </xsd:element>
    <xsd:element name="dwp_log_entry" ma:index="73" nillable="true" ma:displayName="User Comments" ma:description="DocWay Publisher User Comments" ma:internalName="User_x0020_Comments">
      <xsd:simpleType>
        <xsd:restriction base="dms:Text">
          <xsd:maxLength value="120"/>
        </xsd:restriction>
      </xsd:simpleType>
    </xsd:element>
    <xsd:element name="dwp_vendor_ver_num" ma:index="74" nillable="true" ma:displayName="Vendor Version #" ma:description="DocWay Publisher Vendor Version #" ma:internalName="Vendor_x0020_Version_x0020__x0023_">
      <xsd:simpleType>
        <xsd:restriction base="dms:Text">
          <xsd:maxLength value="32"/>
        </xsd:restriction>
      </xsd:simpleType>
    </xsd:element>
    <xsd:element name="dwp_vendor_name" ma:index="75" nillable="true" ma:displayName="Vendors" ma:description="DocWay Publisher Vendors" ma:internalName="Vendors">
      <xsd:simpleType>
        <xsd:restriction base="dms:Note">
          <xsd:maxLength value="255"/>
        </xsd:restriction>
      </xsd:simpleType>
    </xsd:element>
    <xsd:element name="dwp_r_version_label" ma:index="76" nillable="true" ma:displayName="Version Label" ma:description="DocWay Publisher Version Label" ma:internalName="Version_x0020_Label">
      <xsd:simpleType>
        <xsd:restriction base="dms:Note">
          <xsd:maxLength value="255"/>
        </xsd:restriction>
      </xsd:simpleType>
    </xsd:element>
    <xsd:element name="dwp_a_last_review_date" ma:index="77" nillable="true" ma:displayName="Last Review Date" ma:description="DocWay Publisher Last Review Date" ma:format="DateOnly" ma:internalName="Last_x0020_Review_x0020_Date">
      <xsd:simpleType>
        <xsd:restriction base="dms:DateTime"/>
      </xsd:simpleType>
    </xsd:element>
    <xsd:element name="dwp_last_review_due_date" ma:index="78" nillable="true" ma:displayName="Last Review Due Date" ma:description="DocWay Publisher Last Review Due Date" ma:format="DateOnly" ma:internalName="Last_x0020_Review_x0020_Due_x0020_Date">
      <xsd:simpleType>
        <xsd:restriction base="dms:DateTime"/>
      </xsd:simpleType>
    </xsd:element>
    <xsd:element name="dwp_exempt_periodic_review" ma:index="79" nillable="true" ma:displayName="Exempt Periodic Review" ma:description="DocWay Publisher Exempt Periodic Review" ma:internalName="Exempt_x0020_Periodic_x0020_Review">
      <xsd:simpleType>
        <xsd:restriction base="dms:Boolean"/>
      </xsd:simpleType>
    </xsd:element>
    <xsd:element name="dwp_next_review_date" ma:index="80" nillable="true" ma:displayName="Next Review Date" ma:description="DocWay Publisher Next Review Date" ma:format="DateOnly" ma:internalName="Next_x0020_Review_x0020_Date">
      <xsd:simpleType>
        <xsd:restriction base="dms:DateTime"/>
      </xsd:simpleType>
    </xsd:element>
    <xsd:element name="dwp_review_cycle" ma:index="81" nillable="true" ma:displayName="Review Cycle (Days)" ma:description="DocWay Publisher Review Cycle (Days)" ma:internalName="Review_x0020_Cycle_x0020__x0028_Days_x0029_">
      <xsd:simpleType>
        <xsd:restriction base="dms:Number"/>
      </xsd:simpleType>
    </xsd:element>
    <xsd:element name="dwp_review_period" ma:index="82" nillable="true" ma:displayName="Review Period (Days)" ma:description="DocWay Publisher Review Period (Days)" ma:internalName="Review_x0020_Period_x0020__x0028_Days_x0029_">
      <xsd:simpleType>
        <xsd:restriction base="dms:Number"/>
      </xsd:simpleType>
    </xsd:element>
    <xsd:element name="dwp_opt_data_1_label" ma:index="83" nillable="true" ma:displayName="Optional Data 01" ma:description="DocWay Publisher Optional Data 01" ma:internalName="Optional_x0020_Data_x0020_01">
      <xsd:simpleType>
        <xsd:restriction base="dms:Note">
          <xsd:maxLength value="255"/>
        </xsd:restriction>
      </xsd:simpleType>
    </xsd:element>
    <xsd:element name="dwp_opt_data_1_value" ma:index="84" nillable="true" ma:displayName="Values 01" ma:description="DocWay Publisher Values 01" ma:internalName="Values_x0020_01">
      <xsd:simpleType>
        <xsd:restriction base="dms:Note">
          <xsd:maxLength value="255"/>
        </xsd:restriction>
      </xsd:simpleType>
    </xsd:element>
    <xsd:element name="dwp_opt_data_2_label" ma:index="85" nillable="true" ma:displayName="Optional Data 02" ma:description="DocWay Publisher Optional Data 02" ma:internalName="Optional_x0020_Data_x0020_02">
      <xsd:simpleType>
        <xsd:restriction base="dms:Note">
          <xsd:maxLength value="255"/>
        </xsd:restriction>
      </xsd:simpleType>
    </xsd:element>
    <xsd:element name="dwp_opt_data_2_value" ma:index="86" nillable="true" ma:displayName="Values 02" ma:description="DocWay Publisher Values 02" ma:internalName="Values_x0020_02">
      <xsd:simpleType>
        <xsd:restriction base="dms:Note">
          <xsd:maxLength value="255"/>
        </xsd:restriction>
      </xsd:simpleType>
    </xsd:element>
    <xsd:element name="dwp_opt_data_3_label" ma:index="87" nillable="true" ma:displayName="Optional Data 03" ma:description="DocWay Publisher Optional Data 03" ma:internalName="Optional_x0020_Data_x0020_03">
      <xsd:simpleType>
        <xsd:restriction base="dms:Note">
          <xsd:maxLength value="255"/>
        </xsd:restriction>
      </xsd:simpleType>
    </xsd:element>
    <xsd:element name="dwp_opt_data_3_value" ma:index="88" nillable="true" ma:displayName="Values 03" ma:description="DocWay Publisher Values 03" ma:internalName="Values_x0020_03">
      <xsd:simpleType>
        <xsd:restriction base="dms:Note">
          <xsd:maxLength value="255"/>
        </xsd:restriction>
      </xsd:simpleType>
    </xsd:element>
    <xsd:element name="dwp_opt_data_4_label" ma:index="89" nillable="true" ma:displayName="Optional Data 04" ma:description="DocWay Publisher Optional Data 04" ma:internalName="Optional_x0020_Data_x0020_04">
      <xsd:simpleType>
        <xsd:restriction base="dms:Note">
          <xsd:maxLength value="255"/>
        </xsd:restriction>
      </xsd:simpleType>
    </xsd:element>
    <xsd:element name="dwp_opt_data_4_value" ma:index="90" nillable="true" ma:displayName="Values 04" ma:description="DocWay Publisher Values 04" ma:internalName="Values_x0020_04">
      <xsd:simpleType>
        <xsd:restriction base="dms:Note">
          <xsd:maxLength value="255"/>
        </xsd:restriction>
      </xsd:simpleType>
    </xsd:element>
    <xsd:element name="dwp_opt_data_5_label" ma:index="91" nillable="true" ma:displayName="Optional Data 05" ma:description="DocWay Publisher Optional Data 05" ma:internalName="Optional_x0020_Data_x0020_05">
      <xsd:simpleType>
        <xsd:restriction base="dms:Note">
          <xsd:maxLength value="255"/>
        </xsd:restriction>
      </xsd:simpleType>
    </xsd:element>
    <xsd:element name="dwp_opt_data_5_value" ma:index="92" nillable="true" ma:displayName="Values 05" ma:description="DocWay Publisher Values 05" ma:internalName="Values_x0020_05">
      <xsd:simpleType>
        <xsd:restriction base="dms:Note">
          <xsd:maxLength value="255"/>
        </xsd:restriction>
      </xsd:simpleType>
    </xsd:element>
    <xsd:element name="dwp_opt_data_6_label" ma:index="93" nillable="true" ma:displayName="Optional Data 06" ma:description="DocWay Publisher Optional Data 06" ma:internalName="Optional_x0020_Data_x0020_06">
      <xsd:simpleType>
        <xsd:restriction base="dms:Note">
          <xsd:maxLength value="255"/>
        </xsd:restriction>
      </xsd:simpleType>
    </xsd:element>
    <xsd:element name="dwp_opt_data_6_value" ma:index="94" nillable="true" ma:displayName="Values 06" ma:description="DocWay Publisher Values 06" ma:internalName="Values_x0020_06">
      <xsd:simpleType>
        <xsd:restriction base="dms:Note">
          <xsd:maxLength value="255"/>
        </xsd:restriction>
      </xsd:simpleType>
    </xsd:element>
    <xsd:element name="dwp_opt_data_7_label" ma:index="95" nillable="true" ma:displayName="Optional Data 07" ma:description="DocWay Publisher Optional Data 07" ma:internalName="Optional_x0020_Data_x0020_07">
      <xsd:simpleType>
        <xsd:restriction base="dms:Text">
          <xsd:maxLength value="128"/>
        </xsd:restriction>
      </xsd:simpleType>
    </xsd:element>
    <xsd:element name="dwp_opt_data_7_value" ma:index="96" nillable="true" ma:displayName="Value 07" ma:description="DocWay Publisher Value 07" ma:internalName="Value_x0020_07">
      <xsd:simpleType>
        <xsd:restriction base="dms:Text">
          <xsd:maxLength value="255"/>
        </xsd:restriction>
      </xsd:simpleType>
    </xsd:element>
    <xsd:element name="dwp_opt_data_8_label" ma:index="97" nillable="true" ma:displayName="Optional Data 08" ma:description="DocWay Publisher Optional Data 08" ma:internalName="Optional_x0020_Data_x0020_08">
      <xsd:simpleType>
        <xsd:restriction base="dms:Text">
          <xsd:maxLength value="128"/>
        </xsd:restriction>
      </xsd:simpleType>
    </xsd:element>
    <xsd:element name="dwp_opt_data_8_value" ma:index="98" nillable="true" ma:displayName="Value 08" ma:description="DocWay Publisher Value 08" ma:internalName="Value_x0020_08">
      <xsd:simpleType>
        <xsd:restriction base="dms:Text">
          <xsd:maxLength value="255"/>
        </xsd:restriction>
      </xsd:simpleType>
    </xsd:element>
    <xsd:element name="dwp_opt_data_9_label" ma:index="99" nillable="true" ma:displayName="Optional Data 09" ma:description="DocWay Publisher Optional Data 09" ma:internalName="Optional_x0020_Data_x0020_09">
      <xsd:simpleType>
        <xsd:restriction base="dms:Text">
          <xsd:maxLength value="128"/>
        </xsd:restriction>
      </xsd:simpleType>
    </xsd:element>
    <xsd:element name="dwp_opt_data_9_value" ma:index="100" nillable="true" ma:displayName="Value 09" ma:description="DocWay Publisher Value 09" ma:internalName="Value_x0020_09">
      <xsd:simpleType>
        <xsd:restriction base="dms:Text">
          <xsd:maxLength value="255"/>
        </xsd:restriction>
      </xsd:simpleType>
    </xsd:element>
    <xsd:element name="dwp_opt_data_10_label" ma:index="101" nillable="true" ma:displayName="Optional Data 10" ma:description="DocWay Publisher Optional Data 10" ma:internalName="Optional_x0020_Data_x0020_10">
      <xsd:simpleType>
        <xsd:restriction base="dms:Text">
          <xsd:maxLength value="128"/>
        </xsd:restriction>
      </xsd:simpleType>
    </xsd:element>
    <xsd:element name="dwp_opt_data_10_value" ma:index="102" nillable="true" ma:displayName="Value 10" ma:description="DocWay Publisher Value 10" ma:internalName="Value_x0020_10">
      <xsd:simpleType>
        <xsd:restriction base="dms:Text">
          <xsd:maxLength value="255"/>
        </xsd:restriction>
      </xsd:simpleType>
    </xsd:element>
    <xsd:element name="dwp_docbase" ma:index="103" nillable="true" ma:displayName="Docbase" ma:description="DocWay Publisher Docbase" ma:internalName="Docbase">
      <xsd:simpleType>
        <xsd:restriction base="dms:Text">
          <xsd:maxLength value="100"/>
        </xsd:restriction>
      </xsd:simpleType>
    </xsd:element>
    <xsd:element name="dwp_r_object_id" ma:index="104" nillable="true" ma:displayName="Object ID" ma:description="DocWay Publisher Object ID" ma:internalName="Object_x0020_ID">
      <xsd:simpleType>
        <xsd:restriction base="dms:Text">
          <xsd:maxLength value="16"/>
        </xsd:restriction>
      </xsd:simpleType>
    </xsd:element>
    <xsd:element name="dwp_i_chronicle_id" ma:index="105" nillable="true" ma:displayName="Chronicle ID" ma:description="DocWay Publisher Chronicle ID" ma:internalName="Chronicle_x0020_ID">
      <xsd:simpleType>
        <xsd:restriction base="dms:Text">
          <xsd:maxLength value="16"/>
        </xsd:restriction>
      </xsd:simpleType>
    </xsd:element>
    <xsd:element name="dwp_dwwv_relation_ids" ma:index="106" nillable="true" ma:displayName="Relationship IDs" ma:description="DocWay Publisher Relationship IDs" ma:internalName="Relationship_x0020_IDs">
      <xsd:simpleType>
        <xsd:restriction base="dms:Note"/>
      </xsd:simpleType>
    </xsd:element>
    <xsd:element name="dwp_dwwv_relation_names" ma:index="107" nillable="true" ma:displayName="Relationship Names" ma:description="DocWay Publisher Relationship Names" ma:internalName="Relationship_x0020_Names">
      <xsd:simpleType>
        <xsd:restriction base="dms:Note"/>
      </xsd:simpleType>
    </xsd:element>
    <xsd:element name="dwp_dwwv_relation_titles" ma:index="108" nillable="true" ma:displayName="Relationship Titles" ma:description="DocWay Publisher Relationship Titles" ma:internalName="Relationship_x0020_Titles">
      <xsd:simpleType>
        <xsd:restriction base="dms:Note"/>
      </xsd:simpleType>
    </xsd:element>
    <xsd:element name="dwp_rule_id" ma:index="109" nillable="true" ma:displayName="Rule ID" ma:description="DocWay Publisher Rule ID" ma:internalName="Rule_x0020_ID">
      <xsd:simpleType>
        <xsd:restriction base="dms:Text">
          <xsd:maxLength value="1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22b0c-37a7-4aea-8ade-0d654e510409" elementFormDefault="qualified">
    <xsd:import namespace="http://schemas.microsoft.com/office/2006/documentManagement/types"/>
    <xsd:import namespace="http://schemas.microsoft.com/office/infopath/2007/PartnerControls"/>
    <xsd:element name="Doc_x0020_Alias" ma:index="110" nillable="true" ma:displayName="Doc Alias" ma:list="{a0a22b0c-37a7-4aea-8ade-0d654e510409}" ma:internalName="Doc_x0020_Alias" ma:showField="Document_x0020_Alias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df581-ea72-4d3a-a2ac-7d3bd0e23aa6" elementFormDefault="qualified">
    <xsd:import namespace="http://schemas.microsoft.com/office/2006/documentManagement/types"/>
    <xsd:import namespace="http://schemas.microsoft.com/office/infopath/2007/PartnerControls"/>
    <xsd:element name="Training_x0020_Required_x0028_Non-PLS_x0029_" ma:index="111" nillable="true" ma:displayName="Training Required(Non-PLS)" ma:internalName="Training_x0020_Required_x0028_Non_x002d_PLS_x0029_">
      <xsd:simpleType>
        <xsd:restriction base="dms:Text"/>
      </xsd:simpleType>
    </xsd:element>
    <xsd:element name="PLS_x0020_Item_x0020_Prefix" ma:index="112" nillable="true" ma:displayName="PLS Item Prefix" ma:internalName="PLS_x0020_Item_x0020_Prefix">
      <xsd:simpleType>
        <xsd:restriction base="dms:Text"/>
      </xsd:simpleType>
    </xsd:element>
    <xsd:element name="PLS_x0020_Assessment" ma:index="113" nillable="true" ma:displayName="PLS Assessment" ma:internalName="PLS_x0020_Assessment">
      <xsd:simpleType>
        <xsd:restriction base="dms:Boolean"/>
      </xsd:simpleType>
    </xsd:element>
    <xsd:element name="PLS_x0020_Item" ma:index="114" nillable="true" ma:displayName="PLS Item" ma:internalName="PLS_x0020_Item">
      <xsd:simpleType>
        <xsd:restriction base="dms:Boolean"/>
      </xsd:simpleType>
    </xsd:element>
    <xsd:element name="PLS_x0020_Item_x0020_Type" ma:index="115" nillable="true" ma:displayName="PLS Item Type" ma:internalName="PLS_x0020_Item_x0020_Type">
      <xsd:simpleType>
        <xsd:restriction base="dms:Text"/>
      </xsd:simpleType>
    </xsd:element>
    <xsd:element name="PLS_x0020_Training_x0020_required" ma:index="116" nillable="true" ma:displayName="PLS Training required" ma:internalName="PLS_x0020_Training_x0020_required">
      <xsd:simpleType>
        <xsd:restriction base="dms:Boolean"/>
      </xsd:simpleType>
    </xsd:element>
    <xsd:element name="Modifier_x0020_Name" ma:index="117" nillable="true" ma:displayName="Modifier Name" ma:internalName="Modifier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wp_category xmlns="f277dbf7-6622-4c67-a25f-4f2a2038b405">Form</dwp_category>
    <dwp_emb_deb_desc xmlns="f277dbf7-6622-4c67-a25f-4f2a2038b405" xsi:nil="true"/>
    <dwp_date_globcom_review xmlns="f277dbf7-6622-4c67-a25f-4f2a2038b405" xsi:nil="true"/>
    <dwp_site_code xmlns="f277dbf7-6622-4c67-a25f-4f2a2038b405">puu</dwp_site_code>
    <dwp_opt_data_10_label xmlns="f277dbf7-6622-4c67-a25f-4f2a2038b405" xsi:nil="true"/>
    <PLS_x0020_Assessment xmlns="414df581-ea72-4d3a-a2ac-7d3bd0e23aa6">false</PLS_x0020_Assessment>
    <dwp_abstract xmlns="f277dbf7-6622-4c67-a25f-4f2a2038b405" xsi:nil="true"/>
    <dwp_date_approved xmlns="f277dbf7-6622-4c67-a25f-4f2a2038b405" xsi:nil="true"/>
    <dwp_doc_alias_name xmlns="f277dbf7-6622-4c67-a25f-4f2a2038b405" xsi:nil="true"/>
    <dwp_revision_act_date xmlns="f277dbf7-6622-4c67-a25f-4f2a2038b405" xsi:nil="true"/>
    <dwp_tablet_dimensions xmlns="f277dbf7-6622-4c67-a25f-4f2a2038b405" xsi:nil="true"/>
    <dwp_log_entry xmlns="f277dbf7-6622-4c67-a25f-4f2a2038b405" xsi:nil="true"/>
    <dwp_vendor_ver_num xmlns="f277dbf7-6622-4c67-a25f-4f2a2038b405" xsi:nil="true"/>
    <dwp_opt_data_3_label xmlns="f277dbf7-6622-4c67-a25f-4f2a2038b405" xsi:nil="true"/>
    <dwp_opt_data_5_value xmlns="f277dbf7-6622-4c67-a25f-4f2a2038b405" xsi:nil="true"/>
    <dwp_opt_data_6_label xmlns="f277dbf7-6622-4c67-a25f-4f2a2038b405" xsi:nil="true"/>
    <dwp_opt_data_8_label xmlns="f277dbf7-6622-4c67-a25f-4f2a2038b405" xsi:nil="true"/>
    <Doc_x0020_Alias xmlns="a0a22b0c-37a7-4aea-8ade-0d654e510409" xsi:nil="true"/>
    <dwp_cas_report xmlns="f277dbf7-6622-4c67-a25f-4f2a2038b405" xsi:nil="true"/>
    <dwp_owner_name xmlns="f277dbf7-6622-4c67-a25f-4f2a2038b405">dmf_pdocs_owner</dwp_owner_name>
    <dwp_vendor_name xmlns="f277dbf7-6622-4c67-a25f-4f2a2038b405" xsi:nil="true"/>
    <Training_x0020_Required_x0028_Non-PLS_x0029_ xmlns="414df581-ea72-4d3a-a2ac-7d3bd0e23aa6">Yes</Training_x0020_Required_x0028_Non-PLS_x0029_>
    <dwp_related_categories xmlns="f277dbf7-6622-4c67-a25f-4f2a2038b405" xsi:nil="true"/>
    <dwp_tip_load_rating xmlns="f277dbf7-6622-4c67-a25f-4f2a2038b405" xsi:nil="true"/>
    <dwp_exempt_periodic_review xmlns="f277dbf7-6622-4c67-a25f-4f2a2038b405">false</dwp_exempt_periodic_review>
    <dwp_dwwv_relation_ids xmlns="f277dbf7-6622-4c67-a25f-4f2a2038b405" xsi:nil="true"/>
    <dwp_pfizer_department xmlns="f277dbf7-6622-4c67-a25f-4f2a2038b405">Validation Master Plan</dwp_pfizer_department>
    <dwp_product_dosage xmlns="f277dbf7-6622-4c67-a25f-4f2a2038b405" xsi:nil="true"/>
    <dwp_review_period xmlns="f277dbf7-6622-4c67-a25f-4f2a2038b405">0</dwp_review_period>
    <PLS_x0020_Item_x0020_Type xmlns="414df581-ea72-4d3a-a2ac-7d3bd0e23aa6" xsi:nil="true"/>
    <dwp_drawing_type xmlns="f277dbf7-6622-4c67-a25f-4f2a2038b405" xsi:nil="true"/>
    <dwp_r_object_type xmlns="f277dbf7-6622-4c67-a25f-4f2a2038b405">form_pfz</dwp_r_object_type>
    <dwp_shared_site_code xmlns="f277dbf7-6622-4c67-a25f-4f2a2038b405" xsi:nil="true"/>
    <dwp_opt_data_1_value xmlns="f277dbf7-6622-4c67-a25f-4f2a2038b405" xsi:nil="true"/>
    <dwp_opt_data_4_value xmlns="f277dbf7-6622-4c67-a25f-4f2a2038b405" xsi:nil="true"/>
    <dwp_opt_data_7_label xmlns="f277dbf7-6622-4c67-a25f-4f2a2038b405" xsi:nil="true"/>
    <dwp_opt_data_9_label xmlns="f277dbf7-6622-4c67-a25f-4f2a2038b405" xsi:nil="true"/>
    <dwp_r_object_id xmlns="f277dbf7-6622-4c67-a25f-4f2a2038b405">0901179d82a42265</dwp_r_object_id>
    <dwp_r_lock_owner xmlns="f277dbf7-6622-4c67-a25f-4f2a2038b405" xsi:nil="true"/>
    <dwp_subject xmlns="f277dbf7-6622-4c67-a25f-4f2a2038b405" xsi:nil="true"/>
    <dwp_authors xmlns="f277dbf7-6622-4c67-a25f-4f2a2038b405">Liekens,Maaike</dwp_authors>
    <dwp_a_content_type xmlns="f277dbf7-6622-4c67-a25f-4f2a2038b405">msw8</dwp_a_content_type>
    <dwp_keywords xmlns="f277dbf7-6622-4c67-a25f-4f2a2038b405" xsi:nil="true"/>
    <dwp_product_name xmlns="f277dbf7-6622-4c67-a25f-4f2a2038b405" xsi:nil="true"/>
    <dwp_i_chronicle_id xmlns="f277dbf7-6622-4c67-a25f-4f2a2038b405">0901179d82a42265</dwp_i_chronicle_id>
    <PLS_x0020_Training_x0020_required xmlns="414df581-ea72-4d3a-a2ac-7d3bd0e23aa6">true</PLS_x0020_Training_x0020_required>
    <dwp_pfizer_affected_products xmlns="f277dbf7-6622-4c67-a25f-4f2a2038b405" xsi:nil="true"/>
    <dwp_edate_dev_sponsor xmlns="f277dbf7-6622-4c67-a25f-4f2a2038b405" xsi:nil="true"/>
    <dwp_pqs_system xmlns="f277dbf7-6622-4c67-a25f-4f2a2038b405" xsi:nil="true"/>
    <dwp_a_status xmlns="f277dbf7-6622-4c67-a25f-4f2a2038b405">Approved</dwp_a_status>
    <dwp_a_last_review_date xmlns="f277dbf7-6622-4c67-a25f-4f2a2038b405" xsi:nil="true"/>
    <dwp_pfizer_approval_type xmlns="f277dbf7-6622-4c67-a25f-4f2a2038b405">None</dwp_pfizer_approval_type>
    <dwp_corr_die_dwg xmlns="f277dbf7-6622-4c67-a25f-4f2a2038b405" xsi:nil="true"/>
    <dwp_pqs_language xmlns="f277dbf7-6622-4c67-a25f-4f2a2038b405" xsi:nil="true"/>
    <dwp_pqs_old_name xmlns="f277dbf7-6622-4c67-a25f-4f2a2038b405" xsi:nil="true"/>
    <dwp_rec_steel_type xmlns="f277dbf7-6622-4c67-a25f-4f2a2038b405" xsi:nil="true"/>
    <dwp_sub_category xmlns="f277dbf7-6622-4c67-a25f-4f2a2038b405">GMP</dwp_sub_category>
    <dwp_supplier_category xmlns="f277dbf7-6622-4c67-a25f-4f2a2038b405" xsi:nil="true"/>
    <dwp_review_cycle xmlns="f277dbf7-6622-4c67-a25f-4f2a2038b405">0</dwp_review_cycle>
    <dwp_opt_data_7_value xmlns="f277dbf7-6622-4c67-a25f-4f2a2038b405" xsi:nil="true"/>
    <dwp_opt_data_10_value xmlns="f277dbf7-6622-4c67-a25f-4f2a2038b405" xsi:nil="true"/>
    <dwp_sdate_dev_sponsor xmlns="f277dbf7-6622-4c67-a25f-4f2a2038b405" xsi:nil="true"/>
    <dwp_document_class xmlns="f277dbf7-6622-4c67-a25f-4f2a2038b405">Pfz Form Doc Class</dwp_document_class>
    <dwp_change_req_num xmlns="f277dbf7-6622-4c67-a25f-4f2a2038b405" xsi:nil="true"/>
    <dwp_date_recd_vendor xmlns="f277dbf7-6622-4c67-a25f-4f2a2038b405" xsi:nil="true"/>
    <dwp_pfizer_affected_departments xmlns="f277dbf7-6622-4c67-a25f-4f2a2038b405" xsi:nil="true"/>
    <dwp_r_lock_date xmlns="f277dbf7-6622-4c67-a25f-4f2a2038b405" xsi:nil="true"/>
    <dwp_date_globcom_close xmlns="f277dbf7-6622-4c67-a25f-4f2a2038b405" xsi:nil="true"/>
    <dwp_replaces xmlns="f277dbf7-6622-4c67-a25f-4f2a2038b405">None</dwp_replaces>
    <dwp_last_review_due_date xmlns="f277dbf7-6622-4c67-a25f-4f2a2038b405" xsi:nil="true"/>
    <dwp_next_review_date xmlns="f277dbf7-6622-4c67-a25f-4f2a2038b405">2021-05-10T18:00:00+00:00</dwp_next_review_date>
    <dwp_dwwv_relation_titles xmlns="f277dbf7-6622-4c67-a25f-4f2a2038b405" xsi:nil="true"/>
    <PLS_x0020_Item_x0020_Prefix xmlns="414df581-ea72-4d3a-a2ac-7d3bd0e23aa6" xsi:nil="true"/>
    <dwp_shared xmlns="f277dbf7-6622-4c67-a25f-4f2a2038b405">false</dwp_shared>
    <dwp_opt_data_1_label xmlns="f277dbf7-6622-4c67-a25f-4f2a2038b405" xsi:nil="true"/>
    <dwp_opt_data_3_value xmlns="f277dbf7-6622-4c67-a25f-4f2a2038b405" xsi:nil="true"/>
    <dwp_opt_data_4_label xmlns="f277dbf7-6622-4c67-a25f-4f2a2038b405" xsi:nil="true"/>
    <dwp_opt_data_6_value xmlns="f277dbf7-6622-4c67-a25f-4f2a2038b405" xsi:nil="true"/>
    <dwp_opt_data_9_value xmlns="f277dbf7-6622-4c67-a25f-4f2a2038b405" xsi:nil="true"/>
    <dwp_docbase xmlns="f277dbf7-6622-4c67-a25f-4f2a2038b405">pdocsgroprd1</dwp_docbase>
    <dwp_dwwv_relation_names xmlns="f277dbf7-6622-4c67-a25f-4f2a2038b405" xsi:nil="true"/>
    <Modifier_x0020_Name xmlns="414df581-ea72-4d3a-a2ac-7d3bd0e23aa6">Verhasselt,Joyce</Modifier_x0020_Name>
    <dwp_records_retention_policy xmlns="f277dbf7-6622-4c67-a25f-4f2a2038b405" xsi:nil="true"/>
    <dwp_shared_site xmlns="f277dbf7-6622-4c67-a25f-4f2a2038b405" xsi:nil="true"/>
    <dwp_supplier_location xmlns="f277dbf7-6622-4c67-a25f-4f2a2038b405" xsi:nil="true"/>
    <dwp_tablet_shape xmlns="f277dbf7-6622-4c67-a25f-4f2a2038b405" xsi:nil="true"/>
    <dwp_training_required xmlns="f277dbf7-6622-4c67-a25f-4f2a2038b405" xsi:nil="true"/>
    <PLS_x0020_Item xmlns="414df581-ea72-4d3a-a2ac-7d3bd0e23aa6">false</PLS_x0020_Item>
    <dwp_r_creator_name xmlns="f277dbf7-6622-4c67-a25f-4f2a2038b405">Verhasselt,Joyce</dwp_r_creator_name>
    <dwp_doc_init_num xmlns="f277dbf7-6622-4c67-a25f-4f2a2038b405" xsi:nil="true"/>
    <dwp_a_effective_date xmlns="f277dbf7-6622-4c67-a25f-4f2a2038b405">05/12/2018 00:00:00</dwp_a_effective_date>
    <dwp_r_full_content_size xmlns="f277dbf7-6622-4c67-a25f-4f2a2038b405">187392</dwp_r_full_content_size>
    <dwp_scope xmlns="f277dbf7-6622-4c67-a25f-4f2a2038b405" xsi:nil="true"/>
    <dwp_rule_id xmlns="f277dbf7-6622-4c67-a25f-4f2a2038b405">783</dwp_rule_id>
    <dwp_r_modify_date xmlns="f277dbf7-6622-4c67-a25f-4f2a2038b405">2016-05-13T05:28:58+00:00</dwp_r_modify_date>
    <dwp_plant_name xmlns="f277dbf7-6622-4c67-a25f-4f2a2038b405" xsi:nil="true"/>
    <dwp_smes xmlns="f277dbf7-6622-4c67-a25f-4f2a2038b405" xsi:nil="true"/>
    <dwp_configuration xmlns="f277dbf7-6622-4c67-a25f-4f2a2038b405" xsi:nil="true"/>
    <dwp_corr_tip_dwg xmlns="f277dbf7-6622-4c67-a25f-4f2a2038b405" xsi:nil="true"/>
    <dwp_site xmlns="f277dbf7-6622-4c67-a25f-4f2a2038b405">Puurs</dwp_site>
    <dwp_r_version_label xmlns="f277dbf7-6622-4c67-a25f-4f2a2038b405">0.1
CURRENT
Most-Recent
Approved</dwp_r_version_label>
    <dwp_opt_data_2_label xmlns="f277dbf7-6622-4c67-a25f-4f2a2038b405" xsi:nil="true"/>
    <dwp_opt_data_2_value xmlns="f277dbf7-6622-4c67-a25f-4f2a2038b405" xsi:nil="true"/>
    <dwp_opt_data_5_label xmlns="f277dbf7-6622-4c67-a25f-4f2a2038b405" xsi:nil="true"/>
    <dwp_opt_data_8_value xmlns="f277dbf7-6622-4c67-a25f-4f2a2038b405" xsi:nil="true"/>
    <dwp_related_external_documents xmlns="f277dbf7-6622-4c67-a25f-4f2a2038b405">19-003 Systems Validation</dwp_related_external_documents>
    <dwp_revision xmlns="f277dbf7-6622-4c67-a25f-4f2a2038b405" xsi:nil="true"/>
    <dwp_a_full_text xmlns="f277dbf7-6622-4c67-a25f-4f2a2038b405">true</dwp_a_full_text>
    <dwp_object_name xmlns="f277dbf7-6622-4c67-a25f-4f2a2038b405">FORM-59077</dwp_object_name>
  </documentManagement>
</p:properties>
</file>

<file path=customXml/itemProps1.xml><?xml version="1.0" encoding="utf-8"?>
<ds:datastoreItem xmlns:ds="http://schemas.openxmlformats.org/officeDocument/2006/customXml" ds:itemID="{A1F85475-AE6F-4EB8-AC21-273428D0B59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F4CE957-E797-420C-A76A-1B5E283F0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7dbf7-6622-4c67-a25f-4f2a2038b405"/>
    <ds:schemaRef ds:uri="a0a22b0c-37a7-4aea-8ade-0d654e510409"/>
    <ds:schemaRef ds:uri="414df581-ea72-4d3a-a2ac-7d3bd0e23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5B3D4-F1CB-4A9D-85B0-41884D0BF6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9C01A9-45C6-45FB-8A85-E2DE9E5F55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F6269F8-0B1D-4737-80A4-5A3A1DF3059A}">
  <ds:schemaRefs>
    <ds:schemaRef ds:uri="http://schemas.microsoft.com/office/2006/metadata/properties"/>
    <ds:schemaRef ds:uri="http://schemas.microsoft.com/office/infopath/2007/PartnerControls"/>
    <ds:schemaRef ds:uri="f277dbf7-6622-4c67-a25f-4f2a2038b405"/>
    <ds:schemaRef ds:uri="414df581-ea72-4d3a-a2ac-7d3bd0e23aa6"/>
    <ds:schemaRef ds:uri="a0a22b0c-37a7-4aea-8ade-0d654e5104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(landscape).dot</Template>
  <TotalTime>51</TotalTime>
  <Pages>4</Pages>
  <Words>429</Words>
  <Characters>3197</Characters>
  <Application>Microsoft Office Word</Application>
  <DocSecurity>0</DocSecurity>
  <Lines>245</Lines>
  <Paragraphs>125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FORM: Template Verification Test Script</vt:lpstr>
      <vt:lpstr>FORM: Template Verification Test Script</vt:lpstr>
    </vt:vector>
  </TitlesOfParts>
  <Company>Infomation Mapping, Inc. - R&amp;D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FORM: Template Verification Test Script</dc:title>
  <dc:creator>wittel</dc:creator>
  <cp:lastModifiedBy>Coppin, Valentijn</cp:lastModifiedBy>
  <cp:revision>4</cp:revision>
  <cp:lastPrinted>2023-12-13T08:58:00Z</cp:lastPrinted>
  <dcterms:created xsi:type="dcterms:W3CDTF">2024-03-26T17:07:00Z</dcterms:created>
  <dcterms:modified xsi:type="dcterms:W3CDTF">2024-03-26T17:57:00Z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&lt;PDOCS Doc Name&gt;</vt:lpwstr>
  </property>
  <property fmtid="{D5CDD505-2E9C-101B-9397-08002B2CF9AE}" pid="3" name="Date completed">
    <vt:lpwstr>&lt;xx/yy/zzzz&gt;</vt:lpwstr>
  </property>
  <property fmtid="{D5CDD505-2E9C-101B-9397-08002B2CF9AE}" pid="4" name="idStatus">
    <vt:lpwstr/>
  </property>
  <property fmtid="{D5CDD505-2E9C-101B-9397-08002B2CF9AE}" pid="5" name="ContentType">
    <vt:lpwstr>Document</vt:lpwstr>
  </property>
  <property fmtid="{D5CDD505-2E9C-101B-9397-08002B2CF9AE}" pid="6" name="idLanguage">
    <vt:lpwstr/>
  </property>
  <property fmtid="{D5CDD505-2E9C-101B-9397-08002B2CF9AE}" pid="7" name="idConfLevel">
    <vt:lpwstr/>
  </property>
  <property fmtid="{D5CDD505-2E9C-101B-9397-08002B2CF9AE}" pid="8" name="MSIP_Label_4791b42f-c435-42ca-9531-75a3f42aae3d_Enabled">
    <vt:lpwstr>true</vt:lpwstr>
  </property>
  <property fmtid="{D5CDD505-2E9C-101B-9397-08002B2CF9AE}" pid="9" name="MSIP_Label_4791b42f-c435-42ca-9531-75a3f42aae3d_SetDate">
    <vt:lpwstr>2023-02-27T13:02:01Z</vt:lpwstr>
  </property>
  <property fmtid="{D5CDD505-2E9C-101B-9397-08002B2CF9AE}" pid="10" name="MSIP_Label_4791b42f-c435-42ca-9531-75a3f42aae3d_Method">
    <vt:lpwstr>Privileged</vt:lpwstr>
  </property>
  <property fmtid="{D5CDD505-2E9C-101B-9397-08002B2CF9AE}" pid="11" name="MSIP_Label_4791b42f-c435-42ca-9531-75a3f42aae3d_Name">
    <vt:lpwstr>4791b42f-c435-42ca-9531-75a3f42aae3d</vt:lpwstr>
  </property>
  <property fmtid="{D5CDD505-2E9C-101B-9397-08002B2CF9AE}" pid="12" name="MSIP_Label_4791b42f-c435-42ca-9531-75a3f42aae3d_SiteId">
    <vt:lpwstr>7a916015-20ae-4ad1-9170-eefd915e9272</vt:lpwstr>
  </property>
  <property fmtid="{D5CDD505-2E9C-101B-9397-08002B2CF9AE}" pid="13" name="MSIP_Label_4791b42f-c435-42ca-9531-75a3f42aae3d_ActionId">
    <vt:lpwstr>165c16a5-538a-4374-99a6-9bad45fc69e0</vt:lpwstr>
  </property>
  <property fmtid="{D5CDD505-2E9C-101B-9397-08002B2CF9AE}" pid="14" name="MSIP_Label_4791b42f-c435-42ca-9531-75a3f42aae3d_ContentBits">
    <vt:lpwstr>0</vt:lpwstr>
  </property>
</Properties>
</file>