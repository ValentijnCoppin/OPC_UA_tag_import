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DA6E" w14:textId="3E65153A" w:rsidR="00D50437" w:rsidRDefault="00D50437" w:rsidP="00D50437">
      <w:pPr>
        <w:keepNext/>
        <w:jc w:val="center"/>
        <w:outlineLvl w:val="0"/>
        <w:rPr>
          <w:rFonts w:ascii="Calibri Light" w:hAnsi="Calibri Light" w:cs="Calibri Light"/>
          <w:b/>
          <w:smallCaps/>
          <w:sz w:val="40"/>
          <w:szCs w:val="40"/>
          <w:lang w:val="en-GB"/>
        </w:rPr>
      </w:pPr>
      <w:r w:rsidRPr="00305359">
        <w:rPr>
          <w:rFonts w:ascii="Calibri Light" w:hAnsi="Calibri Light" w:cs="Calibri Light"/>
          <w:b/>
          <w:smallCaps/>
          <w:sz w:val="40"/>
          <w:szCs w:val="40"/>
          <w:lang w:val="en-GB"/>
        </w:rPr>
        <w:t>Combined verification test plan / report</w:t>
      </w:r>
    </w:p>
    <w:p w14:paraId="38408301" w14:textId="6ACEE453" w:rsidR="00D50437" w:rsidRPr="00305359" w:rsidRDefault="00305359" w:rsidP="00D50437">
      <w:pPr>
        <w:keepNext/>
        <w:jc w:val="center"/>
        <w:outlineLvl w:val="0"/>
        <w:rPr>
          <w:rFonts w:ascii="Calibri Light" w:hAnsi="Calibri Light" w:cs="Calibri Light"/>
          <w:b/>
          <w:smallCaps/>
          <w:sz w:val="40"/>
          <w:szCs w:val="40"/>
          <w:lang w:val="en-GB"/>
        </w:rPr>
      </w:pPr>
      <w:r>
        <w:rPr>
          <w:rFonts w:ascii="Calibri Light" w:hAnsi="Calibri Light" w:cs="Calibri Light"/>
          <w:b/>
          <w:smallCaps/>
          <w:sz w:val="40"/>
          <w:szCs w:val="40"/>
          <w:lang w:val="en-GB"/>
        </w:rPr>
        <w:t xml:space="preserve">for </w:t>
      </w:r>
      <w:bookmarkStart w:id="0" w:name="Titel"/>
      <w:bookmarkEnd w:id="0"/>
      <w:r w:rsidR="000E3475">
        <w:rPr>
          <w:rFonts w:ascii="Calibri Light" w:hAnsi="Calibri Light" w:cs="Calibri Light"/>
          <w:b/>
          <w:smallCaps/>
          <w:sz w:val="40"/>
          <w:szCs w:val="40"/>
          <w:lang w:val="en-GB"/>
        </w:rPr>
        <w:t>OPC configuration Meteor tags for WPM</w:t>
      </w:r>
    </w:p>
    <w:p w14:paraId="106AFDA1" w14:textId="2E7B75DF" w:rsidR="00C24CAA" w:rsidRPr="00305359" w:rsidRDefault="000E3475" w:rsidP="00D50437">
      <w:pPr>
        <w:keepNext/>
        <w:jc w:val="center"/>
        <w:outlineLvl w:val="0"/>
        <w:rPr>
          <w:rFonts w:ascii="Calibri Light" w:hAnsi="Calibri Light" w:cs="Calibri Light"/>
          <w:b/>
          <w:smallCaps/>
          <w:sz w:val="40"/>
          <w:szCs w:val="40"/>
          <w:lang w:val="en-GB"/>
        </w:rPr>
      </w:pPr>
      <w:r>
        <w:rPr>
          <w:rFonts w:ascii="Calibri Light" w:hAnsi="Calibri Light" w:cs="Calibri Light"/>
          <w:b/>
          <w:smallCaps/>
          <w:sz w:val="40"/>
          <w:szCs w:val="40"/>
          <w:lang w:val="en-GB"/>
        </w:rPr>
        <w:t xml:space="preserve">Equipment: </w:t>
      </w:r>
      <w:bookmarkStart w:id="1" w:name="_Hlk162368476"/>
      <w:r w:rsidR="00A423CC">
        <w:rPr>
          <w:rFonts w:ascii="Calibri Light" w:hAnsi="Calibri Light" w:cs="Calibri Light"/>
          <w:b/>
          <w:smallCaps/>
          <w:sz w:val="40"/>
          <w:szCs w:val="40"/>
          <w:lang w:val="en-GB"/>
        </w:rPr>
        <w:t>&lt;</w:t>
      </w:r>
      <w:proofErr w:type="spellStart"/>
      <w:r w:rsidR="00A423CC">
        <w:rPr>
          <w:rFonts w:ascii="Calibri Light" w:hAnsi="Calibri Light" w:cs="Calibri Light"/>
          <w:b/>
          <w:smallCaps/>
          <w:sz w:val="40"/>
          <w:szCs w:val="40"/>
          <w:lang w:val="en-GB"/>
        </w:rPr>
        <w:t>Equipment_Name</w:t>
      </w:r>
      <w:proofErr w:type="spellEnd"/>
      <w:r w:rsidR="00A423CC">
        <w:rPr>
          <w:rFonts w:ascii="Calibri Light" w:hAnsi="Calibri Light" w:cs="Calibri Light"/>
          <w:b/>
          <w:smallCaps/>
          <w:sz w:val="40"/>
          <w:szCs w:val="40"/>
          <w:lang w:val="en-GB"/>
        </w:rPr>
        <w:t>&gt;</w:t>
      </w:r>
      <w:bookmarkEnd w:id="1"/>
    </w:p>
    <w:p w14:paraId="7390D071" w14:textId="77777777" w:rsidR="00721CD6" w:rsidRPr="00305359" w:rsidRDefault="00721CD6" w:rsidP="001229E4">
      <w:pPr>
        <w:keepNext/>
        <w:outlineLvl w:val="0"/>
        <w:rPr>
          <w:rFonts w:asciiTheme="minorHAnsi" w:hAnsiTheme="minorHAnsi" w:cstheme="minorHAnsi"/>
          <w:bCs/>
          <w:smallCaps/>
          <w:sz w:val="20"/>
          <w:lang w:val="en-GB"/>
        </w:rPr>
      </w:pPr>
    </w:p>
    <w:p w14:paraId="15997FC8" w14:textId="42AFFA71" w:rsidR="001229E4" w:rsidRPr="00305359" w:rsidRDefault="001229E4" w:rsidP="001229E4">
      <w:pPr>
        <w:keepNext/>
        <w:outlineLvl w:val="0"/>
        <w:rPr>
          <w:rFonts w:asciiTheme="minorHAnsi" w:hAnsiTheme="minorHAnsi" w:cstheme="minorHAnsi"/>
          <w:bCs/>
          <w:sz w:val="20"/>
          <w:lang w:val="en-GB"/>
        </w:rPr>
      </w:pPr>
      <w:r w:rsidRPr="00305359">
        <w:rPr>
          <w:rFonts w:asciiTheme="minorHAnsi" w:hAnsiTheme="minorHAnsi" w:cstheme="minorHAnsi"/>
          <w:bCs/>
          <w:sz w:val="20"/>
          <w:lang w:val="en-GB"/>
        </w:rPr>
        <w:t>AUTHOR:</w:t>
      </w:r>
      <w:r w:rsidR="00D14AA8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D14AA8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D14AA8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D14AA8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D14AA8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 xml:space="preserve">   </w:t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 xml:space="preserve">PRE APPROVAL          </w:t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>POST APPROVAL</w:t>
      </w:r>
    </w:p>
    <w:tbl>
      <w:tblPr>
        <w:tblW w:w="10232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064"/>
        <w:gridCol w:w="2933"/>
        <w:gridCol w:w="2835"/>
      </w:tblGrid>
      <w:tr w:rsidR="00FE4760" w:rsidRPr="00305359" w14:paraId="0AE3E783" w14:textId="77777777" w:rsidTr="00F65F06">
        <w:trPr>
          <w:trHeight w:val="701"/>
        </w:trPr>
        <w:tc>
          <w:tcPr>
            <w:tcW w:w="2400" w:type="dxa"/>
            <w:tcBorders>
              <w:bottom w:val="nil"/>
            </w:tcBorders>
            <w:vAlign w:val="center"/>
          </w:tcPr>
          <w:p w14:paraId="3CC7D188" w14:textId="77777777" w:rsidR="00FE4760" w:rsidRPr="00305359" w:rsidRDefault="00FE4760" w:rsidP="00FE4760">
            <w:pPr>
              <w:pStyle w:val="BodyText3"/>
              <w:keepNext/>
              <w:ind w:right="210"/>
              <w:jc w:val="left"/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szCs w:val="20"/>
                <w:lang w:val="en-GB"/>
              </w:rPr>
              <w:t>Issued by:</w:t>
            </w:r>
          </w:p>
          <w:p w14:paraId="58BE18E2" w14:textId="37370E7F" w:rsidR="00FE4760" w:rsidRPr="00305359" w:rsidRDefault="00FE4760" w:rsidP="00FE4760">
            <w:pPr>
              <w:tabs>
                <w:tab w:val="right" w:pos="2748"/>
              </w:tabs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</w:p>
        </w:tc>
        <w:tc>
          <w:tcPr>
            <w:tcW w:w="2064" w:type="dxa"/>
            <w:tcBorders>
              <w:bottom w:val="nil"/>
            </w:tcBorders>
            <w:vAlign w:val="center"/>
          </w:tcPr>
          <w:p w14:paraId="5A76DDC0" w14:textId="5633EE89" w:rsidR="00FE4760" w:rsidRPr="00305359" w:rsidRDefault="00FE4760" w:rsidP="00FE4760">
            <w:pPr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</w:p>
        </w:tc>
        <w:tc>
          <w:tcPr>
            <w:tcW w:w="2933" w:type="dxa"/>
            <w:tcBorders>
              <w:bottom w:val="nil"/>
            </w:tcBorders>
            <w:vAlign w:val="center"/>
          </w:tcPr>
          <w:p w14:paraId="7FD0E192" w14:textId="77777777" w:rsidR="00FE4760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4F7BA41" w14:textId="77777777" w:rsidR="00FE4760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6ABE9945" w14:textId="77777777" w:rsidR="00FE4760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6D1E7D8" w14:textId="77777777" w:rsidR="00FE4760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69B13C14" w14:textId="77777777" w:rsidR="00FE4760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D260344" w14:textId="0DB812AD" w:rsidR="00FE4760" w:rsidRPr="00305359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56580C7C" w14:textId="77777777" w:rsidR="00FE4760" w:rsidRPr="00305359" w:rsidRDefault="00FE4760" w:rsidP="00FE4760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</w:tr>
      <w:tr w:rsidR="00FE4760" w:rsidRPr="00305359" w14:paraId="4D251329" w14:textId="77777777" w:rsidTr="00F65F06">
        <w:trPr>
          <w:trHeight w:val="409"/>
        </w:trPr>
        <w:tc>
          <w:tcPr>
            <w:tcW w:w="24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3546BB" w14:textId="77777777" w:rsidR="00FE4760" w:rsidRPr="00305359" w:rsidRDefault="00FE4760" w:rsidP="00FE4760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Name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E77256" w14:textId="77777777" w:rsidR="00FE4760" w:rsidRPr="00305359" w:rsidRDefault="00FE4760" w:rsidP="00FE4760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Job Title</w:t>
            </w:r>
          </w:p>
        </w:tc>
        <w:tc>
          <w:tcPr>
            <w:tcW w:w="29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C1A377D" w14:textId="77777777" w:rsidR="00FE4760" w:rsidRPr="00305359" w:rsidRDefault="00FE4760" w:rsidP="00FE4760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4CFA621" w14:textId="77777777" w:rsidR="00FE4760" w:rsidRPr="00305359" w:rsidRDefault="00FE4760" w:rsidP="00FE4760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</w:tr>
    </w:tbl>
    <w:p w14:paraId="225CD733" w14:textId="77777777" w:rsidR="001229E4" w:rsidRPr="00305359" w:rsidRDefault="001229E4" w:rsidP="001229E4">
      <w:pPr>
        <w:keepNext/>
        <w:outlineLvl w:val="0"/>
        <w:rPr>
          <w:rFonts w:asciiTheme="minorHAnsi" w:hAnsiTheme="minorHAnsi" w:cstheme="minorHAnsi"/>
          <w:bCs/>
          <w:smallCaps/>
          <w:sz w:val="20"/>
          <w:lang w:val="en-GB"/>
        </w:rPr>
      </w:pPr>
    </w:p>
    <w:p w14:paraId="5EB8880E" w14:textId="44517A74" w:rsidR="0011013F" w:rsidRPr="00305359" w:rsidRDefault="0011013F" w:rsidP="0011013F">
      <w:pPr>
        <w:keepNext/>
        <w:outlineLvl w:val="0"/>
        <w:rPr>
          <w:rFonts w:asciiTheme="minorHAnsi" w:hAnsiTheme="minorHAnsi" w:cstheme="minorHAnsi"/>
          <w:bCs/>
          <w:sz w:val="20"/>
          <w:lang w:val="en-GB"/>
        </w:rPr>
      </w:pPr>
      <w:r w:rsidRPr="00305359">
        <w:rPr>
          <w:rFonts w:asciiTheme="minorHAnsi" w:hAnsiTheme="minorHAnsi" w:cstheme="minorHAnsi"/>
          <w:bCs/>
          <w:sz w:val="20"/>
          <w:lang w:val="en-GB"/>
        </w:rPr>
        <w:t>Project Engineer</w:t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  <w:t xml:space="preserve"> </w:t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 xml:space="preserve">   PRE APPROVAL     </w:t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 xml:space="preserve">     POST APPROVAL</w:t>
      </w:r>
    </w:p>
    <w:tbl>
      <w:tblPr>
        <w:tblW w:w="10232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064"/>
        <w:gridCol w:w="2933"/>
        <w:gridCol w:w="2835"/>
      </w:tblGrid>
      <w:tr w:rsidR="0011013F" w:rsidRPr="00305359" w14:paraId="6E92FEBE" w14:textId="77777777" w:rsidTr="00F65F06">
        <w:trPr>
          <w:trHeight w:val="701"/>
        </w:trPr>
        <w:tc>
          <w:tcPr>
            <w:tcW w:w="2400" w:type="dxa"/>
            <w:tcBorders>
              <w:bottom w:val="nil"/>
            </w:tcBorders>
            <w:vAlign w:val="center"/>
          </w:tcPr>
          <w:p w14:paraId="68487AB1" w14:textId="71984227" w:rsidR="0011013F" w:rsidRPr="00305359" w:rsidRDefault="0011013F" w:rsidP="00E23568">
            <w:pPr>
              <w:tabs>
                <w:tab w:val="right" w:pos="2748"/>
              </w:tabs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bookmarkStart w:id="2" w:name="Naam_01"/>
            <w:bookmarkEnd w:id="2"/>
          </w:p>
        </w:tc>
        <w:tc>
          <w:tcPr>
            <w:tcW w:w="2064" w:type="dxa"/>
            <w:tcBorders>
              <w:bottom w:val="nil"/>
            </w:tcBorders>
            <w:vAlign w:val="center"/>
          </w:tcPr>
          <w:p w14:paraId="3F97D0F0" w14:textId="25981302" w:rsidR="0011013F" w:rsidRPr="00305359" w:rsidRDefault="005277F6" w:rsidP="00E23568">
            <w:pPr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bookmarkStart w:id="3" w:name="Functie_01"/>
            <w:bookmarkEnd w:id="3"/>
            <w:r>
              <w:rPr>
                <w:rFonts w:asciiTheme="minorHAnsi" w:hAnsiTheme="minorHAnsi" w:cstheme="minorHAnsi"/>
                <w:bCs/>
                <w:sz w:val="20"/>
                <w:lang w:val="en-GB"/>
              </w:rPr>
              <w:t xml:space="preserve">Project Engineer </w:t>
            </w:r>
            <w:r w:rsidR="000E3475">
              <w:rPr>
                <w:rFonts w:asciiTheme="minorHAnsi" w:hAnsiTheme="minorHAnsi" w:cstheme="minorHAnsi"/>
                <w:bCs/>
                <w:sz w:val="20"/>
                <w:lang w:val="en-GB"/>
              </w:rPr>
              <w:t>ICS</w:t>
            </w:r>
          </w:p>
          <w:p w14:paraId="3E374B99" w14:textId="105461BF" w:rsidR="0011013F" w:rsidRPr="00305359" w:rsidRDefault="005277F6" w:rsidP="00E23568">
            <w:pPr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bookmarkStart w:id="4" w:name="Firma_01"/>
            <w:bookmarkEnd w:id="4"/>
            <w:r>
              <w:rPr>
                <w:rFonts w:asciiTheme="minorHAnsi" w:hAnsiTheme="minorHAnsi" w:cstheme="minorHAnsi"/>
                <w:bCs/>
                <w:sz w:val="20"/>
                <w:lang w:val="en-GB"/>
              </w:rPr>
              <w:t>Pfizer</w:t>
            </w:r>
          </w:p>
        </w:tc>
        <w:tc>
          <w:tcPr>
            <w:tcW w:w="2933" w:type="dxa"/>
            <w:tcBorders>
              <w:bottom w:val="nil"/>
            </w:tcBorders>
            <w:vAlign w:val="center"/>
          </w:tcPr>
          <w:p w14:paraId="684B1720" w14:textId="77777777" w:rsidR="0011013F" w:rsidRDefault="0011013F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0C6A3EA" w14:textId="77777777" w:rsidR="00F65F06" w:rsidRDefault="00F65F06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03D87EF6" w14:textId="77777777" w:rsidR="00F65F06" w:rsidRDefault="00F65F06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340828B6" w14:textId="77777777" w:rsidR="00F65F06" w:rsidRDefault="00F65F06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224BD656" w14:textId="77777777" w:rsidR="00F65F06" w:rsidRDefault="00F65F06" w:rsidP="00F65F06">
            <w:pPr>
              <w:ind w:right="-82"/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6A5C0033" w14:textId="380E93E0" w:rsidR="00F65F06" w:rsidRPr="00305359" w:rsidRDefault="00F65F06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668099A3" w14:textId="77777777" w:rsidR="0011013F" w:rsidRPr="00305359" w:rsidRDefault="0011013F" w:rsidP="00E23568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</w:tr>
      <w:tr w:rsidR="0011013F" w:rsidRPr="00305359" w14:paraId="28AF47DA" w14:textId="77777777" w:rsidTr="00F65F06">
        <w:trPr>
          <w:trHeight w:val="409"/>
        </w:trPr>
        <w:tc>
          <w:tcPr>
            <w:tcW w:w="24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43BAE2" w14:textId="77777777" w:rsidR="0011013F" w:rsidRPr="00305359" w:rsidRDefault="0011013F" w:rsidP="00E23568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Name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9652D51" w14:textId="77777777" w:rsidR="0011013F" w:rsidRPr="00305359" w:rsidRDefault="0011013F" w:rsidP="00E23568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Job Title</w:t>
            </w:r>
          </w:p>
        </w:tc>
        <w:tc>
          <w:tcPr>
            <w:tcW w:w="29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8865A0" w14:textId="77777777" w:rsidR="0011013F" w:rsidRPr="00305359" w:rsidRDefault="0011013F" w:rsidP="00E23568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AF85DD" w14:textId="77777777" w:rsidR="0011013F" w:rsidRPr="00305359" w:rsidRDefault="0011013F" w:rsidP="00E23568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</w:tr>
    </w:tbl>
    <w:p w14:paraId="6764447E" w14:textId="77777777" w:rsidR="0011013F" w:rsidRPr="00305359" w:rsidRDefault="0011013F" w:rsidP="001229E4">
      <w:pPr>
        <w:keepNext/>
        <w:outlineLvl w:val="0"/>
        <w:rPr>
          <w:rFonts w:asciiTheme="minorHAnsi" w:hAnsiTheme="minorHAnsi" w:cstheme="minorHAnsi"/>
          <w:bCs/>
          <w:smallCaps/>
          <w:sz w:val="20"/>
          <w:lang w:val="en-GB"/>
        </w:rPr>
      </w:pPr>
    </w:p>
    <w:p w14:paraId="0CA48EDC" w14:textId="416B19D5" w:rsidR="001229E4" w:rsidRPr="00305359" w:rsidRDefault="00D14AA8" w:rsidP="001229E4">
      <w:pPr>
        <w:keepNext/>
        <w:outlineLvl w:val="0"/>
        <w:rPr>
          <w:rFonts w:asciiTheme="minorHAnsi" w:hAnsiTheme="minorHAnsi" w:cstheme="minorHAnsi"/>
          <w:bCs/>
          <w:sz w:val="20"/>
          <w:lang w:val="en-GB"/>
        </w:rPr>
      </w:pPr>
      <w:r w:rsidRPr="00305359">
        <w:rPr>
          <w:rFonts w:asciiTheme="minorHAnsi" w:hAnsiTheme="minorHAnsi" w:cstheme="minorHAnsi"/>
          <w:bCs/>
          <w:sz w:val="20"/>
          <w:lang w:val="en-GB"/>
        </w:rPr>
        <w:t>System</w:t>
      </w:r>
      <w:r w:rsidR="00C24CAA" w:rsidRPr="00305359">
        <w:rPr>
          <w:rFonts w:asciiTheme="minorHAnsi" w:hAnsiTheme="minorHAnsi" w:cstheme="minorHAnsi"/>
          <w:bCs/>
          <w:sz w:val="20"/>
          <w:lang w:val="en-GB"/>
        </w:rPr>
        <w:t xml:space="preserve"> </w:t>
      </w:r>
      <w:r w:rsidR="001229E4" w:rsidRPr="00305359">
        <w:rPr>
          <w:rFonts w:asciiTheme="minorHAnsi" w:hAnsiTheme="minorHAnsi" w:cstheme="minorHAnsi"/>
          <w:bCs/>
          <w:sz w:val="20"/>
          <w:lang w:val="en-GB"/>
        </w:rPr>
        <w:t xml:space="preserve">SME </w:t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Pr="00305359">
        <w:rPr>
          <w:rFonts w:asciiTheme="minorHAnsi" w:hAnsiTheme="minorHAnsi" w:cstheme="minorHAnsi"/>
          <w:bCs/>
          <w:sz w:val="20"/>
          <w:lang w:val="en-GB"/>
        </w:rPr>
        <w:t xml:space="preserve">    </w:t>
      </w:r>
      <w:r w:rsidR="001229E4" w:rsidRPr="00305359">
        <w:rPr>
          <w:rFonts w:asciiTheme="minorHAnsi" w:hAnsiTheme="minorHAnsi" w:cstheme="minorHAnsi"/>
          <w:bCs/>
          <w:sz w:val="20"/>
          <w:lang w:val="en-GB"/>
        </w:rPr>
        <w:t xml:space="preserve">PRE APPROVAL         </w:t>
      </w:r>
      <w:r w:rsidR="00305359" w:rsidRPr="00305359">
        <w:rPr>
          <w:rFonts w:asciiTheme="minorHAnsi" w:hAnsiTheme="minorHAnsi" w:cstheme="minorHAnsi"/>
          <w:bCs/>
          <w:sz w:val="20"/>
          <w:lang w:val="en-GB"/>
        </w:rPr>
        <w:tab/>
      </w:r>
      <w:r w:rsidR="001229E4" w:rsidRPr="00305359">
        <w:rPr>
          <w:rFonts w:asciiTheme="minorHAnsi" w:hAnsiTheme="minorHAnsi" w:cstheme="minorHAnsi"/>
          <w:bCs/>
          <w:sz w:val="20"/>
          <w:lang w:val="en-GB"/>
        </w:rPr>
        <w:t xml:space="preserve"> POST APPROVAL</w:t>
      </w:r>
    </w:p>
    <w:tbl>
      <w:tblPr>
        <w:tblW w:w="10232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2064"/>
        <w:gridCol w:w="2933"/>
        <w:gridCol w:w="2835"/>
      </w:tblGrid>
      <w:tr w:rsidR="001229E4" w:rsidRPr="00305359" w14:paraId="17EF7EFD" w14:textId="77777777" w:rsidTr="00F65F06">
        <w:trPr>
          <w:trHeight w:val="701"/>
        </w:trPr>
        <w:tc>
          <w:tcPr>
            <w:tcW w:w="2400" w:type="dxa"/>
            <w:tcBorders>
              <w:bottom w:val="nil"/>
            </w:tcBorders>
            <w:vAlign w:val="center"/>
          </w:tcPr>
          <w:p w14:paraId="200955C8" w14:textId="02BB96E3" w:rsidR="001229E4" w:rsidRPr="00305359" w:rsidRDefault="001229E4" w:rsidP="007A508F">
            <w:pPr>
              <w:tabs>
                <w:tab w:val="right" w:pos="2748"/>
              </w:tabs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bookmarkStart w:id="5" w:name="Naam_02"/>
            <w:bookmarkEnd w:id="5"/>
          </w:p>
        </w:tc>
        <w:tc>
          <w:tcPr>
            <w:tcW w:w="2064" w:type="dxa"/>
            <w:tcBorders>
              <w:bottom w:val="nil"/>
            </w:tcBorders>
            <w:vAlign w:val="center"/>
          </w:tcPr>
          <w:p w14:paraId="212C948D" w14:textId="35861A8B" w:rsidR="001229E4" w:rsidRPr="00305359" w:rsidRDefault="005277F6" w:rsidP="007A508F">
            <w:pPr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bookmarkStart w:id="6" w:name="Functie_02"/>
            <w:bookmarkEnd w:id="6"/>
            <w:r>
              <w:rPr>
                <w:rFonts w:asciiTheme="minorHAnsi" w:hAnsiTheme="minorHAnsi" w:cstheme="minorHAnsi"/>
                <w:bCs/>
                <w:sz w:val="20"/>
                <w:lang w:val="en-GB"/>
              </w:rPr>
              <w:t xml:space="preserve">Project Lead </w:t>
            </w:r>
            <w:r w:rsidR="000E3475">
              <w:rPr>
                <w:rFonts w:asciiTheme="minorHAnsi" w:hAnsiTheme="minorHAnsi" w:cstheme="minorHAnsi"/>
                <w:bCs/>
                <w:sz w:val="20"/>
                <w:lang w:val="en-GB"/>
              </w:rPr>
              <w:t>ICS</w:t>
            </w:r>
          </w:p>
          <w:p w14:paraId="464BB638" w14:textId="36D850C9" w:rsidR="00C24CAA" w:rsidRPr="00305359" w:rsidRDefault="005277F6" w:rsidP="007A508F">
            <w:pPr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0"/>
                <w:lang w:val="en-GB"/>
              </w:rPr>
              <w:t>Pfizer</w:t>
            </w:r>
          </w:p>
        </w:tc>
        <w:tc>
          <w:tcPr>
            <w:tcW w:w="2933" w:type="dxa"/>
            <w:tcBorders>
              <w:bottom w:val="nil"/>
            </w:tcBorders>
            <w:vAlign w:val="center"/>
          </w:tcPr>
          <w:p w14:paraId="58B8F50B" w14:textId="77777777" w:rsidR="001229E4" w:rsidRDefault="001229E4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8BD53E6" w14:textId="77777777" w:rsidR="00F65F06" w:rsidRDefault="00F65F06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1C0F881D" w14:textId="77777777" w:rsidR="00F65F06" w:rsidRDefault="00F65F06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732CBFE4" w14:textId="77777777" w:rsidR="00F65F06" w:rsidRDefault="00F65F06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73F6D7CE" w14:textId="77777777" w:rsidR="00F65F06" w:rsidRDefault="00F65F06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  <w:p w14:paraId="619A69BE" w14:textId="16CA8FAF" w:rsidR="00F65F06" w:rsidRPr="00305359" w:rsidRDefault="00F65F06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BD79156" w14:textId="77777777" w:rsidR="001229E4" w:rsidRPr="00305359" w:rsidRDefault="001229E4" w:rsidP="001229E4">
            <w:pPr>
              <w:rPr>
                <w:rFonts w:asciiTheme="minorHAnsi" w:hAnsiTheme="minorHAnsi" w:cstheme="minorHAnsi"/>
                <w:bCs/>
                <w:smallCaps/>
                <w:sz w:val="20"/>
                <w:lang w:val="en-GB"/>
              </w:rPr>
            </w:pPr>
          </w:p>
        </w:tc>
      </w:tr>
      <w:tr w:rsidR="001229E4" w:rsidRPr="00305359" w14:paraId="3BE33015" w14:textId="77777777" w:rsidTr="00F65F06">
        <w:trPr>
          <w:trHeight w:val="409"/>
        </w:trPr>
        <w:tc>
          <w:tcPr>
            <w:tcW w:w="24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9E7755E" w14:textId="77777777" w:rsidR="001229E4" w:rsidRPr="00305359" w:rsidRDefault="001229E4" w:rsidP="001229E4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Name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8E7F9A" w14:textId="77777777" w:rsidR="001229E4" w:rsidRPr="00305359" w:rsidRDefault="001229E4" w:rsidP="001229E4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Job Title</w:t>
            </w:r>
          </w:p>
        </w:tc>
        <w:tc>
          <w:tcPr>
            <w:tcW w:w="29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8C1F25D" w14:textId="77777777" w:rsidR="001229E4" w:rsidRPr="00305359" w:rsidRDefault="001229E4" w:rsidP="001229E4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7BB534" w14:textId="77777777" w:rsidR="001229E4" w:rsidRPr="00305359" w:rsidRDefault="001229E4" w:rsidP="001229E4">
            <w:pPr>
              <w:tabs>
                <w:tab w:val="left" w:pos="-720"/>
                <w:tab w:val="left" w:pos="1080"/>
              </w:tabs>
              <w:suppressAutoHyphens/>
              <w:spacing w:before="40" w:after="60"/>
              <w:ind w:left="330"/>
              <w:rPr>
                <w:rFonts w:asciiTheme="minorHAnsi" w:hAnsiTheme="minorHAnsi" w:cstheme="minorHAnsi"/>
                <w:bCs/>
                <w:sz w:val="20"/>
                <w:lang w:val="en-GB"/>
              </w:rPr>
            </w:pPr>
            <w:r w:rsidRPr="00305359">
              <w:rPr>
                <w:rFonts w:asciiTheme="minorHAnsi" w:hAnsiTheme="minorHAnsi" w:cstheme="minorHAnsi"/>
                <w:bCs/>
                <w:sz w:val="20"/>
                <w:lang w:val="en-GB"/>
              </w:rPr>
              <w:t>Signature &amp; Date</w:t>
            </w:r>
          </w:p>
        </w:tc>
      </w:tr>
    </w:tbl>
    <w:p w14:paraId="15B86535" w14:textId="77777777" w:rsidR="001229E4" w:rsidRDefault="001229E4" w:rsidP="006A0DC4">
      <w:pPr>
        <w:rPr>
          <w:lang w:val="en-GB"/>
        </w:rPr>
      </w:pPr>
    </w:p>
    <w:p w14:paraId="54D783F2" w14:textId="77777777" w:rsidR="00305359" w:rsidRPr="00BB3C29" w:rsidRDefault="00305359" w:rsidP="00305359">
      <w:pPr>
        <w:rPr>
          <w:b/>
          <w:iCs/>
          <w:color w:val="999999"/>
          <w:lang w:val="en-IE"/>
        </w:rPr>
      </w:pPr>
      <w:r w:rsidRPr="00BB3C29">
        <w:rPr>
          <w:b/>
          <w:iCs/>
          <w:color w:val="999999"/>
          <w:lang w:val="en-IE"/>
        </w:rPr>
        <w:t>Significance of approvals:</w:t>
      </w:r>
    </w:p>
    <w:p w14:paraId="6AEDC3A9" w14:textId="77777777" w:rsidR="00305359" w:rsidRPr="00BB3C29" w:rsidRDefault="00305359" w:rsidP="00305359">
      <w:pPr>
        <w:rPr>
          <w:i/>
          <w:iCs/>
          <w:color w:val="999999"/>
          <w:sz w:val="16"/>
          <w:szCs w:val="16"/>
          <w:lang w:val="en-IE"/>
        </w:rPr>
      </w:pPr>
      <w:r w:rsidRPr="00BB3C29">
        <w:rPr>
          <w:i/>
          <w:iCs/>
          <w:color w:val="999999"/>
          <w:sz w:val="16"/>
          <w:szCs w:val="16"/>
          <w:lang w:val="en-IE"/>
        </w:rPr>
        <w:t>The signature of the Author/Executer indicates that all acceptance criteria and verification strategies together with the acceptable documentation has been included (</w:t>
      </w:r>
      <w:proofErr w:type="spellStart"/>
      <w:r w:rsidRPr="00BB3C29">
        <w:rPr>
          <w:i/>
          <w:iCs/>
          <w:color w:val="999999"/>
          <w:sz w:val="16"/>
          <w:szCs w:val="16"/>
          <w:lang w:val="en-IE"/>
        </w:rPr>
        <w:t>pré</w:t>
      </w:r>
      <w:proofErr w:type="spellEnd"/>
      <w:r w:rsidRPr="00BB3C29">
        <w:rPr>
          <w:i/>
          <w:iCs/>
          <w:color w:val="999999"/>
          <w:sz w:val="16"/>
          <w:szCs w:val="16"/>
          <w:lang w:val="en-IE"/>
        </w:rPr>
        <w:t>-approval), that all tests have been completed and appropriately documented (post approval).</w:t>
      </w:r>
    </w:p>
    <w:p w14:paraId="3E78280D" w14:textId="77263E5E" w:rsidR="00305359" w:rsidRDefault="00305359" w:rsidP="00305359">
      <w:pPr>
        <w:rPr>
          <w:i/>
          <w:iCs/>
          <w:color w:val="999999"/>
          <w:sz w:val="16"/>
          <w:szCs w:val="16"/>
          <w:lang w:val="en-IE"/>
        </w:rPr>
      </w:pPr>
      <w:r w:rsidRPr="00BB3C29">
        <w:rPr>
          <w:i/>
          <w:iCs/>
          <w:color w:val="999999"/>
          <w:sz w:val="16"/>
          <w:szCs w:val="16"/>
          <w:lang w:val="en-IE"/>
        </w:rPr>
        <w:t>The signature of the SME of the manufacturing system indicates that all acceptance criteria and verification strategies together with the acceptable documentation has been included (</w:t>
      </w:r>
      <w:proofErr w:type="spellStart"/>
      <w:r w:rsidRPr="00BB3C29">
        <w:rPr>
          <w:i/>
          <w:iCs/>
          <w:color w:val="999999"/>
          <w:sz w:val="16"/>
          <w:szCs w:val="16"/>
          <w:lang w:val="en-IE"/>
        </w:rPr>
        <w:t>pré</w:t>
      </w:r>
      <w:proofErr w:type="spellEnd"/>
      <w:r w:rsidRPr="00BB3C29">
        <w:rPr>
          <w:i/>
          <w:iCs/>
          <w:color w:val="999999"/>
          <w:sz w:val="16"/>
          <w:szCs w:val="16"/>
          <w:lang w:val="en-IE"/>
        </w:rPr>
        <w:t>-approval), and that all tests are completed, appropriately documented, that the test results meet the requirements and that the system is fit for intended use (post-approval).</w:t>
      </w:r>
    </w:p>
    <w:p w14:paraId="11339AC8" w14:textId="77777777" w:rsidR="00305359" w:rsidRDefault="00305359">
      <w:pPr>
        <w:rPr>
          <w:i/>
          <w:iCs/>
          <w:color w:val="999999"/>
          <w:sz w:val="16"/>
          <w:szCs w:val="16"/>
          <w:lang w:val="en-IE"/>
        </w:rPr>
      </w:pPr>
      <w:r>
        <w:rPr>
          <w:i/>
          <w:iCs/>
          <w:color w:val="999999"/>
          <w:sz w:val="16"/>
          <w:szCs w:val="16"/>
          <w:lang w:val="en-IE"/>
        </w:rPr>
        <w:br w:type="page"/>
      </w:r>
    </w:p>
    <w:p w14:paraId="1A09704F" w14:textId="77777777" w:rsidR="00305359" w:rsidRDefault="00305359" w:rsidP="00305359">
      <w:pPr>
        <w:rPr>
          <w:i/>
          <w:iCs/>
          <w:color w:val="999999"/>
          <w:sz w:val="16"/>
          <w:szCs w:val="16"/>
          <w:lang w:val="en-IE"/>
        </w:rPr>
      </w:pPr>
    </w:p>
    <w:p w14:paraId="67CD78EA" w14:textId="77777777" w:rsidR="00D0133F" w:rsidRPr="00433CCD" w:rsidRDefault="00D55BA4" w:rsidP="00433CCD">
      <w:pPr>
        <w:pStyle w:val="ListParagraph"/>
      </w:pPr>
      <w:r w:rsidRPr="00433CCD">
        <w:t>Scope:</w:t>
      </w:r>
    </w:p>
    <w:p w14:paraId="50A495E1" w14:textId="77777777" w:rsidR="00E24AF0" w:rsidRDefault="00E24AF0" w:rsidP="00E24AF0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24AF0" w:rsidRPr="00305359" w14:paraId="3A2FE557" w14:textId="77777777" w:rsidTr="00C040F4">
        <w:tc>
          <w:tcPr>
            <w:tcW w:w="9494" w:type="dxa"/>
          </w:tcPr>
          <w:p w14:paraId="625D8E7B" w14:textId="36A00289" w:rsidR="00C24CAA" w:rsidRPr="00A423CC" w:rsidRDefault="00A423CC" w:rsidP="00A423CC">
            <w:pPr>
              <w:jc w:val="both"/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</w:pPr>
            <w:bookmarkStart w:id="7" w:name="Scope"/>
            <w:bookmarkEnd w:id="7"/>
            <w:r w:rsidRPr="00A423CC"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Adding tags to the O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PC-UA server of equipment </w:t>
            </w:r>
            <w:r w:rsidRPr="00A423CC"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>&lt;EQUIPMENT_NAME&gt;</w:t>
            </w:r>
            <w:r>
              <w:rPr>
                <w:rFonts w:ascii="Calibri Light" w:hAnsi="Calibri Light" w:cs="Calibri Light"/>
                <w:i/>
                <w:iCs/>
                <w:sz w:val="22"/>
                <w:szCs w:val="22"/>
                <w:lang w:val="en-GB"/>
              </w:rPr>
              <w:t xml:space="preserve"> in a structure that is compatible with the Meteor application</w:t>
            </w:r>
          </w:p>
        </w:tc>
      </w:tr>
    </w:tbl>
    <w:p w14:paraId="796995B3" w14:textId="77777777" w:rsidR="007C443F" w:rsidRPr="006E747E" w:rsidRDefault="007C443F" w:rsidP="00E24AF0">
      <w:pPr>
        <w:keepNext/>
        <w:outlineLvl w:val="0"/>
        <w:rPr>
          <w:b/>
          <w:smallCaps/>
          <w:sz w:val="32"/>
          <w:szCs w:val="32"/>
          <w:u w:val="single"/>
          <w:lang w:val="en-GB"/>
        </w:rPr>
      </w:pPr>
    </w:p>
    <w:p w14:paraId="3B87C6AB" w14:textId="0C321C05" w:rsidR="00D55BA4" w:rsidRPr="00305359" w:rsidRDefault="00D55BA4" w:rsidP="00433CCD">
      <w:pPr>
        <w:pStyle w:val="ListParagraph"/>
      </w:pPr>
      <w:r w:rsidRPr="00305359">
        <w:t>Tests:</w:t>
      </w:r>
    </w:p>
    <w:p w14:paraId="62DD72AC" w14:textId="77777777" w:rsidR="00E24AF0" w:rsidRDefault="00E24AF0" w:rsidP="006A0DC4">
      <w:pPr>
        <w:rPr>
          <w:lang w:val="nl-BE"/>
        </w:rPr>
      </w:pP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3120"/>
        <w:gridCol w:w="3020"/>
        <w:gridCol w:w="400"/>
        <w:gridCol w:w="820"/>
        <w:gridCol w:w="340"/>
        <w:gridCol w:w="706"/>
      </w:tblGrid>
      <w:tr w:rsidR="00E144CB" w14:paraId="7D488C1B" w14:textId="77777777" w:rsidTr="00E144CB">
        <w:trPr>
          <w:trHeight w:val="25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558267" w14:textId="7F434DBA" w:rsidR="00E144CB" w:rsidRDefault="00E144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bookmarkStart w:id="8" w:name="Test"/>
            <w:bookmarkEnd w:id="8"/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 xml:space="preserve">Version 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785242" w14:textId="38537224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Test script name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F8613A" w14:textId="7A7C84C3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847747" w14:textId="77777777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Run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E0D241" w14:textId="3BD4A064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Date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EF044C" w14:textId="77777777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P/F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8494AD" w14:textId="711EB45C" w:rsidR="00E144CB" w:rsidRDefault="00E144CB">
            <w:pPr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</w:rPr>
              <w:t>Remark.</w:t>
            </w:r>
          </w:p>
        </w:tc>
      </w:tr>
      <w:tr w:rsidR="00E144CB" w14:paraId="7918D075" w14:textId="77777777" w:rsidTr="00E144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F126" w14:textId="77777777" w:rsidR="00E144CB" w:rsidRDefault="00E144C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73D0F" w14:textId="58DFD0DE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44C3" w14:textId="77777777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Metingen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E15D" w14:textId="77777777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ADBC" w14:textId="77777777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65D" w14:textId="77777777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2B4C" w14:textId="77777777" w:rsidR="00E144CB" w:rsidRDefault="00E144CB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</w:tbl>
    <w:p w14:paraId="6485278B" w14:textId="77777777" w:rsidR="008A73CE" w:rsidRDefault="008A73CE" w:rsidP="0011438F">
      <w:pPr>
        <w:tabs>
          <w:tab w:val="left" w:pos="3969"/>
        </w:tabs>
        <w:ind w:left="-567"/>
        <w:rPr>
          <w:lang w:val="nl-BE"/>
        </w:rPr>
      </w:pPr>
    </w:p>
    <w:p w14:paraId="634AF163" w14:textId="225B5C78" w:rsidR="006F42A2" w:rsidRDefault="006F42A2" w:rsidP="00FA1413">
      <w:pPr>
        <w:tabs>
          <w:tab w:val="left" w:pos="3969"/>
        </w:tabs>
        <w:rPr>
          <w:lang w:val="nl-BE"/>
        </w:rPr>
      </w:pPr>
    </w:p>
    <w:p w14:paraId="40CD5167" w14:textId="7099663E" w:rsidR="00BE63B9" w:rsidRPr="00BE63B9" w:rsidRDefault="00BE63B9" w:rsidP="00433CCD">
      <w:pPr>
        <w:pStyle w:val="ListParagraph"/>
      </w:pPr>
      <w:r>
        <w:t>List of additional attachments</w:t>
      </w:r>
    </w:p>
    <w:p w14:paraId="25F73226" w14:textId="174BAB62" w:rsidR="00BE63B9" w:rsidRDefault="00BE63B9" w:rsidP="00FA1413">
      <w:pPr>
        <w:tabs>
          <w:tab w:val="left" w:pos="3969"/>
        </w:tabs>
        <w:rPr>
          <w:lang w:val="nl-BE"/>
        </w:rPr>
      </w:pPr>
    </w:p>
    <w:p w14:paraId="4CFA7E55" w14:textId="77777777" w:rsidR="00BE63B9" w:rsidRDefault="00BE63B9" w:rsidP="00FA1413">
      <w:pPr>
        <w:tabs>
          <w:tab w:val="left" w:pos="3969"/>
        </w:tabs>
        <w:rPr>
          <w:lang w:val="nl-BE"/>
        </w:rPr>
      </w:pPr>
    </w:p>
    <w:tbl>
      <w:tblPr>
        <w:tblW w:w="9234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9"/>
        <w:gridCol w:w="7655"/>
      </w:tblGrid>
      <w:tr w:rsidR="006F42A2" w:rsidRPr="00BE63B9" w14:paraId="17F03698" w14:textId="77777777" w:rsidTr="00305359">
        <w:trPr>
          <w:cantSplit/>
          <w:trHeight w:val="331"/>
          <w:tblHeader/>
        </w:trPr>
        <w:tc>
          <w:tcPr>
            <w:tcW w:w="1579" w:type="dxa"/>
            <w:shd w:val="clear" w:color="auto" w:fill="D9D9D9"/>
            <w:vAlign w:val="center"/>
          </w:tcPr>
          <w:p w14:paraId="0D013B5F" w14:textId="7B516339" w:rsidR="006F42A2" w:rsidRPr="00E30D6F" w:rsidRDefault="00BE63B9" w:rsidP="002B4943">
            <w:pPr>
              <w:pStyle w:val="TOC1"/>
              <w:ind w:left="0" w:firstLine="0"/>
              <w:jc w:val="left"/>
            </w:pPr>
            <w:r>
              <w:t xml:space="preserve">Attachment </w:t>
            </w:r>
            <w:r w:rsidR="006F42A2">
              <w:t>Nr</w:t>
            </w:r>
          </w:p>
        </w:tc>
        <w:tc>
          <w:tcPr>
            <w:tcW w:w="7655" w:type="dxa"/>
            <w:shd w:val="clear" w:color="auto" w:fill="D9D9D9"/>
            <w:vAlign w:val="center"/>
          </w:tcPr>
          <w:p w14:paraId="034F655C" w14:textId="296E4A89" w:rsidR="006F42A2" w:rsidRPr="003212EF" w:rsidRDefault="00BE63B9" w:rsidP="003212EF">
            <w:pPr>
              <w:pStyle w:val="Normalcel"/>
              <w:keepNext/>
              <w:rPr>
                <w:lang w:val="fr-FR"/>
              </w:rPr>
            </w:pPr>
            <w:r w:rsidRPr="00BE63B9">
              <w:rPr>
                <w:lang w:val="fr-FR"/>
              </w:rPr>
              <w:t xml:space="preserve">Document </w:t>
            </w:r>
            <w:proofErr w:type="spellStart"/>
            <w:r w:rsidRPr="00BE63B9">
              <w:rPr>
                <w:lang w:val="fr-FR"/>
              </w:rPr>
              <w:t>title</w:t>
            </w:r>
            <w:proofErr w:type="spellEnd"/>
            <w:r w:rsidRPr="00BE63B9">
              <w:rPr>
                <w:lang w:val="fr-FR"/>
              </w:rPr>
              <w:t>/description/</w:t>
            </w:r>
            <w:proofErr w:type="spellStart"/>
            <w:r w:rsidRPr="00BE63B9">
              <w:rPr>
                <w:lang w:val="fr-FR"/>
              </w:rPr>
              <w:t>purpose</w:t>
            </w:r>
            <w:proofErr w:type="spellEnd"/>
          </w:p>
        </w:tc>
      </w:tr>
      <w:tr w:rsidR="006F42A2" w:rsidRPr="003212EF" w14:paraId="1052A0EA" w14:textId="77777777" w:rsidTr="00305359">
        <w:trPr>
          <w:cantSplit/>
          <w:trHeight w:val="288"/>
        </w:trPr>
        <w:tc>
          <w:tcPr>
            <w:tcW w:w="1579" w:type="dxa"/>
            <w:vAlign w:val="center"/>
          </w:tcPr>
          <w:p w14:paraId="756B1339" w14:textId="77777777" w:rsidR="006F42A2" w:rsidRPr="003212EF" w:rsidRDefault="006F42A2" w:rsidP="002B4943">
            <w:pPr>
              <w:pStyle w:val="TOC1"/>
              <w:rPr>
                <w:lang w:val="nl-BE"/>
              </w:rPr>
            </w:pPr>
            <w:r w:rsidRPr="003212EF">
              <w:rPr>
                <w:lang w:val="nl-BE"/>
              </w:rPr>
              <w:t>Att.</w:t>
            </w:r>
          </w:p>
        </w:tc>
        <w:tc>
          <w:tcPr>
            <w:tcW w:w="7655" w:type="dxa"/>
            <w:vAlign w:val="center"/>
          </w:tcPr>
          <w:p w14:paraId="27CD76C8" w14:textId="77777777" w:rsidR="006F42A2" w:rsidRPr="003212EF" w:rsidRDefault="006F42A2" w:rsidP="002B4943">
            <w:pPr>
              <w:pStyle w:val="Normalcel"/>
              <w:keepNext/>
              <w:rPr>
                <w:color w:val="D9D9D9"/>
                <w:lang w:val="nl-BE"/>
              </w:rPr>
            </w:pPr>
            <w:r w:rsidRPr="003212EF">
              <w:rPr>
                <w:lang w:val="nl-BE"/>
              </w:rPr>
              <w:t>See “TESTS”</w:t>
            </w:r>
          </w:p>
        </w:tc>
      </w:tr>
    </w:tbl>
    <w:p w14:paraId="4CF3E4B5" w14:textId="625E95DA" w:rsidR="007C443F" w:rsidRDefault="007C443F" w:rsidP="00FA1413">
      <w:pPr>
        <w:tabs>
          <w:tab w:val="left" w:pos="3969"/>
        </w:tabs>
        <w:rPr>
          <w:lang w:val="nl-BE"/>
        </w:rPr>
      </w:pPr>
    </w:p>
    <w:p w14:paraId="61A7AC7A" w14:textId="77777777" w:rsidR="007C443F" w:rsidRDefault="007C443F">
      <w:pPr>
        <w:rPr>
          <w:lang w:val="nl-BE"/>
        </w:rPr>
      </w:pPr>
      <w:r>
        <w:rPr>
          <w:lang w:val="nl-BE"/>
        </w:rPr>
        <w:br w:type="page"/>
      </w:r>
    </w:p>
    <w:p w14:paraId="23BB84EB" w14:textId="1982BFE8" w:rsidR="00BE63B9" w:rsidRPr="00BE63B9" w:rsidRDefault="00BE63B9" w:rsidP="00433CCD">
      <w:pPr>
        <w:pStyle w:val="ListParagraph"/>
      </w:pPr>
      <w:r>
        <w:lastRenderedPageBreak/>
        <w:t>List of</w:t>
      </w:r>
      <w:r w:rsidR="00951108">
        <w:t xml:space="preserve"> Remarks</w:t>
      </w:r>
    </w:p>
    <w:p w14:paraId="511D0BE8" w14:textId="64E50922" w:rsidR="006F42A2" w:rsidRDefault="006F42A2" w:rsidP="00FA1413">
      <w:pPr>
        <w:tabs>
          <w:tab w:val="left" w:pos="3969"/>
        </w:tabs>
        <w:rPr>
          <w:lang w:val="nl-BE"/>
        </w:rPr>
      </w:pPr>
    </w:p>
    <w:tbl>
      <w:tblPr>
        <w:tblW w:w="9497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8221"/>
      </w:tblGrid>
      <w:tr w:rsidR="009120EC" w:rsidRPr="00305359" w14:paraId="0059BBE9" w14:textId="77777777" w:rsidTr="00305359">
        <w:trPr>
          <w:cantSplit/>
          <w:trHeight w:val="357"/>
          <w:tblHeader/>
        </w:trPr>
        <w:tc>
          <w:tcPr>
            <w:tcW w:w="9497" w:type="dxa"/>
            <w:gridSpan w:val="2"/>
            <w:shd w:val="clear" w:color="auto" w:fill="D9D9D9"/>
            <w:vAlign w:val="center"/>
          </w:tcPr>
          <w:p w14:paraId="4399DA55" w14:textId="200C7127" w:rsidR="009120EC" w:rsidRPr="00305359" w:rsidRDefault="00E80C99" w:rsidP="00C42D33">
            <w:pPr>
              <w:pStyle w:val="Normalcel"/>
              <w:keepNext/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</w:pPr>
            <w:r w:rsidRPr="00305359">
              <w:rPr>
                <w:rFonts w:asciiTheme="minorHAnsi" w:hAnsiTheme="minorHAnsi" w:cs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05359">
              <w:rPr>
                <w:rFonts w:asciiTheme="minorHAnsi" w:hAnsiTheme="minorHAnsi" w:cstheme="minorHAnsi"/>
                <w:szCs w:val="24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Cs w:val="24"/>
              </w:rPr>
            </w:r>
            <w:r w:rsidR="00000000">
              <w:rPr>
                <w:rFonts w:asciiTheme="minorHAnsi" w:hAnsiTheme="minorHAnsi" w:cstheme="minorHAnsi"/>
                <w:szCs w:val="24"/>
              </w:rPr>
              <w:fldChar w:fldCharType="separate"/>
            </w:r>
            <w:r w:rsidRPr="00305359">
              <w:rPr>
                <w:rFonts w:asciiTheme="minorHAnsi" w:hAnsiTheme="minorHAnsi" w:cstheme="minorHAnsi"/>
                <w:szCs w:val="24"/>
              </w:rPr>
              <w:fldChar w:fldCharType="end"/>
            </w:r>
            <w:r w:rsidRPr="00305359">
              <w:rPr>
                <w:rFonts w:asciiTheme="minorHAnsi" w:hAnsiTheme="minorHAnsi" w:cstheme="minorHAnsi"/>
                <w:szCs w:val="24"/>
              </w:rPr>
              <w:t xml:space="preserve"> Section not applicable</w:t>
            </w:r>
          </w:p>
        </w:tc>
      </w:tr>
      <w:tr w:rsidR="00305359" w:rsidRPr="00433CCD" w14:paraId="586C62E3" w14:textId="77777777" w:rsidTr="00305359">
        <w:trPr>
          <w:cantSplit/>
          <w:trHeight w:val="331"/>
          <w:tblHeader/>
        </w:trPr>
        <w:tc>
          <w:tcPr>
            <w:tcW w:w="1276" w:type="dxa"/>
            <w:shd w:val="clear" w:color="auto" w:fill="D9D9D9"/>
            <w:vAlign w:val="center"/>
          </w:tcPr>
          <w:p w14:paraId="0D8A82A2" w14:textId="1C9B3FD5" w:rsidR="00305359" w:rsidRPr="00433CCD" w:rsidRDefault="00305359" w:rsidP="00305359">
            <w:pPr>
              <w:pStyle w:val="TOC1"/>
              <w:ind w:left="0" w:firstLine="0"/>
              <w:jc w:val="left"/>
              <w:rPr>
                <w:rFonts w:ascii="Calibri Light" w:hAnsi="Calibri Light" w:cs="Calibri Light"/>
              </w:rPr>
            </w:pPr>
            <w:r w:rsidRPr="00433CCD">
              <w:rPr>
                <w:rFonts w:ascii="Calibri Light" w:hAnsi="Calibri Light" w:cs="Calibri Light"/>
                <w:b/>
                <w:lang w:val="en-IE"/>
              </w:rPr>
              <w:t>Remark No.</w:t>
            </w:r>
          </w:p>
        </w:tc>
        <w:tc>
          <w:tcPr>
            <w:tcW w:w="8221" w:type="dxa"/>
            <w:shd w:val="clear" w:color="auto" w:fill="D9D9D9"/>
            <w:vAlign w:val="center"/>
          </w:tcPr>
          <w:p w14:paraId="15C2420B" w14:textId="3154FCAB" w:rsidR="00305359" w:rsidRPr="00433CCD" w:rsidRDefault="00305359" w:rsidP="00305359">
            <w:pPr>
              <w:pStyle w:val="Normalcel"/>
              <w:keepNext/>
              <w:rPr>
                <w:rFonts w:ascii="Calibri Light" w:hAnsi="Calibri Light" w:cs="Calibri Light"/>
                <w:lang w:val="en-US"/>
              </w:rPr>
            </w:pPr>
            <w:r w:rsidRPr="00433CCD">
              <w:rPr>
                <w:rFonts w:ascii="Calibri Light" w:hAnsi="Calibri Light" w:cs="Calibri Light"/>
                <w:b/>
                <w:lang w:val="en-IE"/>
              </w:rPr>
              <w:t>Description of Deviations, Discrepancies, Remarks, etc.</w:t>
            </w:r>
          </w:p>
        </w:tc>
      </w:tr>
      <w:tr w:rsidR="009120EC" w:rsidRPr="00433CCD" w14:paraId="30D292A7" w14:textId="77777777" w:rsidTr="00305359">
        <w:trPr>
          <w:cantSplit/>
          <w:trHeight w:val="288"/>
        </w:trPr>
        <w:tc>
          <w:tcPr>
            <w:tcW w:w="1276" w:type="dxa"/>
            <w:vAlign w:val="center"/>
          </w:tcPr>
          <w:p w14:paraId="511A8805" w14:textId="77777777" w:rsidR="009120EC" w:rsidRPr="00433CCD" w:rsidRDefault="009120EC" w:rsidP="00610AB7">
            <w:pPr>
              <w:pStyle w:val="TOC1"/>
              <w:rPr>
                <w:rFonts w:ascii="Calibri Light" w:hAnsi="Calibri Light" w:cs="Calibri Light"/>
              </w:rPr>
            </w:pPr>
          </w:p>
        </w:tc>
        <w:tc>
          <w:tcPr>
            <w:tcW w:w="8221" w:type="dxa"/>
            <w:vAlign w:val="center"/>
          </w:tcPr>
          <w:p w14:paraId="01E106E8" w14:textId="77777777" w:rsidR="009120EC" w:rsidRPr="00433CCD" w:rsidRDefault="009120EC" w:rsidP="00610AB7">
            <w:pPr>
              <w:pStyle w:val="Normalcel"/>
              <w:keepNext/>
              <w:rPr>
                <w:rFonts w:ascii="Calibri Light" w:hAnsi="Calibri Light" w:cs="Calibri Light"/>
                <w:color w:val="D9D9D9"/>
                <w:lang w:val="en-US"/>
              </w:rPr>
            </w:pPr>
          </w:p>
        </w:tc>
      </w:tr>
      <w:tr w:rsidR="009120EC" w:rsidRPr="00433CCD" w14:paraId="4D1E9CFB" w14:textId="77777777" w:rsidTr="00305359">
        <w:trPr>
          <w:cantSplit/>
          <w:trHeight w:val="288"/>
        </w:trPr>
        <w:tc>
          <w:tcPr>
            <w:tcW w:w="1276" w:type="dxa"/>
            <w:vAlign w:val="center"/>
          </w:tcPr>
          <w:p w14:paraId="1950D622" w14:textId="77777777" w:rsidR="009120EC" w:rsidRPr="00433CCD" w:rsidRDefault="009120EC" w:rsidP="00610AB7">
            <w:pPr>
              <w:pStyle w:val="TOC1"/>
              <w:rPr>
                <w:rFonts w:ascii="Calibri Light" w:hAnsi="Calibri Light" w:cs="Calibri Light"/>
              </w:rPr>
            </w:pPr>
          </w:p>
        </w:tc>
        <w:tc>
          <w:tcPr>
            <w:tcW w:w="8221" w:type="dxa"/>
            <w:vAlign w:val="center"/>
          </w:tcPr>
          <w:p w14:paraId="4D338914" w14:textId="77777777" w:rsidR="009120EC" w:rsidRPr="00433CCD" w:rsidRDefault="009120EC" w:rsidP="00610AB7">
            <w:pPr>
              <w:pStyle w:val="Normalcel"/>
              <w:keepNext/>
              <w:rPr>
                <w:rFonts w:ascii="Calibri Light" w:hAnsi="Calibri Light" w:cs="Calibri Light"/>
                <w:color w:val="D9D9D9"/>
                <w:lang w:val="en-US"/>
              </w:rPr>
            </w:pPr>
          </w:p>
        </w:tc>
      </w:tr>
    </w:tbl>
    <w:p w14:paraId="23CB81FC" w14:textId="0037A891" w:rsidR="009B75DE" w:rsidRPr="00305359" w:rsidRDefault="009B75DE" w:rsidP="00726B03">
      <w:pPr>
        <w:ind w:right="-4"/>
        <w:outlineLvl w:val="0"/>
      </w:pPr>
    </w:p>
    <w:p w14:paraId="14B87541" w14:textId="77777777" w:rsidR="00305359" w:rsidRPr="00305359" w:rsidRDefault="00305359" w:rsidP="00433CCD">
      <w:pPr>
        <w:pStyle w:val="ListParagraph"/>
      </w:pPr>
      <w:r w:rsidRPr="00305359">
        <w:t>List of References</w:t>
      </w:r>
    </w:p>
    <w:tbl>
      <w:tblPr>
        <w:tblW w:w="9527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90"/>
        <w:gridCol w:w="7637"/>
      </w:tblGrid>
      <w:tr w:rsidR="00305359" w:rsidRPr="00305359" w14:paraId="6ED8608C" w14:textId="77777777" w:rsidTr="00305359">
        <w:trPr>
          <w:cantSplit/>
          <w:trHeight w:val="284"/>
        </w:trPr>
        <w:tc>
          <w:tcPr>
            <w:tcW w:w="952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FB3978" w14:textId="7994F3A8" w:rsidR="00305359" w:rsidRPr="00305359" w:rsidRDefault="00305359" w:rsidP="003A0B0B">
            <w:pPr>
              <w:rPr>
                <w:rFonts w:asciiTheme="minorHAnsi" w:hAnsiTheme="minorHAnsi" w:cstheme="minorHAnsi"/>
                <w:b/>
                <w:sz w:val="20"/>
                <w:lang w:val="en-IE"/>
              </w:rPr>
            </w:pPr>
            <w:r w:rsidRPr="00305359">
              <w:rPr>
                <w:rFonts w:asciiTheme="minorHAnsi" w:hAnsiTheme="minorHAnsi" w:cs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05359">
              <w:rPr>
                <w:rFonts w:asciiTheme="minorHAnsi" w:hAnsiTheme="minorHAnsi" w:cstheme="minorHAnsi"/>
                <w:szCs w:val="24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Cs w:val="24"/>
              </w:rPr>
            </w:r>
            <w:r w:rsidR="00000000">
              <w:rPr>
                <w:rFonts w:asciiTheme="minorHAnsi" w:hAnsiTheme="minorHAnsi" w:cstheme="minorHAnsi"/>
                <w:szCs w:val="24"/>
              </w:rPr>
              <w:fldChar w:fldCharType="separate"/>
            </w:r>
            <w:r w:rsidRPr="00305359">
              <w:rPr>
                <w:rFonts w:asciiTheme="minorHAnsi" w:hAnsiTheme="minorHAnsi" w:cstheme="minorHAnsi"/>
                <w:szCs w:val="24"/>
              </w:rPr>
              <w:fldChar w:fldCharType="end"/>
            </w:r>
            <w:r w:rsidRPr="00305359">
              <w:rPr>
                <w:rFonts w:asciiTheme="minorHAnsi" w:hAnsiTheme="minorHAnsi" w:cstheme="minorHAnsi"/>
                <w:szCs w:val="24"/>
              </w:rPr>
              <w:t xml:space="preserve"> Section not applicable</w:t>
            </w:r>
          </w:p>
        </w:tc>
      </w:tr>
      <w:tr w:rsidR="00305359" w:rsidRPr="00433CCD" w14:paraId="6E17F789" w14:textId="77777777" w:rsidTr="00305359">
        <w:trPr>
          <w:cantSplit/>
          <w:trHeight w:val="284"/>
        </w:trPr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FD99471" w14:textId="5331A3B8" w:rsidR="00305359" w:rsidRPr="00433CCD" w:rsidRDefault="00305359" w:rsidP="00305359">
            <w:pPr>
              <w:rPr>
                <w:rFonts w:ascii="Calibri Light" w:hAnsi="Calibri Light" w:cs="Calibri Light"/>
                <w:b/>
                <w:sz w:val="20"/>
                <w:lang w:val="en-IE"/>
              </w:rPr>
            </w:pPr>
            <w:r w:rsidRPr="00433CCD">
              <w:rPr>
                <w:rFonts w:ascii="Calibri Light" w:hAnsi="Calibri Light" w:cs="Calibri Light"/>
                <w:b/>
                <w:sz w:val="20"/>
                <w:lang w:val="en-IE"/>
              </w:rPr>
              <w:t>Reference No.</w:t>
            </w:r>
          </w:p>
        </w:tc>
        <w:tc>
          <w:tcPr>
            <w:tcW w:w="76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207AE7" w14:textId="3262AA17" w:rsidR="00305359" w:rsidRPr="00433CCD" w:rsidRDefault="00305359" w:rsidP="00305359">
            <w:pPr>
              <w:rPr>
                <w:rFonts w:ascii="Calibri Light" w:hAnsi="Calibri Light" w:cs="Calibri Light"/>
                <w:b/>
                <w:sz w:val="20"/>
                <w:lang w:val="en-IE"/>
              </w:rPr>
            </w:pPr>
            <w:r w:rsidRPr="00433CCD">
              <w:rPr>
                <w:rFonts w:ascii="Calibri Light" w:hAnsi="Calibri Light" w:cs="Calibri Light"/>
                <w:b/>
                <w:sz w:val="20"/>
                <w:lang w:val="en-IE"/>
              </w:rPr>
              <w:t>Document title/description/purpose</w:t>
            </w:r>
          </w:p>
        </w:tc>
      </w:tr>
      <w:tr w:rsidR="00305359" w:rsidRPr="00433CCD" w14:paraId="466B665E" w14:textId="77777777" w:rsidTr="00305359">
        <w:trPr>
          <w:cantSplit/>
          <w:trHeight w:val="2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BE49" w14:textId="77777777" w:rsidR="00305359" w:rsidRPr="00433CCD" w:rsidRDefault="00305359" w:rsidP="00305359">
            <w:pPr>
              <w:rPr>
                <w:rFonts w:ascii="Calibri Light" w:hAnsi="Calibri Light" w:cs="Calibri Light"/>
                <w:sz w:val="20"/>
                <w:lang w:val="en-IE"/>
              </w:rPr>
            </w:pPr>
          </w:p>
        </w:tc>
        <w:tc>
          <w:tcPr>
            <w:tcW w:w="7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F838" w14:textId="77777777" w:rsidR="00305359" w:rsidRPr="00433CCD" w:rsidRDefault="00305359" w:rsidP="00305359">
            <w:pPr>
              <w:keepNext/>
              <w:rPr>
                <w:rFonts w:ascii="Calibri Light" w:hAnsi="Calibri Light" w:cs="Calibri Light"/>
                <w:sz w:val="20"/>
                <w:lang w:val="en-IE"/>
              </w:rPr>
            </w:pPr>
          </w:p>
        </w:tc>
      </w:tr>
      <w:tr w:rsidR="00305359" w:rsidRPr="00433CCD" w14:paraId="16BB4E52" w14:textId="77777777" w:rsidTr="00305359">
        <w:trPr>
          <w:cantSplit/>
          <w:trHeight w:val="28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ED0" w14:textId="77777777" w:rsidR="00305359" w:rsidRPr="00433CCD" w:rsidRDefault="00305359" w:rsidP="00305359">
            <w:pPr>
              <w:rPr>
                <w:rFonts w:ascii="Calibri Light" w:hAnsi="Calibri Light" w:cs="Calibri Light"/>
                <w:sz w:val="20"/>
                <w:lang w:val="en-IE"/>
              </w:rPr>
            </w:pPr>
          </w:p>
        </w:tc>
        <w:tc>
          <w:tcPr>
            <w:tcW w:w="7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4329" w14:textId="77777777" w:rsidR="00305359" w:rsidRPr="00433CCD" w:rsidRDefault="00305359" w:rsidP="00305359">
            <w:pPr>
              <w:keepNext/>
              <w:rPr>
                <w:rFonts w:ascii="Calibri Light" w:hAnsi="Calibri Light" w:cs="Calibri Light"/>
                <w:sz w:val="20"/>
                <w:lang w:val="en-IE"/>
              </w:rPr>
            </w:pPr>
          </w:p>
        </w:tc>
      </w:tr>
    </w:tbl>
    <w:p w14:paraId="08969AAC" w14:textId="77777777" w:rsidR="00305359" w:rsidRDefault="00305359" w:rsidP="00305359">
      <w:pPr>
        <w:ind w:left="720" w:hanging="360"/>
      </w:pPr>
    </w:p>
    <w:p w14:paraId="65ED710D" w14:textId="77CCD865" w:rsidR="00BE63B9" w:rsidRPr="00BE63B9" w:rsidRDefault="00951108" w:rsidP="00433CCD">
      <w:pPr>
        <w:pStyle w:val="ListParagraph"/>
      </w:pPr>
      <w:r>
        <w:t>Discussion of Results</w:t>
      </w:r>
    </w:p>
    <w:p w14:paraId="3CE2DAB7" w14:textId="77777777" w:rsidR="00BE63B9" w:rsidRDefault="00BE63B9" w:rsidP="00726B03">
      <w:pPr>
        <w:ind w:right="-4"/>
        <w:outlineLvl w:val="0"/>
        <w:rPr>
          <w:lang w:val="nl-BE"/>
        </w:rPr>
      </w:pPr>
    </w:p>
    <w:tbl>
      <w:tblPr>
        <w:tblW w:w="9639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639"/>
      </w:tblGrid>
      <w:tr w:rsidR="00016BFF" w:rsidRPr="00433CCD" w14:paraId="5BF1AA61" w14:textId="77777777" w:rsidTr="00305359">
        <w:trPr>
          <w:cantSplit/>
          <w:trHeight w:val="425"/>
          <w:tblHeader/>
        </w:trPr>
        <w:tc>
          <w:tcPr>
            <w:tcW w:w="9639" w:type="dxa"/>
            <w:shd w:val="clear" w:color="auto" w:fill="auto"/>
            <w:vAlign w:val="center"/>
          </w:tcPr>
          <w:p w14:paraId="28ABA550" w14:textId="69873377" w:rsidR="00433CCD" w:rsidRPr="00E144CB" w:rsidRDefault="00016BFF" w:rsidP="00E144CB">
            <w:pPr>
              <w:ind w:right="-4"/>
              <w:outlineLvl w:val="0"/>
              <w:rPr>
                <w:rFonts w:ascii="Calibri Light" w:hAnsi="Calibri Light" w:cs="Calibri Light"/>
                <w:sz w:val="30"/>
                <w:szCs w:val="30"/>
                <w:lang w:val="en-GB"/>
              </w:rPr>
            </w:pPr>
            <w:r w:rsidRPr="00433CCD">
              <w:rPr>
                <w:rFonts w:ascii="Calibri Light" w:hAnsi="Calibri Light" w:cs="Calibri Light"/>
                <w:sz w:val="30"/>
                <w:szCs w:val="30"/>
                <w:lang w:val="en-GB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14:paraId="61222D8B" w14:textId="47926404" w:rsidR="00016BFF" w:rsidRDefault="00016BFF" w:rsidP="00726B03">
      <w:pPr>
        <w:ind w:right="-4"/>
        <w:outlineLvl w:val="0"/>
        <w:rPr>
          <w:lang w:val="nl-BE"/>
        </w:rPr>
      </w:pPr>
    </w:p>
    <w:p w14:paraId="5613C4A2" w14:textId="21841D1F" w:rsidR="00BE63B9" w:rsidRPr="00BE63B9" w:rsidRDefault="00BE63B9" w:rsidP="00433CCD">
      <w:pPr>
        <w:pStyle w:val="ListParagraph"/>
      </w:pPr>
      <w:r>
        <w:t>Test result</w:t>
      </w:r>
    </w:p>
    <w:p w14:paraId="62AE46B4" w14:textId="77777777" w:rsidR="00BE63B9" w:rsidRDefault="00BE63B9" w:rsidP="00726B03">
      <w:pPr>
        <w:ind w:right="-4"/>
        <w:outlineLvl w:val="0"/>
        <w:rPr>
          <w:lang w:val="nl-BE"/>
        </w:rPr>
      </w:pPr>
    </w:p>
    <w:tbl>
      <w:tblPr>
        <w:tblW w:w="9639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44"/>
        <w:gridCol w:w="6095"/>
      </w:tblGrid>
      <w:tr w:rsidR="007C443F" w:rsidRPr="008615F9" w14:paraId="146847FE" w14:textId="77777777" w:rsidTr="002A29FE">
        <w:trPr>
          <w:cantSplit/>
          <w:trHeight w:val="425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DED09AF" w14:textId="77777777" w:rsidR="007C443F" w:rsidRPr="00863E3D" w:rsidRDefault="007C443F" w:rsidP="002A29FE">
            <w:pPr>
              <w:pStyle w:val="Normalcel"/>
              <w:keepNext/>
              <w:jc w:val="left"/>
              <w:rPr>
                <w:b/>
                <w:sz w:val="24"/>
                <w:szCs w:val="24"/>
                <w:lang w:val="nl-BE"/>
              </w:rPr>
            </w:pPr>
            <w:proofErr w:type="spellStart"/>
            <w:r>
              <w:rPr>
                <w:b/>
                <w:sz w:val="24"/>
                <w:szCs w:val="24"/>
                <w:lang w:val="nl-BE"/>
              </w:rPr>
              <w:t>Final</w:t>
            </w:r>
            <w:proofErr w:type="spellEnd"/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nl-BE"/>
              </w:rPr>
              <w:t>Conclusion</w:t>
            </w:r>
            <w:proofErr w:type="spellEnd"/>
            <w:r w:rsidRPr="00863E3D">
              <w:rPr>
                <w:i/>
                <w:sz w:val="24"/>
                <w:szCs w:val="24"/>
                <w:vertAlign w:val="subscript"/>
                <w:lang w:val="nl-BE"/>
              </w:rPr>
              <w:t>(Finaal Besluit)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9996FCB" w14:textId="77777777" w:rsidR="007C443F" w:rsidRPr="00130CF9" w:rsidRDefault="007C443F" w:rsidP="002A29FE">
            <w:pPr>
              <w:keepNext/>
              <w:jc w:val="center"/>
              <w:rPr>
                <w:sz w:val="20"/>
                <w:lang w:val="fr-FR"/>
              </w:rPr>
            </w:pPr>
            <w:r w:rsidRPr="00130CF9">
              <w:rPr>
                <w:sz w:val="20"/>
              </w:rPr>
              <w:t>Pfizer initials</w:t>
            </w:r>
            <w:r w:rsidRPr="00130CF9">
              <w:rPr>
                <w:sz w:val="20"/>
                <w:lang w:val="fr-FR"/>
              </w:rPr>
              <w:t xml:space="preserve"> &amp; Date</w:t>
            </w:r>
          </w:p>
          <w:p w14:paraId="2E6283D5" w14:textId="77777777" w:rsidR="007C443F" w:rsidRPr="00AF47AF" w:rsidRDefault="007C443F" w:rsidP="002A29FE">
            <w:pPr>
              <w:keepNext/>
              <w:jc w:val="center"/>
              <w:rPr>
                <w:i/>
                <w:sz w:val="14"/>
                <w:szCs w:val="14"/>
                <w:lang w:val="fr-FR"/>
              </w:rPr>
            </w:pPr>
            <w:r w:rsidRPr="00AE3D17">
              <w:rPr>
                <w:i/>
                <w:sz w:val="14"/>
                <w:szCs w:val="14"/>
                <w:lang w:val="fr-FR"/>
              </w:rPr>
              <w:t>(</w:t>
            </w:r>
            <w:r w:rsidRPr="00AE3D17">
              <w:rPr>
                <w:i/>
                <w:sz w:val="14"/>
                <w:szCs w:val="14"/>
                <w:lang w:val="nl-BE"/>
              </w:rPr>
              <w:t>Pfizer initialen</w:t>
            </w:r>
            <w:r w:rsidRPr="00AE3D17">
              <w:rPr>
                <w:i/>
                <w:sz w:val="14"/>
                <w:szCs w:val="14"/>
                <w:lang w:val="fr-FR"/>
              </w:rPr>
              <w:t xml:space="preserve"> &amp; </w:t>
            </w:r>
            <w:proofErr w:type="spellStart"/>
            <w:r w:rsidRPr="00AE3D17">
              <w:rPr>
                <w:i/>
                <w:sz w:val="14"/>
                <w:szCs w:val="14"/>
                <w:lang w:val="fr-FR"/>
              </w:rPr>
              <w:t>Datum</w:t>
            </w:r>
            <w:proofErr w:type="spellEnd"/>
            <w:r w:rsidRPr="00AE3D17">
              <w:rPr>
                <w:i/>
                <w:sz w:val="14"/>
                <w:szCs w:val="14"/>
                <w:lang w:val="fr-FR"/>
              </w:rPr>
              <w:t>)</w:t>
            </w:r>
          </w:p>
        </w:tc>
      </w:tr>
      <w:tr w:rsidR="007C443F" w:rsidRPr="00152A3D" w14:paraId="6BEE3205" w14:textId="77777777" w:rsidTr="002A29FE">
        <w:trPr>
          <w:cantSplit/>
          <w:trHeight w:val="288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9E84EE" w14:textId="2D572474" w:rsidR="007C443F" w:rsidRPr="001D31F3" w:rsidRDefault="007C443F" w:rsidP="002A29FE">
            <w:r>
              <w:rPr>
                <w:sz w:val="20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0"/>
                <w:lang w:val="en-GB"/>
              </w:rPr>
              <w:instrText xml:space="preserve"> FORMCHECKBOX </w:instrText>
            </w:r>
            <w:r w:rsidR="00000000">
              <w:rPr>
                <w:sz w:val="20"/>
                <w:lang w:val="en-GB"/>
              </w:rPr>
            </w:r>
            <w:r w:rsidR="00000000">
              <w:rPr>
                <w:sz w:val="20"/>
                <w:lang w:val="en-GB"/>
              </w:rPr>
              <w:fldChar w:fldCharType="separate"/>
            </w:r>
            <w:r>
              <w:rPr>
                <w:sz w:val="20"/>
                <w:lang w:val="en-GB"/>
              </w:rPr>
              <w:fldChar w:fldCharType="end"/>
            </w:r>
            <w:r>
              <w:rPr>
                <w:sz w:val="20"/>
                <w:lang w:val="en-GB"/>
              </w:rPr>
              <w:t xml:space="preserve"> </w:t>
            </w:r>
            <w:r>
              <w:t xml:space="preserve">PASS </w:t>
            </w:r>
            <w:r>
              <w:rPr>
                <w:sz w:val="20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20"/>
                <w:lang w:val="en-GB"/>
              </w:rPr>
              <w:instrText xml:space="preserve"> FORMCHECKBOX </w:instrText>
            </w:r>
            <w:r w:rsidR="00000000">
              <w:rPr>
                <w:sz w:val="20"/>
                <w:lang w:val="en-GB"/>
              </w:rPr>
            </w:r>
            <w:r w:rsidR="00000000">
              <w:rPr>
                <w:sz w:val="20"/>
                <w:lang w:val="en-GB"/>
              </w:rPr>
              <w:fldChar w:fldCharType="separate"/>
            </w:r>
            <w:r>
              <w:rPr>
                <w:sz w:val="20"/>
                <w:lang w:val="en-GB"/>
              </w:rPr>
              <w:fldChar w:fldCharType="end"/>
            </w:r>
            <w:r>
              <w:rPr>
                <w:sz w:val="20"/>
                <w:lang w:val="en-GB"/>
              </w:rPr>
              <w:t xml:space="preserve"> </w:t>
            </w:r>
            <w:r w:rsidRPr="00A975D6">
              <w:t>FAIL</w:t>
            </w:r>
            <w:r w:rsidR="00305359">
              <w:rPr>
                <w:rStyle w:val="FootnoteReference"/>
              </w:rPr>
              <w:footnoteReference w:id="1"/>
            </w:r>
          </w:p>
        </w:tc>
        <w:tc>
          <w:tcPr>
            <w:tcW w:w="60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5E9E5C" w14:textId="77777777" w:rsidR="007C443F" w:rsidRPr="00152A3D" w:rsidRDefault="007C443F" w:rsidP="002A29FE">
            <w:pPr>
              <w:pStyle w:val="Header"/>
              <w:keepNext/>
              <w:keepLines/>
              <w:rPr>
                <w:bCs/>
                <w:lang w:val="en-GB"/>
              </w:rPr>
            </w:pPr>
          </w:p>
        </w:tc>
      </w:tr>
      <w:tr w:rsidR="007C443F" w:rsidRPr="00152A3D" w14:paraId="1FBC79FA" w14:textId="77777777" w:rsidTr="002A29FE">
        <w:trPr>
          <w:cantSplit/>
          <w:trHeight w:val="499"/>
        </w:trPr>
        <w:tc>
          <w:tcPr>
            <w:tcW w:w="354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01DABC" w14:textId="77777777" w:rsidR="007C443F" w:rsidRDefault="007C443F" w:rsidP="002A29FE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Remark</w:t>
            </w:r>
          </w:p>
        </w:tc>
        <w:tc>
          <w:tcPr>
            <w:tcW w:w="60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312DF2" w14:textId="77777777" w:rsidR="007C443F" w:rsidRPr="00152A3D" w:rsidRDefault="007C443F" w:rsidP="002A29FE">
            <w:pPr>
              <w:pStyle w:val="Header"/>
              <w:keepNext/>
              <w:keepLines/>
              <w:rPr>
                <w:bCs/>
                <w:lang w:val="en-GB"/>
              </w:rPr>
            </w:pPr>
          </w:p>
        </w:tc>
      </w:tr>
    </w:tbl>
    <w:p w14:paraId="619A6BA1" w14:textId="645DEC13" w:rsidR="009B75DE" w:rsidRDefault="009B75DE" w:rsidP="009120EC">
      <w:pPr>
        <w:ind w:right="-4"/>
        <w:outlineLvl w:val="0"/>
        <w:rPr>
          <w:lang w:val="en-GB"/>
        </w:rPr>
      </w:pPr>
    </w:p>
    <w:p w14:paraId="51193025" w14:textId="76512104" w:rsidR="00BE63B9" w:rsidRDefault="00BE63B9" w:rsidP="00433CCD">
      <w:pPr>
        <w:pStyle w:val="ListParagraph"/>
      </w:pPr>
      <w:r w:rsidRPr="00BE63B9">
        <w:t>Document History</w:t>
      </w:r>
    </w:p>
    <w:p w14:paraId="216C88F2" w14:textId="77777777" w:rsidR="00BE63B9" w:rsidRDefault="00BE63B9" w:rsidP="00BE63B9">
      <w:pPr>
        <w:ind w:left="77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3640"/>
        <w:gridCol w:w="4865"/>
      </w:tblGrid>
      <w:tr w:rsidR="00BE63B9" w:rsidRPr="00F25518" w14:paraId="062DA9B3" w14:textId="77777777" w:rsidTr="00B954B2">
        <w:trPr>
          <w:cantSplit/>
          <w:tblHeader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EB3BD2" w14:textId="77777777" w:rsidR="00BE63B9" w:rsidRPr="00F25518" w:rsidRDefault="00BE63B9" w:rsidP="00B954B2">
            <w:pPr>
              <w:keepNext/>
              <w:tabs>
                <w:tab w:val="left" w:pos="3686"/>
              </w:tabs>
              <w:rPr>
                <w:b/>
                <w:sz w:val="20"/>
                <w:lang w:val="en-GB"/>
              </w:rPr>
            </w:pPr>
            <w:r w:rsidRPr="00F25518">
              <w:rPr>
                <w:b/>
                <w:sz w:val="20"/>
                <w:lang w:val="en-GB"/>
              </w:rPr>
              <w:t>Version: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62A5C8" w14:textId="77777777" w:rsidR="00BE63B9" w:rsidRPr="00F25518" w:rsidRDefault="00BE63B9" w:rsidP="00B954B2">
            <w:pPr>
              <w:tabs>
                <w:tab w:val="left" w:pos="3686"/>
              </w:tabs>
              <w:spacing w:before="120" w:after="120"/>
              <w:rPr>
                <w:b/>
                <w:sz w:val="20"/>
                <w:lang w:val="en-GB"/>
              </w:rPr>
            </w:pPr>
            <w:r w:rsidRPr="00F25518">
              <w:rPr>
                <w:b/>
                <w:sz w:val="20"/>
                <w:lang w:val="en-GB"/>
              </w:rPr>
              <w:t>Author:</w:t>
            </w:r>
          </w:p>
        </w:tc>
        <w:tc>
          <w:tcPr>
            <w:tcW w:w="4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7EAFDE" w14:textId="77777777" w:rsidR="00BE63B9" w:rsidRPr="00F25518" w:rsidRDefault="00BE63B9" w:rsidP="00B954B2">
            <w:pPr>
              <w:tabs>
                <w:tab w:val="left" w:pos="3686"/>
              </w:tabs>
              <w:spacing w:before="120" w:after="120"/>
              <w:rPr>
                <w:b/>
                <w:sz w:val="20"/>
                <w:lang w:val="en-GB"/>
              </w:rPr>
            </w:pPr>
            <w:r w:rsidRPr="00F25518">
              <w:rPr>
                <w:b/>
                <w:sz w:val="20"/>
                <w:lang w:val="en-GB"/>
              </w:rPr>
              <w:t>Last Edited On:</w:t>
            </w:r>
          </w:p>
        </w:tc>
      </w:tr>
      <w:tr w:rsidR="00BE63B9" w:rsidRPr="00A37606" w14:paraId="02D40261" w14:textId="77777777" w:rsidTr="00B954B2">
        <w:trPr>
          <w:cantSplit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0D3E789" w14:textId="77777777" w:rsidR="00BE63B9" w:rsidRPr="00A37606" w:rsidRDefault="00BE63B9" w:rsidP="00B954B2">
            <w:pPr>
              <w:tabs>
                <w:tab w:val="left" w:pos="3686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A1</w:t>
            </w:r>
          </w:p>
        </w:tc>
        <w:tc>
          <w:tcPr>
            <w:tcW w:w="364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662C63" w14:textId="7DAB1816" w:rsidR="00BE63B9" w:rsidRPr="00A37606" w:rsidRDefault="00BE63B9" w:rsidP="00B954B2">
            <w:pPr>
              <w:tabs>
                <w:tab w:val="left" w:pos="3686"/>
              </w:tabs>
              <w:rPr>
                <w:sz w:val="20"/>
                <w:lang w:val="en-GB"/>
              </w:rPr>
            </w:pPr>
            <w:bookmarkStart w:id="9" w:name="Naam_011"/>
            <w:bookmarkEnd w:id="9"/>
          </w:p>
        </w:tc>
        <w:tc>
          <w:tcPr>
            <w:tcW w:w="4865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6C1C5F3" w14:textId="68823892" w:rsidR="00BE63B9" w:rsidRPr="00A37606" w:rsidRDefault="00E144CB" w:rsidP="00B954B2">
            <w:pPr>
              <w:tabs>
                <w:tab w:val="left" w:pos="3686"/>
              </w:tabs>
              <w:rPr>
                <w:sz w:val="20"/>
                <w:lang w:val="en-GB"/>
              </w:rPr>
            </w:pPr>
            <w:bookmarkStart w:id="10" w:name="Date_1"/>
            <w:bookmarkEnd w:id="10"/>
            <w:r>
              <w:rPr>
                <w:sz w:val="20"/>
                <w:lang w:val="en-GB"/>
              </w:rPr>
              <w:t>26/03/2024</w:t>
            </w:r>
          </w:p>
        </w:tc>
      </w:tr>
      <w:tr w:rsidR="00BE63B9" w:rsidRPr="00F25518" w14:paraId="3804BD43" w14:textId="77777777" w:rsidTr="00B954B2">
        <w:tc>
          <w:tcPr>
            <w:tcW w:w="9639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BE389" w14:textId="27C8083E" w:rsidR="00BE63B9" w:rsidRPr="00404829" w:rsidRDefault="00BE63B9" w:rsidP="00B954B2">
            <w:pPr>
              <w:tabs>
                <w:tab w:val="left" w:pos="3686"/>
              </w:tabs>
              <w:rPr>
                <w:sz w:val="20"/>
                <w:lang w:val="en-GB"/>
              </w:rPr>
            </w:pPr>
            <w:r w:rsidRPr="00F25518">
              <w:rPr>
                <w:sz w:val="20"/>
                <w:lang w:val="en-GB"/>
              </w:rPr>
              <w:t>First official version</w:t>
            </w:r>
            <w:r>
              <w:rPr>
                <w:sz w:val="20"/>
                <w:lang w:val="en-GB"/>
              </w:rPr>
              <w:t>.</w:t>
            </w:r>
          </w:p>
        </w:tc>
      </w:tr>
    </w:tbl>
    <w:p w14:paraId="5B642A00" w14:textId="77777777" w:rsidR="00BE63B9" w:rsidRDefault="00BE63B9" w:rsidP="00BE63B9"/>
    <w:p w14:paraId="434952EF" w14:textId="77777777" w:rsidR="00BE63B9" w:rsidRDefault="00BE63B9" w:rsidP="00BE63B9">
      <w:pPr>
        <w:keepNext/>
        <w:pBdr>
          <w:top w:val="dashed" w:sz="4" w:space="1" w:color="BFBFBF" w:themeColor="background1" w:themeShade="BF"/>
          <w:left w:val="dashed" w:sz="4" w:space="4" w:color="BFBFBF" w:themeColor="background1" w:themeShade="BF"/>
          <w:bottom w:val="dashed" w:sz="4" w:space="1" w:color="BFBFBF" w:themeColor="background1" w:themeShade="BF"/>
          <w:right w:val="dashed" w:sz="4" w:space="4" w:color="BFBFBF" w:themeColor="background1" w:themeShade="BF"/>
        </w:pBdr>
        <w:rPr>
          <w:vanish/>
          <w:color w:val="808080"/>
          <w:sz w:val="22"/>
          <w:szCs w:val="22"/>
          <w:lang w:val="en-IE"/>
        </w:rPr>
      </w:pPr>
      <w:r>
        <w:rPr>
          <w:vanish/>
          <w:color w:val="808080"/>
          <w:sz w:val="22"/>
          <w:szCs w:val="22"/>
          <w:lang w:val="en-IE"/>
        </w:rPr>
        <w:t>Directions:</w:t>
      </w:r>
    </w:p>
    <w:p w14:paraId="6EFF6AB2" w14:textId="77777777" w:rsidR="00BE63B9" w:rsidRDefault="00BE63B9" w:rsidP="00BE63B9">
      <w:pPr>
        <w:pBdr>
          <w:top w:val="dashed" w:sz="4" w:space="1" w:color="BFBFBF" w:themeColor="background1" w:themeShade="BF"/>
          <w:left w:val="dashed" w:sz="4" w:space="4" w:color="BFBFBF" w:themeColor="background1" w:themeShade="BF"/>
          <w:bottom w:val="dashed" w:sz="4" w:space="1" w:color="BFBFBF" w:themeColor="background1" w:themeShade="BF"/>
          <w:right w:val="dashed" w:sz="4" w:space="4" w:color="BFBFBF" w:themeColor="background1" w:themeShade="BF"/>
        </w:pBdr>
        <w:rPr>
          <w:vanish/>
          <w:color w:val="808080"/>
          <w:sz w:val="22"/>
          <w:szCs w:val="22"/>
          <w:lang w:val="en-IE"/>
        </w:rPr>
      </w:pPr>
      <w:r>
        <w:rPr>
          <w:vanish/>
          <w:color w:val="808080"/>
          <w:sz w:val="22"/>
          <w:szCs w:val="22"/>
          <w:lang w:val="en-IE"/>
        </w:rPr>
        <w:t xml:space="preserve">Fill out the table below. </w:t>
      </w:r>
    </w:p>
    <w:p w14:paraId="57AD20A1" w14:textId="77777777" w:rsidR="00BE63B9" w:rsidRDefault="00BE63B9" w:rsidP="00BE63B9">
      <w:pPr>
        <w:pBdr>
          <w:top w:val="dashed" w:sz="4" w:space="1" w:color="BFBFBF" w:themeColor="background1" w:themeShade="BF"/>
          <w:left w:val="dashed" w:sz="4" w:space="4" w:color="BFBFBF" w:themeColor="background1" w:themeShade="BF"/>
          <w:bottom w:val="dashed" w:sz="4" w:space="1" w:color="BFBFBF" w:themeColor="background1" w:themeShade="BF"/>
          <w:right w:val="dashed" w:sz="4" w:space="4" w:color="BFBFBF" w:themeColor="background1" w:themeShade="BF"/>
        </w:pBdr>
        <w:rPr>
          <w:vanish/>
          <w:color w:val="808080"/>
          <w:sz w:val="22"/>
          <w:szCs w:val="22"/>
          <w:lang w:val="en-IE"/>
        </w:rPr>
      </w:pPr>
      <w:r>
        <w:rPr>
          <w:vanish/>
          <w:color w:val="808080"/>
          <w:sz w:val="22"/>
          <w:szCs w:val="22"/>
          <w:lang w:val="en-IE"/>
        </w:rPr>
        <w:t xml:space="preserve">Give the document status (draft or approved) and the reason for update of a new version.  </w:t>
      </w:r>
    </w:p>
    <w:sectPr w:rsidR="00BE63B9" w:rsidSect="009D1EC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418" w:header="737" w:footer="5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D7A8" w14:textId="77777777" w:rsidR="008C4B49" w:rsidRDefault="008C4B49">
      <w:r>
        <w:separator/>
      </w:r>
    </w:p>
  </w:endnote>
  <w:endnote w:type="continuationSeparator" w:id="0">
    <w:p w14:paraId="18D7719D" w14:textId="77777777" w:rsidR="008C4B49" w:rsidRDefault="008C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80"/>
      <w:gridCol w:w="7364"/>
    </w:tblGrid>
    <w:tr w:rsidR="00305359" w:rsidRPr="00305359" w14:paraId="6A5DC86C" w14:textId="77777777" w:rsidTr="00305359">
      <w:tc>
        <w:tcPr>
          <w:tcW w:w="1980" w:type="dxa"/>
        </w:tcPr>
        <w:p w14:paraId="0AAD919F" w14:textId="77777777" w:rsidR="00305359" w:rsidRPr="00305359" w:rsidRDefault="00305359" w:rsidP="002E04C8">
          <w:pPr>
            <w:pStyle w:val="Header"/>
            <w:tabs>
              <w:tab w:val="clear" w:pos="4536"/>
              <w:tab w:val="clear" w:pos="9072"/>
            </w:tabs>
            <w:ind w:right="56"/>
            <w:rPr>
              <w:rFonts w:ascii="Arial Narrow" w:hAnsi="Arial Narrow"/>
              <w:sz w:val="20"/>
              <w:lang w:val="fr-FR"/>
            </w:rPr>
          </w:pPr>
          <w:r w:rsidRPr="00305359">
            <w:rPr>
              <w:rFonts w:ascii="Arial Narrow" w:hAnsi="Arial Narrow"/>
              <w:b/>
              <w:sz w:val="20"/>
              <w:lang w:val="fr-FR"/>
            </w:rPr>
            <w:t>Document ID:</w:t>
          </w:r>
          <w:r w:rsidRPr="00305359">
            <w:rPr>
              <w:rFonts w:ascii="Arial Narrow" w:hAnsi="Arial Narrow"/>
              <w:sz w:val="20"/>
              <w:lang w:val="fr-FR"/>
            </w:rPr>
            <w:t xml:space="preserve"> </w:t>
          </w:r>
        </w:p>
      </w:tc>
      <w:tc>
        <w:tcPr>
          <w:tcW w:w="7364" w:type="dxa"/>
        </w:tcPr>
        <w:p w14:paraId="397220B6" w14:textId="2B1E920F" w:rsidR="00305359" w:rsidRPr="00305359" w:rsidRDefault="00A423CC" w:rsidP="002E04C8">
          <w:pPr>
            <w:pStyle w:val="Header"/>
            <w:tabs>
              <w:tab w:val="clear" w:pos="4536"/>
              <w:tab w:val="clear" w:pos="9072"/>
            </w:tabs>
            <w:ind w:right="56"/>
            <w:rPr>
              <w:rStyle w:val="PageNumber"/>
              <w:rFonts w:ascii="Arial Narrow" w:hAnsi="Arial Narrow"/>
              <w:b/>
              <w:sz w:val="20"/>
              <w:lang w:val="fr-FR"/>
            </w:rPr>
          </w:pPr>
          <w:r>
            <w:rPr>
              <w:rStyle w:val="PageNumber"/>
              <w:rFonts w:ascii="Arial Narrow" w:hAnsi="Arial Narrow"/>
              <w:b/>
              <w:sz w:val="20"/>
              <w:lang w:val="fr-FR"/>
            </w:rPr>
            <w:t>xxxxx-xxxxx</w:t>
          </w:r>
          <w:r w:rsidR="005277F6">
            <w:rPr>
              <w:rStyle w:val="PageNumber"/>
              <w:rFonts w:ascii="Arial Narrow" w:hAnsi="Arial Narrow"/>
              <w:b/>
              <w:sz w:val="20"/>
              <w:lang w:val="fr-FR"/>
            </w:rPr>
            <w:t>-VTRA-A1</w:t>
          </w:r>
          <w:r w:rsidR="00305359" w:rsidRPr="00305359">
            <w:rPr>
              <w:rFonts w:ascii="Arial Narrow" w:hAnsi="Arial Narrow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4045261" wp14:editId="245C01E7">
                    <wp:simplePos x="0" y="0"/>
                    <wp:positionH relativeFrom="page">
                      <wp:posOffset>1822450</wp:posOffset>
                    </wp:positionH>
                    <wp:positionV relativeFrom="page">
                      <wp:posOffset>50800</wp:posOffset>
                    </wp:positionV>
                    <wp:extent cx="1583690" cy="720090"/>
                    <wp:effectExtent l="0" t="0" r="0" b="4445"/>
                    <wp:wrapNone/>
                    <wp:docPr id="1" name="PfizerLogo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83690" cy="720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3AFFE2" w14:textId="77777777" w:rsidR="00305359" w:rsidRPr="00BB3C29" w:rsidRDefault="00305359" w:rsidP="00305359">
                                <w:pPr>
                                  <w:rPr>
                                    <w:rFonts w:ascii="Arial" w:hAnsi="Arial" w:cs="Arial"/>
                                    <w:color w:val="C0C0C0"/>
                                    <w:w w:val="58"/>
                                    <w:sz w:val="108"/>
                                  </w:rPr>
                                </w:pPr>
                                <w:r w:rsidRPr="00BB3C29">
                                  <w:rPr>
                                    <w:rFonts w:ascii="Arial" w:hAnsi="Arial" w:cs="Arial"/>
                                    <w:color w:val="C0C0C0"/>
                                    <w:w w:val="58"/>
                                    <w:sz w:val="108"/>
                                  </w:rPr>
                                  <w:t>PFIZER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4045261" id="PfizerLogo1" o:spid="_x0000_s1026" style="position:absolute;margin-left:143.5pt;margin-top:4pt;width:124.7pt;height:5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" filled="f" stroked="f">
                    <v:textbox inset="1mm,1mm,1mm,1mm">
                      <w:txbxContent>
                        <w:p w14:paraId="373AFFE2" w14:textId="77777777" w:rsidR="00305359" w:rsidRPr="00BB3C29" w:rsidRDefault="00305359" w:rsidP="00305359">
                          <w:pPr>
                            <w:rPr>
                              <w:rFonts w:ascii="Arial" w:hAnsi="Arial" w:cs="Arial"/>
                              <w:color w:val="C0C0C0"/>
                              <w:w w:val="58"/>
                              <w:sz w:val="108"/>
                            </w:rPr>
                          </w:pPr>
                          <w:r w:rsidRPr="00BB3C29">
                            <w:rPr>
                              <w:rFonts w:ascii="Arial" w:hAnsi="Arial" w:cs="Arial"/>
                              <w:color w:val="C0C0C0"/>
                              <w:w w:val="58"/>
                              <w:sz w:val="108"/>
                            </w:rPr>
                            <w:t>PFIZER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tc>
    </w:tr>
  </w:tbl>
  <w:p w14:paraId="4F27509C" w14:textId="4ED6034B" w:rsidR="00305359" w:rsidRPr="00305359" w:rsidRDefault="00305359" w:rsidP="00305359">
    <w:pPr>
      <w:pStyle w:val="Footer"/>
      <w:rPr>
        <w:rStyle w:val="PageNumber"/>
        <w:rFonts w:ascii="Arial Narrow" w:hAnsi="Arial Narrow"/>
        <w:sz w:val="20"/>
      </w:rPr>
    </w:pPr>
    <w:r w:rsidRPr="00305359">
      <w:rPr>
        <w:rFonts w:ascii="Arial Narrow" w:hAnsi="Arial Narrow"/>
        <w:sz w:val="20"/>
        <w:lang w:val="nl-BE"/>
      </w:rPr>
      <w:tab/>
    </w:r>
    <w:r w:rsidRPr="00305359">
      <w:rPr>
        <w:rFonts w:ascii="Arial Narrow" w:hAnsi="Arial Narrow"/>
        <w:sz w:val="20"/>
        <w:lang w:val="nl-BE"/>
      </w:rPr>
      <w:tab/>
    </w:r>
    <w:r w:rsidRPr="00305359">
      <w:rPr>
        <w:rStyle w:val="PageNumber"/>
        <w:rFonts w:ascii="Arial Narrow" w:hAnsi="Arial Narrow"/>
        <w:sz w:val="20"/>
      </w:rPr>
      <w:t>Pfizer Internal Use</w:t>
    </w:r>
  </w:p>
  <w:p w14:paraId="59697C9E" w14:textId="2ED9B3C7" w:rsidR="004C0409" w:rsidRPr="00305359" w:rsidRDefault="00305359" w:rsidP="00305359">
    <w:pPr>
      <w:pStyle w:val="Footer"/>
      <w:rPr>
        <w:rFonts w:ascii="Arial Narrow" w:hAnsi="Arial Narrow"/>
        <w:sz w:val="20"/>
      </w:rPr>
    </w:pPr>
    <w:r w:rsidRPr="00305359">
      <w:rPr>
        <w:rStyle w:val="PageNumber"/>
        <w:rFonts w:ascii="Arial Narrow" w:hAnsi="Arial Narrow"/>
        <w:sz w:val="20"/>
      </w:rPr>
      <w:tab/>
    </w:r>
    <w:r w:rsidRPr="00305359">
      <w:rPr>
        <w:rStyle w:val="PageNumber"/>
        <w:rFonts w:ascii="Arial Narrow" w:hAnsi="Arial Narrow"/>
        <w:sz w:val="20"/>
      </w:rPr>
      <w:tab/>
      <w:t xml:space="preserve">Page </w:t>
    </w:r>
    <w:r w:rsidRPr="00305359">
      <w:rPr>
        <w:rStyle w:val="PageNumber"/>
        <w:rFonts w:ascii="Arial Narrow" w:hAnsi="Arial Narrow"/>
        <w:sz w:val="20"/>
      </w:rPr>
      <w:fldChar w:fldCharType="begin"/>
    </w:r>
    <w:r w:rsidRPr="00305359">
      <w:rPr>
        <w:rStyle w:val="PageNumber"/>
        <w:rFonts w:ascii="Arial Narrow" w:hAnsi="Arial Narrow"/>
        <w:sz w:val="20"/>
      </w:rPr>
      <w:instrText xml:space="preserve"> PAGE  \* MERGEFORMAT </w:instrText>
    </w:r>
    <w:r w:rsidRPr="00305359">
      <w:rPr>
        <w:rStyle w:val="PageNumber"/>
        <w:rFonts w:ascii="Arial Narrow" w:hAnsi="Arial Narrow"/>
        <w:sz w:val="20"/>
      </w:rPr>
      <w:fldChar w:fldCharType="separate"/>
    </w:r>
    <w:r w:rsidRPr="00305359">
      <w:rPr>
        <w:rStyle w:val="PageNumber"/>
        <w:rFonts w:ascii="Arial Narrow" w:hAnsi="Arial Narrow"/>
        <w:sz w:val="20"/>
      </w:rPr>
      <w:t>1</w:t>
    </w:r>
    <w:r w:rsidRPr="00305359">
      <w:rPr>
        <w:rStyle w:val="PageNumber"/>
        <w:rFonts w:ascii="Arial Narrow" w:hAnsi="Arial Narrow"/>
        <w:sz w:val="20"/>
      </w:rPr>
      <w:fldChar w:fldCharType="end"/>
    </w:r>
    <w:r w:rsidRPr="00305359">
      <w:rPr>
        <w:rStyle w:val="PageNumber"/>
        <w:rFonts w:ascii="Arial Narrow" w:hAnsi="Arial Narrow"/>
        <w:sz w:val="20"/>
      </w:rPr>
      <w:t xml:space="preserve"> of </w:t>
    </w:r>
    <w:r w:rsidRPr="00305359">
      <w:rPr>
        <w:rStyle w:val="PageNumber"/>
        <w:rFonts w:ascii="Arial Narrow" w:hAnsi="Arial Narrow"/>
        <w:sz w:val="20"/>
      </w:rPr>
      <w:fldChar w:fldCharType="begin"/>
    </w:r>
    <w:r w:rsidRPr="00305359">
      <w:rPr>
        <w:rStyle w:val="PageNumber"/>
        <w:rFonts w:ascii="Arial Narrow" w:hAnsi="Arial Narrow"/>
        <w:sz w:val="20"/>
      </w:rPr>
      <w:instrText xml:space="preserve"> NUMPAGES -1 \* MERGEFORMAT </w:instrText>
    </w:r>
    <w:r w:rsidRPr="00305359">
      <w:rPr>
        <w:rStyle w:val="PageNumber"/>
        <w:rFonts w:ascii="Arial Narrow" w:hAnsi="Arial Narrow"/>
        <w:sz w:val="20"/>
      </w:rPr>
      <w:fldChar w:fldCharType="separate"/>
    </w:r>
    <w:r w:rsidRPr="00305359">
      <w:rPr>
        <w:rStyle w:val="PageNumber"/>
        <w:rFonts w:ascii="Arial Narrow" w:hAnsi="Arial Narrow"/>
        <w:sz w:val="20"/>
      </w:rPr>
      <w:t>5</w:t>
    </w:r>
    <w:r w:rsidRPr="00305359">
      <w:rPr>
        <w:rStyle w:val="PageNumber"/>
        <w:rFonts w:ascii="Arial Narrow" w:hAnsi="Arial Narrow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8930" w14:textId="77777777" w:rsidR="008C4B49" w:rsidRDefault="008C4B49">
      <w:r>
        <w:separator/>
      </w:r>
    </w:p>
  </w:footnote>
  <w:footnote w:type="continuationSeparator" w:id="0">
    <w:p w14:paraId="6BC642CE" w14:textId="77777777" w:rsidR="008C4B49" w:rsidRDefault="008C4B49">
      <w:r>
        <w:continuationSeparator/>
      </w:r>
    </w:p>
  </w:footnote>
  <w:footnote w:id="1">
    <w:p w14:paraId="031E3010" w14:textId="442BA182" w:rsidR="00305359" w:rsidRPr="00305359" w:rsidRDefault="00305359">
      <w:pPr>
        <w:pStyle w:val="FootnoteText"/>
        <w:rPr>
          <w:rFonts w:asciiTheme="minorHAnsi" w:hAnsiTheme="minorHAnsi" w:cstheme="minorHAnsi"/>
          <w:sz w:val="18"/>
          <w:szCs w:val="18"/>
          <w:lang w:val="nl-BE"/>
        </w:rPr>
      </w:pPr>
      <w:r w:rsidRPr="00305359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305359">
        <w:rPr>
          <w:rFonts w:asciiTheme="minorHAnsi" w:hAnsiTheme="minorHAnsi" w:cstheme="minorHAnsi"/>
          <w:sz w:val="18"/>
          <w:szCs w:val="18"/>
        </w:rPr>
        <w:t xml:space="preserve"> </w:t>
      </w:r>
      <w:r w:rsidR="00E144CB">
        <w:rPr>
          <w:rFonts w:asciiTheme="minorHAnsi" w:hAnsiTheme="minorHAnsi" w:cstheme="minorHAnsi"/>
          <w:sz w:val="18"/>
          <w:szCs w:val="18"/>
          <w:lang w:val="nl-BE"/>
        </w:rPr>
        <w:t xml:space="preserve">Check </w:t>
      </w:r>
      <w:proofErr w:type="spellStart"/>
      <w:r w:rsidR="00E144CB">
        <w:rPr>
          <w:rFonts w:asciiTheme="minorHAnsi" w:hAnsiTheme="minorHAnsi" w:cstheme="minorHAnsi"/>
          <w:sz w:val="18"/>
          <w:szCs w:val="18"/>
          <w:lang w:val="nl-BE"/>
        </w:rPr>
        <w:t>the</w:t>
      </w:r>
      <w:proofErr w:type="spellEnd"/>
      <w:r w:rsidR="00E144CB">
        <w:rPr>
          <w:rFonts w:asciiTheme="minorHAnsi" w:hAnsiTheme="minorHAnsi" w:cstheme="minorHAnsi"/>
          <w:sz w:val="18"/>
          <w:szCs w:val="18"/>
          <w:lang w:val="nl-BE"/>
        </w:rPr>
        <w:t xml:space="preserve"> </w:t>
      </w:r>
      <w:proofErr w:type="spellStart"/>
      <w:r w:rsidR="00E144CB">
        <w:rPr>
          <w:rFonts w:asciiTheme="minorHAnsi" w:hAnsiTheme="minorHAnsi" w:cstheme="minorHAnsi"/>
          <w:sz w:val="18"/>
          <w:szCs w:val="18"/>
          <w:lang w:val="nl-BE"/>
        </w:rPr>
        <w:t>valid</w:t>
      </w:r>
      <w:proofErr w:type="spellEnd"/>
      <w:r w:rsidR="00E144CB">
        <w:rPr>
          <w:rFonts w:asciiTheme="minorHAnsi" w:hAnsiTheme="minorHAnsi" w:cstheme="minorHAnsi"/>
          <w:sz w:val="18"/>
          <w:szCs w:val="18"/>
          <w:lang w:val="nl-BE"/>
        </w:rPr>
        <w:t xml:space="preserve"> option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B490" w14:textId="77777777" w:rsidR="001B5D46" w:rsidRDefault="00000000">
    <w:pPr>
      <w:pStyle w:val="Header"/>
    </w:pPr>
    <w:r>
      <w:rPr>
        <w:noProof/>
      </w:rPr>
      <w:pict w14:anchorId="27C64E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471.05pt;height:188.4pt;rotation:315;z-index:-25165824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6" w:type="dxa"/>
      <w:tblInd w:w="-8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5"/>
      <w:gridCol w:w="426"/>
      <w:gridCol w:w="702"/>
      <w:gridCol w:w="866"/>
      <w:gridCol w:w="745"/>
      <w:gridCol w:w="388"/>
      <w:gridCol w:w="1054"/>
      <w:gridCol w:w="522"/>
      <w:gridCol w:w="1039"/>
      <w:gridCol w:w="256"/>
      <w:gridCol w:w="1738"/>
      <w:gridCol w:w="256"/>
      <w:gridCol w:w="1999"/>
    </w:tblGrid>
    <w:tr w:rsidR="00305359" w:rsidRPr="00305359" w14:paraId="58AEE4B0" w14:textId="77777777" w:rsidTr="003A0B0B">
      <w:trPr>
        <w:trHeight w:val="126"/>
      </w:trPr>
      <w:tc>
        <w:tcPr>
          <w:tcW w:w="795" w:type="dxa"/>
        </w:tcPr>
        <w:p w14:paraId="66996278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Status</w:t>
          </w:r>
        </w:p>
      </w:tc>
      <w:tc>
        <w:tcPr>
          <w:tcW w:w="1128" w:type="dxa"/>
          <w:gridSpan w:val="2"/>
        </w:tcPr>
        <w:p w14:paraId="25637820" w14:textId="3EAA5F38" w:rsidR="00305359" w:rsidRPr="00305359" w:rsidRDefault="00A423CC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Ready for Review</w:t>
          </w:r>
        </w:p>
      </w:tc>
      <w:tc>
        <w:tcPr>
          <w:tcW w:w="1611" w:type="dxa"/>
          <w:gridSpan w:val="2"/>
        </w:tcPr>
        <w:p w14:paraId="740437FE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Effective Date</w:t>
          </w:r>
        </w:p>
      </w:tc>
      <w:tc>
        <w:tcPr>
          <w:tcW w:w="388" w:type="dxa"/>
        </w:tcPr>
        <w:p w14:paraId="60E4F957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  <w:r w:rsidRPr="00305359">
            <w:rPr>
              <w:rFonts w:ascii="Arial Narrow" w:hAnsi="Arial Narrow"/>
              <w:sz w:val="20"/>
            </w:rPr>
            <w:t>-</w:t>
          </w:r>
        </w:p>
      </w:tc>
      <w:tc>
        <w:tcPr>
          <w:tcW w:w="1054" w:type="dxa"/>
        </w:tcPr>
        <w:p w14:paraId="4B3E785D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Version</w:t>
          </w:r>
        </w:p>
      </w:tc>
      <w:tc>
        <w:tcPr>
          <w:tcW w:w="522" w:type="dxa"/>
        </w:tcPr>
        <w:p w14:paraId="369C67FE" w14:textId="1195EFC1" w:rsidR="00305359" w:rsidRPr="00305359" w:rsidRDefault="00A423CC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1</w:t>
          </w:r>
          <w:r w:rsidR="00305359" w:rsidRPr="00305359">
            <w:rPr>
              <w:rFonts w:ascii="Arial Narrow" w:hAnsi="Arial Narrow"/>
              <w:sz w:val="20"/>
            </w:rPr>
            <w:t>.0</w:t>
          </w:r>
        </w:p>
      </w:tc>
      <w:tc>
        <w:tcPr>
          <w:tcW w:w="1295" w:type="dxa"/>
          <w:gridSpan w:val="2"/>
        </w:tcPr>
        <w:p w14:paraId="294E5DCE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Doc Name</w:t>
          </w:r>
        </w:p>
      </w:tc>
      <w:tc>
        <w:tcPr>
          <w:tcW w:w="1994" w:type="dxa"/>
          <w:gridSpan w:val="2"/>
        </w:tcPr>
        <w:p w14:paraId="3E717C35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</w:p>
      </w:tc>
      <w:tc>
        <w:tcPr>
          <w:tcW w:w="1999" w:type="dxa"/>
        </w:tcPr>
        <w:p w14:paraId="22B6C4F6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  <w:r w:rsidRPr="00305359">
            <w:rPr>
              <w:rFonts w:ascii="Arial Narrow" w:hAnsi="Arial Narrow"/>
              <w:sz w:val="20"/>
            </w:rPr>
            <w:t>FORM-101766</w:t>
          </w:r>
        </w:p>
      </w:tc>
    </w:tr>
    <w:tr w:rsidR="00305359" w:rsidRPr="00305359" w14:paraId="244BE436" w14:textId="77777777" w:rsidTr="003A0B0B">
      <w:trPr>
        <w:trHeight w:val="570"/>
      </w:trPr>
      <w:tc>
        <w:tcPr>
          <w:tcW w:w="795" w:type="dxa"/>
          <w:vAlign w:val="center"/>
        </w:tcPr>
        <w:p w14:paraId="48880D2D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Title</w:t>
          </w:r>
        </w:p>
      </w:tc>
      <w:tc>
        <w:tcPr>
          <w:tcW w:w="1994" w:type="dxa"/>
          <w:gridSpan w:val="3"/>
        </w:tcPr>
        <w:p w14:paraId="266E5E00" w14:textId="77777777" w:rsidR="00305359" w:rsidRPr="00305359" w:rsidRDefault="00305359" w:rsidP="00305359">
          <w:pPr>
            <w:spacing w:before="60" w:after="60"/>
            <w:rPr>
              <w:rFonts w:ascii="Calibri" w:hAnsi="Calibri"/>
              <w:sz w:val="20"/>
              <w:szCs w:val="24"/>
              <w:lang w:val="en-GB"/>
            </w:rPr>
          </w:pPr>
        </w:p>
      </w:tc>
      <w:tc>
        <w:tcPr>
          <w:tcW w:w="7997" w:type="dxa"/>
          <w:gridSpan w:val="9"/>
        </w:tcPr>
        <w:p w14:paraId="7318F9FE" w14:textId="77777777" w:rsidR="00305359" w:rsidRPr="00305359" w:rsidRDefault="00305359" w:rsidP="00305359">
          <w:pPr>
            <w:spacing w:before="60" w:after="60"/>
            <w:rPr>
              <w:rFonts w:ascii="Calibri" w:hAnsi="Calibri"/>
              <w:sz w:val="20"/>
              <w:szCs w:val="24"/>
              <w:lang w:val="en-GB"/>
            </w:rPr>
          </w:pPr>
          <w:r w:rsidRPr="00305359">
            <w:rPr>
              <w:rFonts w:ascii="Calibri" w:hAnsi="Calibri"/>
              <w:sz w:val="20"/>
              <w:szCs w:val="24"/>
              <w:lang w:val="en-GB"/>
            </w:rPr>
            <w:t>FORM: Combined Verification Test Plan/Report</w:t>
          </w:r>
        </w:p>
        <w:p w14:paraId="203B76DE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  <w:lang w:val="en-GB"/>
            </w:rPr>
          </w:pPr>
        </w:p>
      </w:tc>
    </w:tr>
    <w:tr w:rsidR="00305359" w:rsidRPr="00305359" w14:paraId="77120E8E" w14:textId="77777777" w:rsidTr="003A0B0B">
      <w:trPr>
        <w:trHeight w:val="111"/>
      </w:trPr>
      <w:tc>
        <w:tcPr>
          <w:tcW w:w="1221" w:type="dxa"/>
          <w:gridSpan w:val="2"/>
        </w:tcPr>
        <w:p w14:paraId="0E7EC2FD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Doc Alias</w:t>
          </w:r>
        </w:p>
      </w:tc>
      <w:tc>
        <w:tcPr>
          <w:tcW w:w="2701" w:type="dxa"/>
          <w:gridSpan w:val="4"/>
        </w:tcPr>
        <w:p w14:paraId="300B0F72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  <w:r w:rsidRPr="00305359">
            <w:rPr>
              <w:rFonts w:ascii="Arial Narrow" w:hAnsi="Arial Narrow"/>
              <w:sz w:val="20"/>
            </w:rPr>
            <w:t>NVT</w:t>
          </w:r>
        </w:p>
      </w:tc>
      <w:tc>
        <w:tcPr>
          <w:tcW w:w="2615" w:type="dxa"/>
          <w:gridSpan w:val="3"/>
        </w:tcPr>
        <w:p w14:paraId="335C5059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b/>
              <w:sz w:val="20"/>
            </w:rPr>
          </w:pPr>
          <w:r w:rsidRPr="00305359">
            <w:rPr>
              <w:rFonts w:ascii="Arial Narrow" w:hAnsi="Arial Narrow"/>
              <w:b/>
              <w:sz w:val="20"/>
            </w:rPr>
            <w:t>Site Code /  Department</w:t>
          </w:r>
        </w:p>
      </w:tc>
      <w:tc>
        <w:tcPr>
          <w:tcW w:w="1994" w:type="dxa"/>
          <w:gridSpan w:val="2"/>
        </w:tcPr>
        <w:p w14:paraId="77832831" w14:textId="77777777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</w:p>
      </w:tc>
      <w:tc>
        <w:tcPr>
          <w:tcW w:w="2255" w:type="dxa"/>
          <w:gridSpan w:val="2"/>
        </w:tcPr>
        <w:p w14:paraId="7DA9D309" w14:textId="7EF955F6" w:rsidR="00305359" w:rsidRPr="00305359" w:rsidRDefault="00305359" w:rsidP="00305359">
          <w:pPr>
            <w:tabs>
              <w:tab w:val="right" w:pos="0"/>
            </w:tabs>
            <w:rPr>
              <w:rFonts w:ascii="Arial Narrow" w:hAnsi="Arial Narrow"/>
              <w:sz w:val="20"/>
            </w:rPr>
          </w:pPr>
        </w:p>
      </w:tc>
    </w:tr>
  </w:tbl>
  <w:p w14:paraId="25E74977" w14:textId="4FCF811F" w:rsidR="001B5D46" w:rsidRPr="00305359" w:rsidRDefault="001B5D46" w:rsidP="003053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ECA5C" w14:textId="77777777" w:rsidR="001B5D46" w:rsidRDefault="00000000">
    <w:pPr>
      <w:pStyle w:val="Header"/>
    </w:pPr>
    <w:r>
      <w:rPr>
        <w:noProof/>
      </w:rPr>
      <w:pict w14:anchorId="7DB88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71.05pt;height:188.4pt;rotation:315;z-index:-251659264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5E2"/>
    <w:multiLevelType w:val="multilevel"/>
    <w:tmpl w:val="F0E420EC"/>
    <w:lvl w:ilvl="0">
      <w:start w:val="3"/>
      <w:numFmt w:val="bullet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EC6B23"/>
    <w:multiLevelType w:val="hybridMultilevel"/>
    <w:tmpl w:val="048A8534"/>
    <w:lvl w:ilvl="0" w:tplc="57944EC4">
      <w:numFmt w:val="bullet"/>
      <w:lvlText w:val="-"/>
      <w:lvlJc w:val="left"/>
      <w:pPr>
        <w:tabs>
          <w:tab w:val="num" w:pos="720"/>
        </w:tabs>
        <w:ind w:left="64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443"/>
    <w:multiLevelType w:val="multilevel"/>
    <w:tmpl w:val="99E6A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7C11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88E0FCE"/>
    <w:multiLevelType w:val="hybridMultilevel"/>
    <w:tmpl w:val="51DCDC36"/>
    <w:lvl w:ilvl="0" w:tplc="88B86B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108BE"/>
    <w:multiLevelType w:val="hybridMultilevel"/>
    <w:tmpl w:val="A7A87DD0"/>
    <w:lvl w:ilvl="0" w:tplc="F8BA871C">
      <w:start w:val="1"/>
      <w:numFmt w:val="bullet"/>
      <w:pStyle w:val="BulletText3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27B1F"/>
    <w:multiLevelType w:val="multilevel"/>
    <w:tmpl w:val="7F5ED94C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b w:val="0"/>
        <w:i w:val="0"/>
      </w:rPr>
    </w:lvl>
  </w:abstractNum>
  <w:abstractNum w:abstractNumId="7" w15:restartNumberingAfterBreak="0">
    <w:nsid w:val="4F0D6D4A"/>
    <w:multiLevelType w:val="hybridMultilevel"/>
    <w:tmpl w:val="282C81B4"/>
    <w:lvl w:ilvl="0" w:tplc="54361632">
      <w:start w:val="1"/>
      <w:numFmt w:val="decimal"/>
      <w:pStyle w:val="ListParagraph"/>
      <w:lvlText w:val="%1"/>
      <w:lvlJc w:val="left"/>
      <w:pPr>
        <w:ind w:left="720" w:hanging="360"/>
      </w:pPr>
      <w:rPr>
        <w:rFonts w:hint="default"/>
        <w:b w:val="0"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32C99"/>
    <w:multiLevelType w:val="singleLevel"/>
    <w:tmpl w:val="5B0A13F4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2D159B0"/>
    <w:multiLevelType w:val="hybridMultilevel"/>
    <w:tmpl w:val="CBDC602C"/>
    <w:lvl w:ilvl="0" w:tplc="FFFFFFFF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02AF"/>
    <w:multiLevelType w:val="singleLevel"/>
    <w:tmpl w:val="07EC2F36"/>
    <w:lvl w:ilvl="0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11" w15:restartNumberingAfterBreak="0">
    <w:nsid w:val="6E754621"/>
    <w:multiLevelType w:val="multilevel"/>
    <w:tmpl w:val="5ADC2DC4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78407290"/>
    <w:multiLevelType w:val="singleLevel"/>
    <w:tmpl w:val="5BE4CC3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680355635">
    <w:abstractNumId w:val="12"/>
  </w:num>
  <w:num w:numId="2" w16cid:durableId="1391080469">
    <w:abstractNumId w:val="10"/>
  </w:num>
  <w:num w:numId="3" w16cid:durableId="45110885">
    <w:abstractNumId w:val="5"/>
  </w:num>
  <w:num w:numId="4" w16cid:durableId="2103328846">
    <w:abstractNumId w:val="12"/>
  </w:num>
  <w:num w:numId="5" w16cid:durableId="291592278">
    <w:abstractNumId w:val="10"/>
  </w:num>
  <w:num w:numId="6" w16cid:durableId="1530096901">
    <w:abstractNumId w:val="5"/>
  </w:num>
  <w:num w:numId="7" w16cid:durableId="648243592">
    <w:abstractNumId w:val="12"/>
  </w:num>
  <w:num w:numId="8" w16cid:durableId="184177616">
    <w:abstractNumId w:val="4"/>
  </w:num>
  <w:num w:numId="9" w16cid:durableId="1438334246">
    <w:abstractNumId w:val="8"/>
  </w:num>
  <w:num w:numId="10" w16cid:durableId="173712646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059087">
    <w:abstractNumId w:val="0"/>
  </w:num>
  <w:num w:numId="12" w16cid:durableId="1982808287">
    <w:abstractNumId w:val="8"/>
  </w:num>
  <w:num w:numId="13" w16cid:durableId="291250100">
    <w:abstractNumId w:val="11"/>
  </w:num>
  <w:num w:numId="14" w16cid:durableId="798302178">
    <w:abstractNumId w:val="1"/>
  </w:num>
  <w:num w:numId="15" w16cid:durableId="1877963334">
    <w:abstractNumId w:val="6"/>
  </w:num>
  <w:num w:numId="16" w16cid:durableId="1318342393">
    <w:abstractNumId w:val="9"/>
  </w:num>
  <w:num w:numId="17" w16cid:durableId="872504087">
    <w:abstractNumId w:val="3"/>
  </w:num>
  <w:num w:numId="18" w16cid:durableId="1786002634">
    <w:abstractNumId w:val="7"/>
  </w:num>
  <w:num w:numId="19" w16cid:durableId="1470703492">
    <w:abstractNumId w:val="7"/>
  </w:num>
  <w:num w:numId="20" w16cid:durableId="1819225053">
    <w:abstractNumId w:val="7"/>
    <w:lvlOverride w:ilvl="0">
      <w:startOverride w:val="1"/>
    </w:lvlOverride>
  </w:num>
  <w:num w:numId="21" w16cid:durableId="15498558">
    <w:abstractNumId w:val="7"/>
  </w:num>
  <w:num w:numId="22" w16cid:durableId="54860363">
    <w:abstractNumId w:val="7"/>
    <w:lvlOverride w:ilvl="0">
      <w:startOverride w:val="1"/>
    </w:lvlOverride>
  </w:num>
  <w:num w:numId="23" w16cid:durableId="338972724">
    <w:abstractNumId w:val="7"/>
  </w:num>
  <w:num w:numId="24" w16cid:durableId="1011295661">
    <w:abstractNumId w:val="7"/>
    <w:lvlOverride w:ilvl="0">
      <w:startOverride w:val="1"/>
    </w:lvlOverride>
  </w:num>
  <w:num w:numId="25" w16cid:durableId="872810273">
    <w:abstractNumId w:val="7"/>
  </w:num>
  <w:num w:numId="26" w16cid:durableId="7877483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6707859">
    <w:abstractNumId w:val="7"/>
  </w:num>
  <w:num w:numId="28" w16cid:durableId="368996146">
    <w:abstractNumId w:val="2"/>
  </w:num>
  <w:num w:numId="29" w16cid:durableId="636837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8"/>
    <w:rsid w:val="00003D8D"/>
    <w:rsid w:val="00016BFF"/>
    <w:rsid w:val="000203A6"/>
    <w:rsid w:val="000442C2"/>
    <w:rsid w:val="00050C20"/>
    <w:rsid w:val="0005643D"/>
    <w:rsid w:val="0006037C"/>
    <w:rsid w:val="0006552A"/>
    <w:rsid w:val="00072D60"/>
    <w:rsid w:val="000775A4"/>
    <w:rsid w:val="00084E47"/>
    <w:rsid w:val="00085F65"/>
    <w:rsid w:val="000B0EC7"/>
    <w:rsid w:val="000D2532"/>
    <w:rsid w:val="000E3475"/>
    <w:rsid w:val="000E74E4"/>
    <w:rsid w:val="00104BE0"/>
    <w:rsid w:val="0011013F"/>
    <w:rsid w:val="00110BA8"/>
    <w:rsid w:val="0011438F"/>
    <w:rsid w:val="001229E4"/>
    <w:rsid w:val="0012583A"/>
    <w:rsid w:val="0012630C"/>
    <w:rsid w:val="00130EDC"/>
    <w:rsid w:val="0014193C"/>
    <w:rsid w:val="00160794"/>
    <w:rsid w:val="00172B71"/>
    <w:rsid w:val="00184C8A"/>
    <w:rsid w:val="001965B2"/>
    <w:rsid w:val="0019776D"/>
    <w:rsid w:val="001A2B8C"/>
    <w:rsid w:val="001B0D81"/>
    <w:rsid w:val="001B4248"/>
    <w:rsid w:val="001B50A9"/>
    <w:rsid w:val="001B5D46"/>
    <w:rsid w:val="001D1F53"/>
    <w:rsid w:val="001E3788"/>
    <w:rsid w:val="001F2DF8"/>
    <w:rsid w:val="001F3C36"/>
    <w:rsid w:val="00200337"/>
    <w:rsid w:val="0020704C"/>
    <w:rsid w:val="00213309"/>
    <w:rsid w:val="002263DC"/>
    <w:rsid w:val="0023433C"/>
    <w:rsid w:val="00246BFC"/>
    <w:rsid w:val="00254DB8"/>
    <w:rsid w:val="00260F73"/>
    <w:rsid w:val="00287695"/>
    <w:rsid w:val="002A0B57"/>
    <w:rsid w:val="002B5025"/>
    <w:rsid w:val="002C01B8"/>
    <w:rsid w:val="002D2BC3"/>
    <w:rsid w:val="002E75F2"/>
    <w:rsid w:val="002F2D14"/>
    <w:rsid w:val="00303A89"/>
    <w:rsid w:val="00305359"/>
    <w:rsid w:val="003114DC"/>
    <w:rsid w:val="00314813"/>
    <w:rsid w:val="00314E71"/>
    <w:rsid w:val="00314F78"/>
    <w:rsid w:val="00316F18"/>
    <w:rsid w:val="003212EF"/>
    <w:rsid w:val="00363030"/>
    <w:rsid w:val="00386710"/>
    <w:rsid w:val="00386BDC"/>
    <w:rsid w:val="003903DE"/>
    <w:rsid w:val="00390E00"/>
    <w:rsid w:val="003C765A"/>
    <w:rsid w:val="003E2094"/>
    <w:rsid w:val="003F1E21"/>
    <w:rsid w:val="003F336A"/>
    <w:rsid w:val="003F3B8F"/>
    <w:rsid w:val="003F45A2"/>
    <w:rsid w:val="0040215A"/>
    <w:rsid w:val="0041120E"/>
    <w:rsid w:val="00412B4F"/>
    <w:rsid w:val="00433CCD"/>
    <w:rsid w:val="00434C75"/>
    <w:rsid w:val="004350DE"/>
    <w:rsid w:val="00481943"/>
    <w:rsid w:val="0048196E"/>
    <w:rsid w:val="00483753"/>
    <w:rsid w:val="00483DF7"/>
    <w:rsid w:val="00494626"/>
    <w:rsid w:val="004A206F"/>
    <w:rsid w:val="004A63C0"/>
    <w:rsid w:val="004B0FAA"/>
    <w:rsid w:val="004B21AF"/>
    <w:rsid w:val="004B443D"/>
    <w:rsid w:val="004C0409"/>
    <w:rsid w:val="004D0A8E"/>
    <w:rsid w:val="004D6B88"/>
    <w:rsid w:val="004E3680"/>
    <w:rsid w:val="004E58E2"/>
    <w:rsid w:val="004F45AC"/>
    <w:rsid w:val="004F4F03"/>
    <w:rsid w:val="004F77AA"/>
    <w:rsid w:val="00501EDD"/>
    <w:rsid w:val="005121E7"/>
    <w:rsid w:val="0051361C"/>
    <w:rsid w:val="00516563"/>
    <w:rsid w:val="005277F6"/>
    <w:rsid w:val="005319EF"/>
    <w:rsid w:val="00555BC9"/>
    <w:rsid w:val="00560096"/>
    <w:rsid w:val="00582CAE"/>
    <w:rsid w:val="005840D1"/>
    <w:rsid w:val="00593CE4"/>
    <w:rsid w:val="005B7043"/>
    <w:rsid w:val="005B7DFB"/>
    <w:rsid w:val="005C4AD7"/>
    <w:rsid w:val="005C5BFB"/>
    <w:rsid w:val="005C75E6"/>
    <w:rsid w:val="005F3DD2"/>
    <w:rsid w:val="0060410D"/>
    <w:rsid w:val="00604E8D"/>
    <w:rsid w:val="00606C67"/>
    <w:rsid w:val="0061153C"/>
    <w:rsid w:val="006146AE"/>
    <w:rsid w:val="0061496A"/>
    <w:rsid w:val="00621195"/>
    <w:rsid w:val="00631BB0"/>
    <w:rsid w:val="00634068"/>
    <w:rsid w:val="006347D4"/>
    <w:rsid w:val="006470E3"/>
    <w:rsid w:val="00656261"/>
    <w:rsid w:val="00660B0D"/>
    <w:rsid w:val="00665B9C"/>
    <w:rsid w:val="0067486E"/>
    <w:rsid w:val="00682AFE"/>
    <w:rsid w:val="0069029F"/>
    <w:rsid w:val="0069031A"/>
    <w:rsid w:val="006916AF"/>
    <w:rsid w:val="00691B4F"/>
    <w:rsid w:val="006A0DC4"/>
    <w:rsid w:val="006A22E8"/>
    <w:rsid w:val="006B579E"/>
    <w:rsid w:val="006D2ECE"/>
    <w:rsid w:val="006E747E"/>
    <w:rsid w:val="006F42A2"/>
    <w:rsid w:val="007010F7"/>
    <w:rsid w:val="007120AA"/>
    <w:rsid w:val="00715118"/>
    <w:rsid w:val="00721CD6"/>
    <w:rsid w:val="007241F8"/>
    <w:rsid w:val="0072542C"/>
    <w:rsid w:val="00726B03"/>
    <w:rsid w:val="00727702"/>
    <w:rsid w:val="00730695"/>
    <w:rsid w:val="00731558"/>
    <w:rsid w:val="007328B8"/>
    <w:rsid w:val="007379EF"/>
    <w:rsid w:val="007418F7"/>
    <w:rsid w:val="00746148"/>
    <w:rsid w:val="00747FCB"/>
    <w:rsid w:val="00760F1A"/>
    <w:rsid w:val="007613A2"/>
    <w:rsid w:val="00773EA8"/>
    <w:rsid w:val="00775074"/>
    <w:rsid w:val="0078120B"/>
    <w:rsid w:val="0078206C"/>
    <w:rsid w:val="00782FA6"/>
    <w:rsid w:val="0078329C"/>
    <w:rsid w:val="00790101"/>
    <w:rsid w:val="0079647B"/>
    <w:rsid w:val="007A508F"/>
    <w:rsid w:val="007A5BE3"/>
    <w:rsid w:val="007B480B"/>
    <w:rsid w:val="007C443F"/>
    <w:rsid w:val="007C5851"/>
    <w:rsid w:val="007C68C3"/>
    <w:rsid w:val="007F1544"/>
    <w:rsid w:val="00825A7F"/>
    <w:rsid w:val="0082607C"/>
    <w:rsid w:val="0083502D"/>
    <w:rsid w:val="008409FA"/>
    <w:rsid w:val="00845D8A"/>
    <w:rsid w:val="00847364"/>
    <w:rsid w:val="008520CA"/>
    <w:rsid w:val="00861B95"/>
    <w:rsid w:val="00861CF8"/>
    <w:rsid w:val="008749E3"/>
    <w:rsid w:val="008779AF"/>
    <w:rsid w:val="008947D5"/>
    <w:rsid w:val="00897BA8"/>
    <w:rsid w:val="008A2DB2"/>
    <w:rsid w:val="008A73CE"/>
    <w:rsid w:val="008B6E9E"/>
    <w:rsid w:val="008C4B49"/>
    <w:rsid w:val="008F146D"/>
    <w:rsid w:val="008F48C5"/>
    <w:rsid w:val="00900AAA"/>
    <w:rsid w:val="009120EC"/>
    <w:rsid w:val="00917A7A"/>
    <w:rsid w:val="00920D56"/>
    <w:rsid w:val="00931036"/>
    <w:rsid w:val="00932EAC"/>
    <w:rsid w:val="009350A4"/>
    <w:rsid w:val="00951108"/>
    <w:rsid w:val="009514B7"/>
    <w:rsid w:val="00953BF3"/>
    <w:rsid w:val="00962FF8"/>
    <w:rsid w:val="00967B00"/>
    <w:rsid w:val="00980538"/>
    <w:rsid w:val="00991629"/>
    <w:rsid w:val="00995283"/>
    <w:rsid w:val="0099738A"/>
    <w:rsid w:val="009A2E4F"/>
    <w:rsid w:val="009B282E"/>
    <w:rsid w:val="009B75DE"/>
    <w:rsid w:val="009D1ECF"/>
    <w:rsid w:val="009D545D"/>
    <w:rsid w:val="009E24E8"/>
    <w:rsid w:val="009F51DB"/>
    <w:rsid w:val="009F5CAB"/>
    <w:rsid w:val="00A05AAD"/>
    <w:rsid w:val="00A209EE"/>
    <w:rsid w:val="00A376D1"/>
    <w:rsid w:val="00A423CC"/>
    <w:rsid w:val="00A43D0A"/>
    <w:rsid w:val="00A5598D"/>
    <w:rsid w:val="00A63A6C"/>
    <w:rsid w:val="00A75B8E"/>
    <w:rsid w:val="00A8137E"/>
    <w:rsid w:val="00A87AD4"/>
    <w:rsid w:val="00A92388"/>
    <w:rsid w:val="00A927DE"/>
    <w:rsid w:val="00A928FA"/>
    <w:rsid w:val="00AD52D6"/>
    <w:rsid w:val="00AE5063"/>
    <w:rsid w:val="00AF4B7D"/>
    <w:rsid w:val="00B0790F"/>
    <w:rsid w:val="00B24C20"/>
    <w:rsid w:val="00B34C51"/>
    <w:rsid w:val="00B46CDE"/>
    <w:rsid w:val="00B53512"/>
    <w:rsid w:val="00B617A9"/>
    <w:rsid w:val="00B8063E"/>
    <w:rsid w:val="00B82D3E"/>
    <w:rsid w:val="00BA12DC"/>
    <w:rsid w:val="00BA6247"/>
    <w:rsid w:val="00BA73F2"/>
    <w:rsid w:val="00BB04FE"/>
    <w:rsid w:val="00BB0C33"/>
    <w:rsid w:val="00BB0CC5"/>
    <w:rsid w:val="00BB4189"/>
    <w:rsid w:val="00BC2AC4"/>
    <w:rsid w:val="00BC3AEB"/>
    <w:rsid w:val="00BD14D4"/>
    <w:rsid w:val="00BE63B9"/>
    <w:rsid w:val="00BF1CD5"/>
    <w:rsid w:val="00C040F4"/>
    <w:rsid w:val="00C1723A"/>
    <w:rsid w:val="00C207C4"/>
    <w:rsid w:val="00C215E2"/>
    <w:rsid w:val="00C24CAA"/>
    <w:rsid w:val="00C42D33"/>
    <w:rsid w:val="00C42EEE"/>
    <w:rsid w:val="00C61239"/>
    <w:rsid w:val="00C63E87"/>
    <w:rsid w:val="00C75332"/>
    <w:rsid w:val="00C8505E"/>
    <w:rsid w:val="00C93DD0"/>
    <w:rsid w:val="00CA4DA2"/>
    <w:rsid w:val="00CC4868"/>
    <w:rsid w:val="00CD3466"/>
    <w:rsid w:val="00CE38DD"/>
    <w:rsid w:val="00CF2481"/>
    <w:rsid w:val="00CF6916"/>
    <w:rsid w:val="00D0133F"/>
    <w:rsid w:val="00D0660B"/>
    <w:rsid w:val="00D14AA8"/>
    <w:rsid w:val="00D16A33"/>
    <w:rsid w:val="00D253D9"/>
    <w:rsid w:val="00D403D5"/>
    <w:rsid w:val="00D50437"/>
    <w:rsid w:val="00D55BA4"/>
    <w:rsid w:val="00D57E73"/>
    <w:rsid w:val="00D8033C"/>
    <w:rsid w:val="00D849E7"/>
    <w:rsid w:val="00D87B41"/>
    <w:rsid w:val="00D934F8"/>
    <w:rsid w:val="00D93BCF"/>
    <w:rsid w:val="00DA1971"/>
    <w:rsid w:val="00DA33C7"/>
    <w:rsid w:val="00DB2C23"/>
    <w:rsid w:val="00DB3FEC"/>
    <w:rsid w:val="00DC5FA0"/>
    <w:rsid w:val="00DD219F"/>
    <w:rsid w:val="00DD32D5"/>
    <w:rsid w:val="00DF12D9"/>
    <w:rsid w:val="00E0677E"/>
    <w:rsid w:val="00E10A1C"/>
    <w:rsid w:val="00E144CB"/>
    <w:rsid w:val="00E215C2"/>
    <w:rsid w:val="00E23568"/>
    <w:rsid w:val="00E24AF0"/>
    <w:rsid w:val="00E5774E"/>
    <w:rsid w:val="00E66F41"/>
    <w:rsid w:val="00E75474"/>
    <w:rsid w:val="00E80C99"/>
    <w:rsid w:val="00E8409B"/>
    <w:rsid w:val="00E95E52"/>
    <w:rsid w:val="00EA7B89"/>
    <w:rsid w:val="00EC63EA"/>
    <w:rsid w:val="00EC77BF"/>
    <w:rsid w:val="00ED2345"/>
    <w:rsid w:val="00EE3452"/>
    <w:rsid w:val="00EE4D9D"/>
    <w:rsid w:val="00F00410"/>
    <w:rsid w:val="00F0574A"/>
    <w:rsid w:val="00F115D7"/>
    <w:rsid w:val="00F13E93"/>
    <w:rsid w:val="00F24461"/>
    <w:rsid w:val="00F26E48"/>
    <w:rsid w:val="00F3369C"/>
    <w:rsid w:val="00F41BBA"/>
    <w:rsid w:val="00F42F88"/>
    <w:rsid w:val="00F60F0C"/>
    <w:rsid w:val="00F65F06"/>
    <w:rsid w:val="00F67FAE"/>
    <w:rsid w:val="00F761BE"/>
    <w:rsid w:val="00F83AF5"/>
    <w:rsid w:val="00F9106E"/>
    <w:rsid w:val="00F91B09"/>
    <w:rsid w:val="00FA1413"/>
    <w:rsid w:val="00FA20F9"/>
    <w:rsid w:val="00FA4D6E"/>
    <w:rsid w:val="00FB51DE"/>
    <w:rsid w:val="00FB5A99"/>
    <w:rsid w:val="00FC4C05"/>
    <w:rsid w:val="00FD13E1"/>
    <w:rsid w:val="00FD68F2"/>
    <w:rsid w:val="00FE4760"/>
    <w:rsid w:val="00FF2986"/>
    <w:rsid w:val="00FF3DB4"/>
    <w:rsid w:val="00FF4DC9"/>
    <w:rsid w:val="00FF577E"/>
    <w:rsid w:val="00FF6B7E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25C0D4"/>
  <w15:docId w15:val="{B310F1D0-00CB-45B8-ACD3-B0151B6B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5AC"/>
    <w:rPr>
      <w:sz w:val="24"/>
    </w:rPr>
  </w:style>
  <w:style w:type="paragraph" w:styleId="Heading1">
    <w:name w:val="heading 1"/>
    <w:aliases w:val="Part Title,X.,(Egemin1),x."/>
    <w:basedOn w:val="Normal"/>
    <w:next w:val="Heading4"/>
    <w:link w:val="Heading1Char"/>
    <w:qFormat/>
    <w:rsid w:val="004F45AC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,x.x"/>
    <w:basedOn w:val="Normal"/>
    <w:next w:val="Heading4"/>
    <w:qFormat/>
    <w:rsid w:val="004F45AC"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 Title"/>
    <w:basedOn w:val="Normal"/>
    <w:next w:val="Heading4"/>
    <w:qFormat/>
    <w:rsid w:val="004F45AC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4F45AC"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qFormat/>
    <w:rsid w:val="004F45AC"/>
    <w:pPr>
      <w:outlineLvl w:val="4"/>
    </w:pPr>
    <w:rPr>
      <w:b/>
      <w:sz w:val="22"/>
    </w:rPr>
  </w:style>
  <w:style w:type="paragraph" w:styleId="Heading6">
    <w:name w:val="heading 6"/>
    <w:aliases w:val="Sub Label"/>
    <w:basedOn w:val="Heading5"/>
    <w:next w:val="Normal"/>
    <w:qFormat/>
    <w:rsid w:val="004F45AC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E63B9"/>
    <w:pPr>
      <w:keepNext/>
      <w:keepLines/>
      <w:spacing w:before="120" w:after="60"/>
      <w:ind w:left="1735" w:hanging="1735"/>
      <w:outlineLvl w:val="6"/>
    </w:pPr>
    <w:rPr>
      <w:rFonts w:ascii="Calibri Light" w:hAnsi="Calibri Light"/>
      <w:sz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E63B9"/>
    <w:pPr>
      <w:keepNext/>
      <w:keepLines/>
      <w:spacing w:before="80" w:after="40"/>
      <w:ind w:left="1928" w:hanging="1928"/>
      <w:outlineLvl w:val="7"/>
    </w:pPr>
    <w:rPr>
      <w:rFonts w:ascii="Calibri Light" w:hAnsi="Calibri Light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E63B9"/>
    <w:pPr>
      <w:keepNext/>
      <w:keepLines/>
      <w:spacing w:before="40" w:after="20"/>
      <w:ind w:left="2120" w:hanging="2120"/>
      <w:outlineLvl w:val="8"/>
    </w:pPr>
    <w:rPr>
      <w:rFonts w:ascii="Calibri Light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4F45AC"/>
    <w:pPr>
      <w:pBdr>
        <w:top w:val="single" w:sz="6" w:space="1" w:color="auto"/>
        <w:between w:val="single" w:sz="6" w:space="1" w:color="auto"/>
      </w:pBdr>
      <w:spacing w:before="240"/>
      <w:ind w:left="1728"/>
    </w:pPr>
  </w:style>
  <w:style w:type="character" w:styleId="HTMLAcronym">
    <w:name w:val="HTML Acronym"/>
    <w:basedOn w:val="DefaultParagraphFont"/>
    <w:rsid w:val="004F45AC"/>
  </w:style>
  <w:style w:type="paragraph" w:customStyle="1" w:styleId="BlockText">
    <w:name w:val="Block_Text"/>
    <w:basedOn w:val="Normal"/>
    <w:rsid w:val="004F45AC"/>
  </w:style>
  <w:style w:type="paragraph" w:customStyle="1" w:styleId="BulletText1">
    <w:name w:val="Bullet Text 1"/>
    <w:basedOn w:val="Normal"/>
    <w:rsid w:val="004F45AC"/>
    <w:pPr>
      <w:numPr>
        <w:numId w:val="1"/>
      </w:numPr>
    </w:pPr>
  </w:style>
  <w:style w:type="paragraph" w:customStyle="1" w:styleId="BulletText2">
    <w:name w:val="Bullet Text 2"/>
    <w:basedOn w:val="Normal"/>
    <w:rsid w:val="004F45AC"/>
    <w:pPr>
      <w:numPr>
        <w:numId w:val="2"/>
      </w:numPr>
    </w:pPr>
  </w:style>
  <w:style w:type="paragraph" w:customStyle="1" w:styleId="BulletText3">
    <w:name w:val="Bullet Text 3"/>
    <w:basedOn w:val="Normal"/>
    <w:rsid w:val="004F45AC"/>
    <w:pPr>
      <w:numPr>
        <w:numId w:val="3"/>
      </w:numPr>
    </w:pPr>
  </w:style>
  <w:style w:type="paragraph" w:customStyle="1" w:styleId="ContinuedBlockLabel">
    <w:name w:val="Continued Block Label"/>
    <w:basedOn w:val="Normal"/>
    <w:rsid w:val="004F45AC"/>
    <w:rPr>
      <w:b/>
      <w:sz w:val="22"/>
    </w:rPr>
  </w:style>
  <w:style w:type="paragraph" w:customStyle="1" w:styleId="ContinuedOnNextPa">
    <w:name w:val="Continued On Next Pa"/>
    <w:basedOn w:val="Normal"/>
    <w:next w:val="Normal"/>
    <w:rsid w:val="004F45AC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</w:rPr>
  </w:style>
  <w:style w:type="paragraph" w:customStyle="1" w:styleId="ContinuedTableLabe">
    <w:name w:val="Continued Table Labe"/>
    <w:basedOn w:val="Normal"/>
    <w:rsid w:val="004F45AC"/>
    <w:rPr>
      <w:b/>
      <w:sz w:val="22"/>
    </w:rPr>
  </w:style>
  <w:style w:type="paragraph" w:customStyle="1" w:styleId="EmbeddedText">
    <w:name w:val="Embedded Text"/>
    <w:basedOn w:val="Normal"/>
    <w:rsid w:val="004F45AC"/>
  </w:style>
  <w:style w:type="paragraph" w:customStyle="1" w:styleId="IMTOC">
    <w:name w:val="IMTOC"/>
    <w:rsid w:val="004F45AC"/>
    <w:rPr>
      <w:sz w:val="24"/>
    </w:rPr>
  </w:style>
  <w:style w:type="paragraph" w:customStyle="1" w:styleId="MapTitleContinued">
    <w:name w:val="Map Title. Continued"/>
    <w:basedOn w:val="Normal"/>
    <w:rsid w:val="004F45AC"/>
    <w:pPr>
      <w:spacing w:after="240"/>
    </w:pPr>
    <w:rPr>
      <w:rFonts w:ascii="Arial" w:hAnsi="Arial"/>
      <w:b/>
      <w:sz w:val="32"/>
    </w:rPr>
  </w:style>
  <w:style w:type="paragraph" w:customStyle="1" w:styleId="MemoLine">
    <w:name w:val="Memo Line"/>
    <w:basedOn w:val="BlockLine"/>
    <w:next w:val="Normal"/>
    <w:rsid w:val="004F45AC"/>
    <w:pPr>
      <w:ind w:left="0"/>
    </w:pPr>
  </w:style>
  <w:style w:type="paragraph" w:customStyle="1" w:styleId="NoteText">
    <w:name w:val="Note Text"/>
    <w:basedOn w:val="Normal"/>
    <w:rsid w:val="004F45AC"/>
  </w:style>
  <w:style w:type="paragraph" w:customStyle="1" w:styleId="PublicationTitle">
    <w:name w:val="Publication Title"/>
    <w:basedOn w:val="Normal"/>
    <w:next w:val="Heading4"/>
    <w:rsid w:val="004F45AC"/>
    <w:pPr>
      <w:spacing w:after="240"/>
      <w:jc w:val="center"/>
    </w:pPr>
    <w:rPr>
      <w:rFonts w:ascii="Arial" w:hAnsi="Arial"/>
      <w:b/>
      <w:sz w:val="32"/>
    </w:rPr>
  </w:style>
  <w:style w:type="paragraph" w:customStyle="1" w:styleId="TableHeaderText">
    <w:name w:val="Table Header Text"/>
    <w:basedOn w:val="Normal"/>
    <w:rsid w:val="004F45AC"/>
    <w:pPr>
      <w:jc w:val="center"/>
    </w:pPr>
    <w:rPr>
      <w:b/>
    </w:rPr>
  </w:style>
  <w:style w:type="paragraph" w:customStyle="1" w:styleId="TableText">
    <w:name w:val="Table Text"/>
    <w:basedOn w:val="Normal"/>
    <w:rsid w:val="004F45AC"/>
  </w:style>
  <w:style w:type="paragraph" w:customStyle="1" w:styleId="TOCTitle">
    <w:name w:val="TOC Title"/>
    <w:basedOn w:val="Normal"/>
    <w:rsid w:val="004F45AC"/>
    <w:pPr>
      <w:widowControl w:val="0"/>
    </w:pPr>
    <w:rPr>
      <w:rFonts w:ascii="Arial" w:hAnsi="Arial"/>
      <w:b/>
      <w:sz w:val="32"/>
    </w:rPr>
  </w:style>
  <w:style w:type="paragraph" w:customStyle="1" w:styleId="TOCItem">
    <w:name w:val="TOCItem"/>
    <w:basedOn w:val="Normal"/>
    <w:rsid w:val="004F45AC"/>
    <w:pPr>
      <w:tabs>
        <w:tab w:val="left" w:leader="dot" w:pos="7061"/>
        <w:tab w:val="right" w:pos="7524"/>
      </w:tabs>
      <w:spacing w:before="60" w:after="60"/>
      <w:ind w:right="465"/>
    </w:pPr>
  </w:style>
  <w:style w:type="paragraph" w:customStyle="1" w:styleId="TOCStem">
    <w:name w:val="TOCStem"/>
    <w:basedOn w:val="Normal"/>
    <w:rsid w:val="004F45AC"/>
  </w:style>
  <w:style w:type="paragraph" w:styleId="Header">
    <w:name w:val="header"/>
    <w:basedOn w:val="Normal"/>
    <w:link w:val="HeaderChar"/>
    <w:rsid w:val="00A9238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9238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9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A92388"/>
    <w:pPr>
      <w:ind w:left="720"/>
    </w:pPr>
  </w:style>
  <w:style w:type="paragraph" w:styleId="TOC5">
    <w:name w:val="toc 5"/>
    <w:basedOn w:val="Normal"/>
    <w:next w:val="Normal"/>
    <w:autoRedefine/>
    <w:semiHidden/>
    <w:rsid w:val="00A92388"/>
    <w:pPr>
      <w:ind w:left="960"/>
    </w:pPr>
  </w:style>
  <w:style w:type="character" w:styleId="Hyperlink">
    <w:name w:val="Hyperlink"/>
    <w:rsid w:val="00A92388"/>
    <w:rPr>
      <w:color w:val="0000FF"/>
      <w:u w:val="single"/>
    </w:rPr>
  </w:style>
  <w:style w:type="character" w:customStyle="1" w:styleId="StyleItalic">
    <w:name w:val="Style Italic"/>
    <w:rsid w:val="00C93DD0"/>
    <w:rPr>
      <w:rFonts w:ascii="Times New Roman" w:hAnsi="Times New Roman"/>
      <w:i/>
      <w:iCs/>
      <w:sz w:val="20"/>
    </w:rPr>
  </w:style>
  <w:style w:type="paragraph" w:styleId="BodyText3">
    <w:name w:val="Body Text 3"/>
    <w:basedOn w:val="Normal"/>
    <w:rsid w:val="00C93DD0"/>
    <w:pPr>
      <w:spacing w:after="120"/>
      <w:jc w:val="both"/>
    </w:pPr>
    <w:rPr>
      <w:sz w:val="16"/>
      <w:szCs w:val="16"/>
    </w:rPr>
  </w:style>
  <w:style w:type="paragraph" w:styleId="TOC1">
    <w:name w:val="toc 1"/>
    <w:basedOn w:val="Normal"/>
    <w:next w:val="Normal"/>
    <w:rsid w:val="00C93DD0"/>
    <w:pPr>
      <w:tabs>
        <w:tab w:val="right" w:leader="dot" w:pos="9638"/>
      </w:tabs>
      <w:ind w:left="567" w:hanging="567"/>
      <w:jc w:val="both"/>
    </w:pPr>
    <w:rPr>
      <w:noProof/>
      <w:sz w:val="20"/>
    </w:rPr>
  </w:style>
  <w:style w:type="paragraph" w:styleId="TOC2">
    <w:name w:val="toc 2"/>
    <w:basedOn w:val="Normal"/>
    <w:next w:val="Normal"/>
    <w:autoRedefine/>
    <w:semiHidden/>
    <w:rsid w:val="00C93DD0"/>
    <w:pPr>
      <w:tabs>
        <w:tab w:val="left" w:pos="567"/>
        <w:tab w:val="right" w:leader="dot" w:pos="9639"/>
      </w:tabs>
      <w:ind w:left="1134" w:hanging="567"/>
      <w:jc w:val="both"/>
    </w:pPr>
    <w:rPr>
      <w:sz w:val="20"/>
    </w:rPr>
  </w:style>
  <w:style w:type="paragraph" w:styleId="Caption">
    <w:name w:val="caption"/>
    <w:basedOn w:val="Normal"/>
    <w:next w:val="Normal"/>
    <w:qFormat/>
    <w:rsid w:val="00C93DD0"/>
    <w:pPr>
      <w:spacing w:before="120" w:after="120"/>
      <w:jc w:val="both"/>
    </w:pPr>
    <w:rPr>
      <w:b/>
      <w:bCs/>
      <w:sz w:val="20"/>
    </w:rPr>
  </w:style>
  <w:style w:type="paragraph" w:styleId="BodyText2">
    <w:name w:val="Body Text 2"/>
    <w:basedOn w:val="Normal"/>
    <w:rsid w:val="00C93DD0"/>
    <w:pPr>
      <w:spacing w:after="120" w:line="480" w:lineRule="auto"/>
    </w:pPr>
  </w:style>
  <w:style w:type="paragraph" w:styleId="BalloonText">
    <w:name w:val="Balloon Text"/>
    <w:basedOn w:val="Normal"/>
    <w:semiHidden/>
    <w:rsid w:val="00C93DD0"/>
    <w:rPr>
      <w:rFonts w:ascii="Tahoma" w:hAnsi="Tahoma" w:cs="Tahoma"/>
      <w:sz w:val="16"/>
      <w:szCs w:val="16"/>
    </w:rPr>
  </w:style>
  <w:style w:type="character" w:customStyle="1" w:styleId="StyleRed">
    <w:name w:val="Style Red"/>
    <w:rsid w:val="000B0EC7"/>
    <w:rPr>
      <w:rFonts w:ascii="Times New Roman" w:hAnsi="Times New Roman"/>
      <w:color w:val="FF0000"/>
      <w:sz w:val="20"/>
    </w:rPr>
  </w:style>
  <w:style w:type="paragraph" w:customStyle="1" w:styleId="Normalcel">
    <w:name w:val="Normal cel"/>
    <w:basedOn w:val="Normal"/>
    <w:rsid w:val="00D253D9"/>
    <w:pPr>
      <w:jc w:val="both"/>
    </w:pPr>
    <w:rPr>
      <w:sz w:val="20"/>
      <w:lang w:val="en-GB"/>
    </w:rPr>
  </w:style>
  <w:style w:type="paragraph" w:customStyle="1" w:styleId="H5">
    <w:name w:val="H5"/>
    <w:basedOn w:val="Normal"/>
    <w:next w:val="Normal"/>
    <w:rsid w:val="00D253D9"/>
    <w:pPr>
      <w:keepNext/>
      <w:spacing w:before="100" w:after="100"/>
      <w:jc w:val="both"/>
      <w:outlineLvl w:val="5"/>
    </w:pPr>
    <w:rPr>
      <w:b/>
      <w:snapToGrid w:val="0"/>
      <w:sz w:val="20"/>
      <w:lang w:val="fr-BE"/>
    </w:rPr>
  </w:style>
  <w:style w:type="paragraph" w:styleId="ListBullet2">
    <w:name w:val="List Bullet 2"/>
    <w:basedOn w:val="Normal"/>
    <w:autoRedefine/>
    <w:rsid w:val="00D253D9"/>
    <w:pPr>
      <w:numPr>
        <w:numId w:val="15"/>
      </w:numPr>
      <w:ind w:firstLine="12"/>
      <w:jc w:val="both"/>
    </w:pPr>
    <w:rPr>
      <w:i/>
      <w:iCs/>
      <w:color w:val="000000"/>
      <w:sz w:val="20"/>
      <w:lang w:val="en-GB"/>
    </w:rPr>
  </w:style>
  <w:style w:type="character" w:styleId="PageNumber">
    <w:name w:val="page number"/>
    <w:basedOn w:val="DefaultParagraphFont"/>
    <w:rsid w:val="006A0DC4"/>
  </w:style>
  <w:style w:type="character" w:styleId="CommentReference">
    <w:name w:val="annotation reference"/>
    <w:rsid w:val="007328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28B8"/>
    <w:rPr>
      <w:sz w:val="20"/>
    </w:rPr>
  </w:style>
  <w:style w:type="character" w:customStyle="1" w:styleId="CommentTextChar">
    <w:name w:val="Comment Text Char"/>
    <w:link w:val="CommentText"/>
    <w:rsid w:val="007328B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28B8"/>
    <w:rPr>
      <w:b/>
      <w:bCs/>
    </w:rPr>
  </w:style>
  <w:style w:type="character" w:customStyle="1" w:styleId="CommentSubjectChar">
    <w:name w:val="Comment Subject Char"/>
    <w:link w:val="CommentSubject"/>
    <w:rsid w:val="007328B8"/>
    <w:rPr>
      <w:b/>
      <w:bCs/>
      <w:lang w:val="en-US" w:eastAsia="en-US"/>
    </w:rPr>
  </w:style>
  <w:style w:type="character" w:customStyle="1" w:styleId="HeaderChar">
    <w:name w:val="Header Char"/>
    <w:link w:val="Header"/>
    <w:rsid w:val="009120EC"/>
    <w:rPr>
      <w:sz w:val="24"/>
    </w:rPr>
  </w:style>
  <w:style w:type="paragraph" w:styleId="ListParagraph">
    <w:name w:val="List Paragraph"/>
    <w:basedOn w:val="Normal"/>
    <w:uiPriority w:val="34"/>
    <w:qFormat/>
    <w:rsid w:val="00433CCD"/>
    <w:pPr>
      <w:keepNext/>
      <w:numPr>
        <w:numId w:val="18"/>
      </w:numPr>
      <w:ind w:left="426" w:hanging="426"/>
      <w:contextualSpacing/>
      <w:outlineLvl w:val="0"/>
    </w:pPr>
    <w:rPr>
      <w:rFonts w:ascii="Calibri Light" w:hAnsi="Calibri Light" w:cs="Calibri Light"/>
      <w:bCs/>
      <w:sz w:val="38"/>
      <w:szCs w:val="38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BE63B9"/>
    <w:rPr>
      <w:rFonts w:ascii="Calibri Light" w:hAnsi="Calibri Light"/>
      <w:sz w:val="26"/>
    </w:rPr>
  </w:style>
  <w:style w:type="character" w:customStyle="1" w:styleId="Heading8Char">
    <w:name w:val="Heading 8 Char"/>
    <w:basedOn w:val="DefaultParagraphFont"/>
    <w:link w:val="Heading8"/>
    <w:semiHidden/>
    <w:rsid w:val="00BE63B9"/>
    <w:rPr>
      <w:rFonts w:ascii="Calibri Light" w:hAnsi="Calibri Light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BE63B9"/>
    <w:rPr>
      <w:rFonts w:ascii="Calibri Light" w:hAnsi="Calibri Light"/>
      <w:sz w:val="22"/>
    </w:rPr>
  </w:style>
  <w:style w:type="character" w:customStyle="1" w:styleId="Heading1Char">
    <w:name w:val="Heading 1 Char"/>
    <w:aliases w:val="Part Title Char,X. Char,(Egemin1) Char,x. Char"/>
    <w:basedOn w:val="DefaultParagraphFont"/>
    <w:link w:val="Heading1"/>
    <w:rsid w:val="00BE63B9"/>
    <w:rPr>
      <w:rFonts w:ascii="Arial" w:hAnsi="Arial"/>
      <w:b/>
      <w:sz w:val="32"/>
    </w:rPr>
  </w:style>
  <w:style w:type="character" w:customStyle="1" w:styleId="FooterChar">
    <w:name w:val="Footer Char"/>
    <w:basedOn w:val="DefaultParagraphFont"/>
    <w:link w:val="Footer"/>
    <w:rsid w:val="00305359"/>
    <w:rPr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305359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5359"/>
  </w:style>
  <w:style w:type="character" w:styleId="FootnoteReference">
    <w:name w:val="footnote reference"/>
    <w:basedOn w:val="DefaultParagraphFont"/>
    <w:semiHidden/>
    <w:unhideWhenUsed/>
    <w:rsid w:val="00305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epuumps\SOP\Nieuw%20Document%20systeem\19.%20Validation\F(2)-19-001-TSCE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7252-C39B-4ECB-BD3E-466C4161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F(2)-19-001-TSCENG.dot</Template>
  <TotalTime>0</TotalTime>
  <Pages>3</Pages>
  <Words>274</Words>
  <Characters>2040</Characters>
  <Application>Microsoft Office Word</Application>
  <DocSecurity>0</DocSecurity>
  <Lines>156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SCADA update</vt:lpstr>
      <vt:lpstr>SCADA update</vt:lpstr>
    </vt:vector>
  </TitlesOfParts>
  <Company>Pfizer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SCADA update</dc:title>
  <dc:creator>Coppin Valentijn</dc:creator>
  <cp:lastModifiedBy>Coppin, Valentijn</cp:lastModifiedBy>
  <cp:revision>2</cp:revision>
  <cp:lastPrinted>2023-12-13T09:02:00Z</cp:lastPrinted>
  <dcterms:created xsi:type="dcterms:W3CDTF">2024-03-26T17:05:00Z</dcterms:created>
  <dcterms:modified xsi:type="dcterms:W3CDTF">2024-03-26T17:05:00Z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ipment_name">
    <vt:lpwstr>Equipment_name</vt:lpwstr>
  </property>
  <property fmtid="{D5CDD505-2E9C-101B-9397-08002B2CF9AE}" pid="3" name="MSIP_Label_68f72598-90ab-4748-9618-88402b5e95d2_Enabled">
    <vt:lpwstr>true</vt:lpwstr>
  </property>
  <property fmtid="{D5CDD505-2E9C-101B-9397-08002B2CF9AE}" pid="4" name="MSIP_Label_68f72598-90ab-4748-9618-88402b5e95d2_SetDate">
    <vt:lpwstr>2024-03-26T17:05:14Z</vt:lpwstr>
  </property>
  <property fmtid="{D5CDD505-2E9C-101B-9397-08002B2CF9AE}" pid="5" name="MSIP_Label_68f72598-90ab-4748-9618-88402b5e95d2_Method">
    <vt:lpwstr>Privileged</vt:lpwstr>
  </property>
  <property fmtid="{D5CDD505-2E9C-101B-9397-08002B2CF9AE}" pid="6" name="MSIP_Label_68f72598-90ab-4748-9618-88402b5e95d2_Name">
    <vt:lpwstr>68f72598-90ab-4748-9618-88402b5e95d2</vt:lpwstr>
  </property>
  <property fmtid="{D5CDD505-2E9C-101B-9397-08002B2CF9AE}" pid="7" name="MSIP_Label_68f72598-90ab-4748-9618-88402b5e95d2_SiteId">
    <vt:lpwstr>7a916015-20ae-4ad1-9170-eefd915e9272</vt:lpwstr>
  </property>
  <property fmtid="{D5CDD505-2E9C-101B-9397-08002B2CF9AE}" pid="8" name="MSIP_Label_68f72598-90ab-4748-9618-88402b5e95d2_ActionId">
    <vt:lpwstr>adc85144-6b8a-4c24-9cc3-c86fe9cc20f2</vt:lpwstr>
  </property>
  <property fmtid="{D5CDD505-2E9C-101B-9397-08002B2CF9AE}" pid="9" name="MSIP_Label_68f72598-90ab-4748-9618-88402b5e95d2_ContentBits">
    <vt:lpwstr>0</vt:lpwstr>
  </property>
</Properties>
</file>